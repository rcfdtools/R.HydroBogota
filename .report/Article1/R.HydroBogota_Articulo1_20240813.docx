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77777777" w:rsidR="00C86185" w:rsidRDefault="009E32A2" w:rsidP="00CB0E59">
      <w:pPr>
        <w:jc w:val="center"/>
      </w:pPr>
      <w:r w:rsidRPr="009E32A2">
        <w:t>Héctor Alfonso Rodríguez Díaz</w:t>
      </w:r>
      <w:r>
        <w:rPr>
          <w:rStyle w:val="FootnoteReference"/>
        </w:rPr>
        <w:footnoteReference w:id="1"/>
      </w:r>
      <w:r w:rsidR="008B244E">
        <w:t xml:space="preserve">, </w:t>
      </w:r>
      <w:r w:rsidR="00CB0E59">
        <w:t>William Ricardo Aguilar Piña</w:t>
      </w:r>
      <w:r w:rsidR="00492D03">
        <w:rPr>
          <w:rStyle w:val="FootnoteReference"/>
        </w:rPr>
        <w:footnoteReference w:id="2"/>
      </w:r>
      <w:r w:rsidR="008B244E">
        <w:t>,</w:t>
      </w:r>
    </w:p>
    <w:p w14:paraId="04E3EA83" w14:textId="267DC57A" w:rsidR="00CB0E59" w:rsidRDefault="008B244E" w:rsidP="00CB0E59">
      <w:pPr>
        <w:jc w:val="center"/>
      </w:pPr>
      <w:r>
        <w:t>Andrés Humberto Otálora Carmona</w:t>
      </w:r>
      <w:r>
        <w:rPr>
          <w:rStyle w:val="FootnoteReference"/>
        </w:rPr>
        <w:footnoteReference w:id="3"/>
      </w:r>
      <w:r>
        <w:t xml:space="preserve"> y Juan David Rodríguez Acevedo</w:t>
      </w:r>
      <w:r>
        <w:rPr>
          <w:rStyle w:val="FootnoteReference"/>
        </w:rPr>
        <w:footnoteReference w:id="4"/>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4B1C9CB1" w14:textId="77777777" w:rsidR="00533735" w:rsidRDefault="00533735" w:rsidP="00CB0E59">
      <w:pPr>
        <w:rPr>
          <w:lang w:val="en-US"/>
        </w:rPr>
      </w:pPr>
    </w:p>
    <w:p w14:paraId="16E5F644" w14:textId="0BA7C238" w:rsidR="0086618A" w:rsidRDefault="0086618A" w:rsidP="0086618A">
      <w:pPr>
        <w:pStyle w:val="Heading1"/>
      </w:pPr>
      <w:bookmarkStart w:id="0" w:name="_Toc174707371"/>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5"/>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00B8B583" w:rsidR="00A74341" w:rsidRDefault="00A74341" w:rsidP="00A74341">
      <w:pPr>
        <w:pStyle w:val="Caption"/>
      </w:pPr>
      <w:bookmarkStart w:id="1" w:name="_Toc174707385"/>
      <w:r>
        <w:t xml:space="preserve">Tabla </w:t>
      </w:r>
      <w:fldSimple w:instr=" SEQ Tabla \* ARABIC ">
        <w:r w:rsidR="00C503B1">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543"/>
        <w:gridCol w:w="1645"/>
        <w:gridCol w:w="1796"/>
      </w:tblGrid>
      <w:tr w:rsidR="00C11DDC" w:rsidRPr="00C11DDC" w14:paraId="0CCFD414" w14:textId="77777777" w:rsidTr="007F6CD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28" w:type="dxa"/>
              <w:left w:w="57" w:type="dxa"/>
              <w:bottom w:w="28" w:type="dxa"/>
              <w:right w:w="57"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28" w:type="dxa"/>
              <w:left w:w="57" w:type="dxa"/>
              <w:bottom w:w="28" w:type="dxa"/>
              <w:right w:w="57"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28" w:type="dxa"/>
              <w:left w:w="57" w:type="dxa"/>
              <w:bottom w:w="28" w:type="dxa"/>
              <w:right w:w="57"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7F6CD9">
        <w:trPr>
          <w:jc w:val="center"/>
        </w:trPr>
        <w:tc>
          <w:tcPr>
            <w:tcW w:w="0" w:type="auto"/>
            <w:shd w:val="clear" w:color="auto" w:fill="FFFFFF"/>
            <w:tcMar>
              <w:top w:w="28" w:type="dxa"/>
              <w:left w:w="57" w:type="dxa"/>
              <w:bottom w:w="28" w:type="dxa"/>
              <w:right w:w="57"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28" w:type="dxa"/>
              <w:left w:w="57" w:type="dxa"/>
              <w:bottom w:w="28" w:type="dxa"/>
              <w:right w:w="57"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28" w:type="dxa"/>
              <w:left w:w="57" w:type="dxa"/>
              <w:bottom w:w="28" w:type="dxa"/>
              <w:right w:w="57"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28" w:type="dxa"/>
              <w:left w:w="57" w:type="dxa"/>
              <w:bottom w:w="28" w:type="dxa"/>
              <w:right w:w="57"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7F6CD9">
        <w:trPr>
          <w:jc w:val="center"/>
        </w:trPr>
        <w:tc>
          <w:tcPr>
            <w:tcW w:w="0" w:type="auto"/>
            <w:shd w:val="clear" w:color="auto" w:fill="FFFFFF"/>
            <w:tcMar>
              <w:top w:w="28" w:type="dxa"/>
              <w:left w:w="57" w:type="dxa"/>
              <w:bottom w:w="28" w:type="dxa"/>
              <w:right w:w="57"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28" w:type="dxa"/>
              <w:left w:w="57" w:type="dxa"/>
              <w:bottom w:w="28" w:type="dxa"/>
              <w:right w:w="57"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28" w:type="dxa"/>
              <w:left w:w="57" w:type="dxa"/>
              <w:bottom w:w="28" w:type="dxa"/>
              <w:right w:w="57"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28" w:type="dxa"/>
              <w:left w:w="57" w:type="dxa"/>
              <w:bottom w:w="28" w:type="dxa"/>
              <w:right w:w="57"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7F6CD9">
        <w:trPr>
          <w:trHeight w:val="18"/>
          <w:jc w:val="center"/>
        </w:trPr>
        <w:tc>
          <w:tcPr>
            <w:tcW w:w="0" w:type="auto"/>
            <w:shd w:val="clear" w:color="auto" w:fill="FFFFFF"/>
            <w:tcMar>
              <w:top w:w="28" w:type="dxa"/>
              <w:left w:w="57" w:type="dxa"/>
              <w:bottom w:w="28" w:type="dxa"/>
              <w:right w:w="57"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28" w:type="dxa"/>
              <w:left w:w="57" w:type="dxa"/>
              <w:bottom w:w="28" w:type="dxa"/>
              <w:right w:w="57"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28" w:type="dxa"/>
              <w:left w:w="57" w:type="dxa"/>
              <w:bottom w:w="28" w:type="dxa"/>
              <w:right w:w="57"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28" w:type="dxa"/>
              <w:left w:w="57" w:type="dxa"/>
              <w:bottom w:w="28" w:type="dxa"/>
              <w:right w:w="57"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7F6CD9">
        <w:trPr>
          <w:jc w:val="center"/>
        </w:trPr>
        <w:tc>
          <w:tcPr>
            <w:tcW w:w="0" w:type="auto"/>
            <w:shd w:val="clear" w:color="auto" w:fill="FFFFFF"/>
            <w:tcMar>
              <w:top w:w="28" w:type="dxa"/>
              <w:left w:w="57" w:type="dxa"/>
              <w:bottom w:w="28" w:type="dxa"/>
              <w:right w:w="57"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28" w:type="dxa"/>
              <w:left w:w="57" w:type="dxa"/>
              <w:bottom w:w="28" w:type="dxa"/>
              <w:right w:w="57"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28" w:type="dxa"/>
              <w:left w:w="57" w:type="dxa"/>
              <w:bottom w:w="28" w:type="dxa"/>
              <w:right w:w="57"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28" w:type="dxa"/>
              <w:left w:w="57" w:type="dxa"/>
              <w:bottom w:w="28" w:type="dxa"/>
              <w:right w:w="57"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7F6CD9">
        <w:trPr>
          <w:jc w:val="center"/>
        </w:trPr>
        <w:tc>
          <w:tcPr>
            <w:tcW w:w="0" w:type="auto"/>
            <w:shd w:val="clear" w:color="auto" w:fill="FFFFFF"/>
            <w:tcMar>
              <w:top w:w="28" w:type="dxa"/>
              <w:left w:w="57" w:type="dxa"/>
              <w:bottom w:w="28" w:type="dxa"/>
              <w:right w:w="57"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28" w:type="dxa"/>
              <w:left w:w="57" w:type="dxa"/>
              <w:bottom w:w="28" w:type="dxa"/>
              <w:right w:w="57"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28" w:type="dxa"/>
              <w:left w:w="57" w:type="dxa"/>
              <w:bottom w:w="28" w:type="dxa"/>
              <w:right w:w="57"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28" w:type="dxa"/>
              <w:left w:w="57" w:type="dxa"/>
              <w:bottom w:w="28" w:type="dxa"/>
              <w:right w:w="57"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7F6CD9">
        <w:trPr>
          <w:jc w:val="center"/>
        </w:trPr>
        <w:tc>
          <w:tcPr>
            <w:tcW w:w="0" w:type="auto"/>
            <w:shd w:val="clear" w:color="auto" w:fill="FFFFFF"/>
            <w:tcMar>
              <w:top w:w="28" w:type="dxa"/>
              <w:left w:w="57" w:type="dxa"/>
              <w:bottom w:w="28" w:type="dxa"/>
              <w:right w:w="57"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28" w:type="dxa"/>
              <w:left w:w="57" w:type="dxa"/>
              <w:bottom w:w="28" w:type="dxa"/>
              <w:right w:w="57"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28" w:type="dxa"/>
              <w:left w:w="57" w:type="dxa"/>
              <w:bottom w:w="28" w:type="dxa"/>
              <w:right w:w="57"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28" w:type="dxa"/>
              <w:left w:w="57" w:type="dxa"/>
              <w:bottom w:w="28" w:type="dxa"/>
              <w:right w:w="57"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7F6CD9">
        <w:trPr>
          <w:jc w:val="center"/>
        </w:trPr>
        <w:tc>
          <w:tcPr>
            <w:tcW w:w="0" w:type="auto"/>
            <w:shd w:val="clear" w:color="auto" w:fill="FFFFFF"/>
            <w:tcMar>
              <w:top w:w="28" w:type="dxa"/>
              <w:left w:w="57" w:type="dxa"/>
              <w:bottom w:w="28" w:type="dxa"/>
              <w:right w:w="57"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28" w:type="dxa"/>
              <w:left w:w="57" w:type="dxa"/>
              <w:bottom w:w="28" w:type="dxa"/>
              <w:right w:w="57"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28" w:type="dxa"/>
              <w:left w:w="57" w:type="dxa"/>
              <w:bottom w:w="28" w:type="dxa"/>
              <w:right w:w="57"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28" w:type="dxa"/>
              <w:left w:w="57" w:type="dxa"/>
              <w:bottom w:w="28" w:type="dxa"/>
              <w:right w:w="57"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77777777" w:rsidR="000A5DD8" w:rsidRDefault="000A5DD8" w:rsidP="00CB0E59">
      <w:pPr>
        <w:rPr>
          <w:lang w:val="es-CO"/>
        </w:rPr>
      </w:pPr>
    </w:p>
    <w:p w14:paraId="3B738DD9" w14:textId="4F7A4AD3" w:rsidR="00CD3F49" w:rsidRDefault="00CD3F49" w:rsidP="00CD3F49">
      <w:pPr>
        <w:pStyle w:val="Caption"/>
        <w:rPr>
          <w:lang w:val="es-CO"/>
        </w:rPr>
      </w:pPr>
      <w:bookmarkStart w:id="2" w:name="_Toc174707394"/>
      <w:r>
        <w:lastRenderedPageBreak/>
        <w:t xml:space="preserve">Figura </w:t>
      </w:r>
      <w:fldSimple w:instr=" SEQ Figura \* ARABIC ">
        <w:r w:rsidR="00655FB0">
          <w:rPr>
            <w:noProof/>
          </w:rPr>
          <w:t>1</w:t>
        </w:r>
      </w:fldSimple>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77777777" w:rsidR="000A5DD8" w:rsidRDefault="000A5DD8" w:rsidP="00BB30B5"/>
    <w:p w14:paraId="54175E1B" w14:textId="09091621" w:rsidR="00CF3924" w:rsidRDefault="00CF3924" w:rsidP="00CF3924">
      <w:pPr>
        <w:pStyle w:val="Caption"/>
      </w:pPr>
      <w:bookmarkStart w:id="3" w:name="_Toc174707395"/>
      <w:r>
        <w:lastRenderedPageBreak/>
        <w:t xml:space="preserve">Figura </w:t>
      </w:r>
      <w:fldSimple w:instr=" SEQ Figura \* ARABIC ">
        <w:r w:rsidR="00655FB0">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707372"/>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w:t>
      </w:r>
      <w:r w:rsidR="00FA74F2">
        <w:lastRenderedPageBreak/>
        <w:t>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411D6283" w:rsidR="001C0BAA" w:rsidRDefault="00E3263C" w:rsidP="00E3263C">
      <w:pPr>
        <w:pStyle w:val="Caption"/>
      </w:pPr>
      <w:bookmarkStart w:id="5" w:name="_Toc174707396"/>
      <w:r>
        <w:t xml:space="preserve">Figura </w:t>
      </w:r>
      <w:fldSimple w:instr=" SEQ Figura \* ARABIC ">
        <w:r w:rsidR="00655FB0">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77777777" w:rsidR="000A5DD8" w:rsidRDefault="000A5DD8" w:rsidP="002E05DF">
      <w:pPr>
        <w:rPr>
          <w:lang w:val="es-CO"/>
        </w:rPr>
      </w:pPr>
    </w:p>
    <w:p w14:paraId="75A540E7" w14:textId="73539103" w:rsidR="006D6694" w:rsidRDefault="00C364B0" w:rsidP="00C364B0">
      <w:pPr>
        <w:pStyle w:val="Caption"/>
      </w:pPr>
      <w:bookmarkStart w:id="6" w:name="_Toc174707397"/>
      <w:r>
        <w:t xml:space="preserve">Figura </w:t>
      </w:r>
      <w:fldSimple w:instr=" SEQ Figura \* ARABIC ">
        <w:r w:rsidR="00655FB0">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682EB496" w:rsidR="002F2897" w:rsidRDefault="002F2897" w:rsidP="002F2897">
      <w:pPr>
        <w:pStyle w:val="Caption"/>
        <w:rPr>
          <w:lang w:val="es-CO"/>
        </w:rPr>
      </w:pPr>
      <w:bookmarkStart w:id="7" w:name="_Toc174707398"/>
      <w:r>
        <w:t xml:space="preserve">Figura </w:t>
      </w:r>
      <w:fldSimple w:instr=" SEQ Figura \* ARABIC ">
        <w:r w:rsidR="00655FB0">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lastRenderedPageBreak/>
        <w:t>Dirección vectorial de la sección de muestreo de sur a norte.</w:t>
      </w:r>
    </w:p>
    <w:p w14:paraId="6BCA2630" w14:textId="41CA1A97" w:rsidR="000C27C2" w:rsidRDefault="007877E6" w:rsidP="002E05DF">
      <w:pPr>
        <w:rPr>
          <w:lang w:val="es-CO"/>
        </w:rPr>
      </w:pPr>
      <w:r>
        <w:rPr>
          <w:lang w:val="es-CO"/>
        </w:rPr>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253199B0" w:rsidR="00151CF1" w:rsidRDefault="00151CF1" w:rsidP="00151CF1">
      <w:pPr>
        <w:pStyle w:val="Caption"/>
        <w:rPr>
          <w:lang w:val="es-CO"/>
        </w:rPr>
      </w:pPr>
      <w:bookmarkStart w:id="8" w:name="_Toc174707399"/>
      <w:r>
        <w:t xml:space="preserve">Figura </w:t>
      </w:r>
      <w:fldSimple w:instr=" SEQ Figura \* ARABIC ">
        <w:r w:rsidR="00655FB0">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707373"/>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23DAD277" w:rsidR="00B511DB" w:rsidRDefault="00B511DB" w:rsidP="00B511DB">
      <w:pPr>
        <w:pStyle w:val="Caption"/>
        <w:rPr>
          <w:lang w:val="es-CO"/>
        </w:rPr>
      </w:pPr>
      <w:bookmarkStart w:id="10" w:name="_Toc174707400"/>
      <w:r>
        <w:lastRenderedPageBreak/>
        <w:t xml:space="preserve">Figura </w:t>
      </w:r>
      <w:fldSimple w:instr=" SEQ Figura \* ARABIC ">
        <w:r w:rsidR="00655FB0">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1B6D779B" w:rsidR="00876823" w:rsidRDefault="00876823" w:rsidP="00876823">
      <w:pPr>
        <w:pStyle w:val="Caption"/>
        <w:rPr>
          <w:lang w:val="es-CO"/>
        </w:rPr>
      </w:pPr>
      <w:bookmarkStart w:id="11" w:name="_Toc174707386"/>
      <w:r>
        <w:t xml:space="preserve">Tabla </w:t>
      </w:r>
      <w:fldSimple w:instr=" SEQ Tabla \* ARABIC ">
        <w:r w:rsidR="00C503B1">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17"/>
        <w:gridCol w:w="1835"/>
        <w:gridCol w:w="2608"/>
        <w:gridCol w:w="1351"/>
      </w:tblGrid>
      <w:tr w:rsidR="004B5262" w:rsidRPr="004B5262" w14:paraId="4624E2B4" w14:textId="77777777" w:rsidTr="004B5262">
        <w:trPr>
          <w:tblHeader/>
          <w:jc w:val="center"/>
        </w:trPr>
        <w:tc>
          <w:tcPr>
            <w:tcW w:w="0" w:type="auto"/>
            <w:shd w:val="clear" w:color="auto" w:fill="F2F2F2" w:themeFill="background1" w:themeFillShade="F2"/>
            <w:tcMar>
              <w:top w:w="28" w:type="dxa"/>
              <w:left w:w="195" w:type="dxa"/>
              <w:bottom w:w="28" w:type="dxa"/>
              <w:right w:w="19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28" w:type="dxa"/>
              <w:left w:w="57" w:type="dxa"/>
              <w:bottom w:w="28" w:type="dxa"/>
              <w:right w:w="57"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28" w:type="dxa"/>
              <w:left w:w="195" w:type="dxa"/>
              <w:bottom w:w="28" w:type="dxa"/>
              <w:right w:w="19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28" w:type="dxa"/>
              <w:left w:w="195" w:type="dxa"/>
              <w:bottom w:w="28" w:type="dxa"/>
              <w:right w:w="19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CC5317">
        <w:trPr>
          <w:jc w:val="center"/>
        </w:trPr>
        <w:tc>
          <w:tcPr>
            <w:tcW w:w="0" w:type="auto"/>
            <w:shd w:val="clear" w:color="auto" w:fill="FFFFFF"/>
            <w:tcMar>
              <w:top w:w="28" w:type="dxa"/>
              <w:left w:w="195" w:type="dxa"/>
              <w:bottom w:w="28" w:type="dxa"/>
              <w:right w:w="19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28" w:type="dxa"/>
              <w:left w:w="57" w:type="dxa"/>
              <w:bottom w:w="28" w:type="dxa"/>
              <w:right w:w="57"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28" w:type="dxa"/>
              <w:left w:w="195" w:type="dxa"/>
              <w:bottom w:w="28" w:type="dxa"/>
              <w:right w:w="19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28" w:type="dxa"/>
              <w:left w:w="195" w:type="dxa"/>
              <w:bottom w:w="28" w:type="dxa"/>
              <w:right w:w="19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77777777" w:rsidR="00687AF8" w:rsidRDefault="00687AF8" w:rsidP="00AE60A8">
      <w:pPr>
        <w:rPr>
          <w:lang w:val="es-CO"/>
        </w:rPr>
      </w:pPr>
    </w:p>
    <w:p w14:paraId="49D472F5" w14:textId="631D9F2E" w:rsidR="00AE60A8" w:rsidRDefault="00F20771" w:rsidP="00F20771">
      <w:pPr>
        <w:pStyle w:val="Caption"/>
      </w:pPr>
      <w:bookmarkStart w:id="12" w:name="_Toc174707401"/>
      <w:r>
        <w:lastRenderedPageBreak/>
        <w:t xml:space="preserve">Figura </w:t>
      </w:r>
      <w:fldSimple w:instr=" SEQ Figura \* ARABIC ">
        <w:r w:rsidR="00655FB0">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707374"/>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77777777" w:rsidR="000B1ED6" w:rsidRDefault="000B1ED6" w:rsidP="00AE60A8">
      <w:pPr>
        <w:rPr>
          <w:lang w:val="es-CO"/>
        </w:rPr>
      </w:pPr>
    </w:p>
    <w:p w14:paraId="7A11C4FE" w14:textId="6EDE843E" w:rsidR="00F67152" w:rsidRDefault="00195817" w:rsidP="00195817">
      <w:pPr>
        <w:pStyle w:val="Caption"/>
        <w:rPr>
          <w:lang w:val="es-CO"/>
        </w:rPr>
      </w:pPr>
      <w:bookmarkStart w:id="14" w:name="_Toc174707387"/>
      <w:r>
        <w:lastRenderedPageBreak/>
        <w:t xml:space="preserve">Tabla </w:t>
      </w:r>
      <w:fldSimple w:instr=" SEQ Tabla \* ARABIC ">
        <w:r w:rsidR="00C503B1">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7"/>
        <w:gridCol w:w="4231"/>
        <w:gridCol w:w="881"/>
        <w:gridCol w:w="802"/>
        <w:gridCol w:w="848"/>
        <w:gridCol w:w="2463"/>
      </w:tblGrid>
      <w:tr w:rsidR="00ED6708" w:rsidRPr="00195817" w14:paraId="55AD35EB" w14:textId="77777777" w:rsidTr="00ED6708">
        <w:trPr>
          <w:tblHeader/>
        </w:trPr>
        <w:tc>
          <w:tcPr>
            <w:tcW w:w="0" w:type="auto"/>
            <w:shd w:val="clear" w:color="auto" w:fill="F2F2F2" w:themeFill="background1" w:themeFillShade="F2"/>
            <w:tcMar>
              <w:top w:w="28" w:type="dxa"/>
              <w:left w:w="57" w:type="dxa"/>
              <w:bottom w:w="28" w:type="dxa"/>
              <w:right w:w="57"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28" w:type="dxa"/>
              <w:left w:w="57" w:type="dxa"/>
              <w:bottom w:w="28" w:type="dxa"/>
              <w:right w:w="57"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28" w:type="dxa"/>
              <w:left w:w="57" w:type="dxa"/>
              <w:bottom w:w="28" w:type="dxa"/>
              <w:right w:w="57"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sz w:val="20"/>
                <w:lang w:val="es-CO"/>
              </w:rPr>
              <w:t>(mm/</w:t>
            </w:r>
            <w:proofErr w:type="spellStart"/>
            <w:r w:rsidR="00B95B10" w:rsidRPr="00A22413">
              <w:rPr>
                <w:sz w:val="20"/>
                <w:lang w:val="es-CO"/>
              </w:rPr>
              <w:t>hr</w:t>
            </w:r>
            <w:proofErr w:type="spellEnd"/>
            <w:r w:rsidR="00B95B10"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sz w:val="20"/>
                <w:lang w:val="es-CO"/>
              </w:rPr>
            </w:pPr>
            <w:r w:rsidRPr="00A22413">
              <w:rPr>
                <w:sz w:val="20"/>
                <w:lang w:val="es-CO"/>
              </w:rPr>
              <w:t>(mm/</w:t>
            </w:r>
            <w:proofErr w:type="spellStart"/>
            <w:r w:rsidRPr="00A22413">
              <w:rPr>
                <w:sz w:val="20"/>
                <w:lang w:val="es-CO"/>
              </w:rPr>
              <w:t>hr</w:t>
            </w:r>
            <w:proofErr w:type="spellEnd"/>
            <w:r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sz w:val="20"/>
                <w:lang w:val="es-CO"/>
              </w:rPr>
            </w:pPr>
            <w:r w:rsidRPr="00A22413">
              <w:rPr>
                <w:sz w:val="20"/>
                <w:lang w:val="es-CO"/>
              </w:rPr>
              <w:t>(mm/</w:t>
            </w:r>
            <w:proofErr w:type="spellStart"/>
            <w:r w:rsidRPr="00A22413">
              <w:rPr>
                <w:sz w:val="20"/>
                <w:lang w:val="es-CO"/>
              </w:rPr>
              <w:t>hr</w:t>
            </w:r>
            <w:proofErr w:type="spellEnd"/>
            <w:r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ED6708">
        <w:tc>
          <w:tcPr>
            <w:tcW w:w="0" w:type="auto"/>
            <w:shd w:val="clear" w:color="auto" w:fill="FFFFFF"/>
            <w:tcMar>
              <w:top w:w="28" w:type="dxa"/>
              <w:left w:w="57" w:type="dxa"/>
              <w:bottom w:w="28" w:type="dxa"/>
              <w:right w:w="57"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28" w:type="dxa"/>
              <w:left w:w="57" w:type="dxa"/>
              <w:bottom w:w="28" w:type="dxa"/>
              <w:right w:w="57"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28" w:type="dxa"/>
              <w:left w:w="57" w:type="dxa"/>
              <w:bottom w:w="28" w:type="dxa"/>
              <w:right w:w="57"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28" w:type="dxa"/>
              <w:left w:w="57" w:type="dxa"/>
              <w:bottom w:w="28" w:type="dxa"/>
              <w:right w:w="57"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28" w:type="dxa"/>
              <w:left w:w="57" w:type="dxa"/>
              <w:bottom w:w="28" w:type="dxa"/>
              <w:right w:w="57" w:type="dxa"/>
            </w:tcMar>
            <w:vAlign w:val="center"/>
            <w:hideMark/>
          </w:tcPr>
          <w:p w14:paraId="059E8F7F" w14:textId="77777777" w:rsidR="00195817" w:rsidRPr="000B1ED6" w:rsidRDefault="00195817" w:rsidP="009F624D">
            <w:pPr>
              <w:jc w:val="left"/>
              <w:rPr>
                <w:sz w:val="20"/>
                <w:szCs w:val="18"/>
                <w:lang w:val="es-CO"/>
              </w:rPr>
            </w:pPr>
            <w:r w:rsidRPr="000B1ED6">
              <w:rPr>
                <w:sz w:val="20"/>
                <w:szCs w:val="18"/>
                <w:lang w:val="es-CO"/>
              </w:rPr>
              <w:t>Bien drenados. Bien a excesivamente drenados</w:t>
            </w:r>
          </w:p>
        </w:tc>
      </w:tr>
      <w:tr w:rsidR="002120CC" w:rsidRPr="00195817" w14:paraId="27DC896F" w14:textId="77777777" w:rsidTr="00ED6708">
        <w:tc>
          <w:tcPr>
            <w:tcW w:w="0" w:type="auto"/>
            <w:shd w:val="clear" w:color="auto" w:fill="FFFFFF"/>
            <w:tcMar>
              <w:top w:w="28" w:type="dxa"/>
              <w:left w:w="57" w:type="dxa"/>
              <w:bottom w:w="28" w:type="dxa"/>
              <w:right w:w="57"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28" w:type="dxa"/>
              <w:left w:w="57" w:type="dxa"/>
              <w:bottom w:w="28" w:type="dxa"/>
              <w:right w:w="57"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28" w:type="dxa"/>
              <w:left w:w="57" w:type="dxa"/>
              <w:bottom w:w="28" w:type="dxa"/>
              <w:right w:w="57"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28" w:type="dxa"/>
              <w:left w:w="57" w:type="dxa"/>
              <w:bottom w:w="28" w:type="dxa"/>
              <w:right w:w="57"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1BEE8121" w14:textId="77777777" w:rsidR="00195817" w:rsidRPr="000B1ED6" w:rsidRDefault="00195817" w:rsidP="009F624D">
            <w:pPr>
              <w:jc w:val="left"/>
              <w:rPr>
                <w:sz w:val="20"/>
                <w:szCs w:val="18"/>
                <w:lang w:val="es-CO"/>
              </w:rPr>
            </w:pPr>
            <w:r w:rsidRPr="000B1ED6">
              <w:rPr>
                <w:sz w:val="20"/>
                <w:szCs w:val="18"/>
                <w:lang w:val="es-CO"/>
              </w:rPr>
              <w:t>Bien a moderadamente bien drenados. Moderadamente bien drenados</w:t>
            </w:r>
          </w:p>
        </w:tc>
      </w:tr>
      <w:tr w:rsidR="002120CC" w:rsidRPr="00195817" w14:paraId="3A7E4BE3" w14:textId="77777777" w:rsidTr="00ED6708">
        <w:tc>
          <w:tcPr>
            <w:tcW w:w="0" w:type="auto"/>
            <w:shd w:val="clear" w:color="auto" w:fill="FFFFFF"/>
            <w:tcMar>
              <w:top w:w="28" w:type="dxa"/>
              <w:left w:w="57" w:type="dxa"/>
              <w:bottom w:w="28" w:type="dxa"/>
              <w:right w:w="57"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28" w:type="dxa"/>
              <w:left w:w="57" w:type="dxa"/>
              <w:bottom w:w="28" w:type="dxa"/>
              <w:right w:w="57"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28" w:type="dxa"/>
              <w:left w:w="57" w:type="dxa"/>
              <w:bottom w:w="28" w:type="dxa"/>
              <w:right w:w="57"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0CB9444F" w14:textId="77777777" w:rsidR="00195817" w:rsidRPr="000B1ED6" w:rsidRDefault="00195817" w:rsidP="009F624D">
            <w:pPr>
              <w:jc w:val="left"/>
              <w:rPr>
                <w:sz w:val="20"/>
                <w:szCs w:val="18"/>
                <w:lang w:val="es-CO"/>
              </w:rPr>
            </w:pPr>
            <w:r w:rsidRPr="000B1ED6">
              <w:rPr>
                <w:sz w:val="20"/>
                <w:szCs w:val="18"/>
                <w:lang w:val="es-CO"/>
              </w:rPr>
              <w:t>Pobremente drenados</w:t>
            </w:r>
          </w:p>
        </w:tc>
      </w:tr>
      <w:tr w:rsidR="002120CC" w:rsidRPr="00195817" w14:paraId="0F32A6E6" w14:textId="77777777" w:rsidTr="00ED6708">
        <w:tc>
          <w:tcPr>
            <w:tcW w:w="0" w:type="auto"/>
            <w:shd w:val="clear" w:color="auto" w:fill="FFFFFF"/>
            <w:tcMar>
              <w:top w:w="28" w:type="dxa"/>
              <w:left w:w="57" w:type="dxa"/>
              <w:bottom w:w="28" w:type="dxa"/>
              <w:right w:w="57"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28" w:type="dxa"/>
              <w:left w:w="57" w:type="dxa"/>
              <w:bottom w:w="28" w:type="dxa"/>
              <w:right w:w="57"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28" w:type="dxa"/>
              <w:left w:w="57" w:type="dxa"/>
              <w:bottom w:w="28" w:type="dxa"/>
              <w:right w:w="57"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28" w:type="dxa"/>
              <w:left w:w="57" w:type="dxa"/>
              <w:bottom w:w="28" w:type="dxa"/>
              <w:right w:w="57"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19E206FC" w14:textId="77777777" w:rsidR="00195817" w:rsidRPr="000B1ED6" w:rsidRDefault="00195817" w:rsidP="009F624D">
            <w:pPr>
              <w:jc w:val="left"/>
              <w:rPr>
                <w:sz w:val="20"/>
                <w:szCs w:val="18"/>
                <w:lang w:val="es-CO"/>
              </w:rPr>
            </w:pPr>
            <w:r w:rsidRPr="000B1ED6">
              <w:rPr>
                <w:sz w:val="20"/>
                <w:szCs w:val="18"/>
                <w:lang w:val="es-CO"/>
              </w:rPr>
              <w:t>Pobre a muy pobremente drenados. Cuerpo de agua. Pantanos. Misceláneo erosionado. Playones. Nulos o vacíos</w:t>
            </w:r>
          </w:p>
        </w:tc>
      </w:tr>
      <w:tr w:rsidR="002120CC" w:rsidRPr="00195817" w14:paraId="078C73FB" w14:textId="77777777" w:rsidTr="002120CC">
        <w:tc>
          <w:tcPr>
            <w:tcW w:w="0" w:type="auto"/>
            <w:shd w:val="clear" w:color="auto" w:fill="FFFFFF"/>
            <w:tcMar>
              <w:top w:w="28" w:type="dxa"/>
              <w:left w:w="57" w:type="dxa"/>
              <w:bottom w:w="28" w:type="dxa"/>
              <w:right w:w="57"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28" w:type="dxa"/>
              <w:left w:w="57" w:type="dxa"/>
              <w:bottom w:w="28" w:type="dxa"/>
              <w:right w:w="57"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28" w:type="dxa"/>
              <w:left w:w="57" w:type="dxa"/>
              <w:bottom w:w="28" w:type="dxa"/>
              <w:right w:w="57"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28" w:type="dxa"/>
              <w:left w:w="57" w:type="dxa"/>
              <w:bottom w:w="28" w:type="dxa"/>
              <w:right w:w="57"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28" w:type="dxa"/>
              <w:left w:w="57" w:type="dxa"/>
              <w:bottom w:w="28" w:type="dxa"/>
              <w:right w:w="57" w:type="dxa"/>
            </w:tcMar>
            <w:vAlign w:val="center"/>
            <w:hideMark/>
          </w:tcPr>
          <w:p w14:paraId="56FEC9B1" w14:textId="77777777" w:rsidR="002120CC" w:rsidRPr="000B1ED6" w:rsidRDefault="002120CC" w:rsidP="009F624D">
            <w:pPr>
              <w:jc w:val="left"/>
              <w:rPr>
                <w:sz w:val="20"/>
                <w:szCs w:val="18"/>
                <w:lang w:val="es-CO"/>
              </w:rPr>
            </w:pPr>
            <w:r w:rsidRPr="000B1ED6">
              <w:rPr>
                <w:sz w:val="20"/>
                <w:szCs w:val="18"/>
                <w:lang w:val="es-CO"/>
              </w:rPr>
              <w:t>Bien a imperfectamente drenados. Bien a muy pobremente drenados. Bien a pobremente drenados. Bien y pobremente drenados</w:t>
            </w:r>
          </w:p>
        </w:tc>
      </w:tr>
      <w:tr w:rsidR="002120CC" w:rsidRPr="00195817" w14:paraId="2FCA5422" w14:textId="77777777" w:rsidTr="002120CC">
        <w:tc>
          <w:tcPr>
            <w:tcW w:w="0" w:type="auto"/>
            <w:shd w:val="clear" w:color="auto" w:fill="FFFFFF"/>
            <w:tcMar>
              <w:top w:w="28" w:type="dxa"/>
              <w:left w:w="57" w:type="dxa"/>
              <w:bottom w:w="28" w:type="dxa"/>
              <w:right w:w="57"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28" w:type="dxa"/>
              <w:left w:w="57" w:type="dxa"/>
              <w:bottom w:w="28" w:type="dxa"/>
              <w:right w:w="57" w:type="dxa"/>
            </w:tcMar>
            <w:vAlign w:val="center"/>
          </w:tcPr>
          <w:p w14:paraId="5E0D707D" w14:textId="183B7DCA"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28" w:type="dxa"/>
              <w:left w:w="57" w:type="dxa"/>
              <w:bottom w:w="28" w:type="dxa"/>
              <w:right w:w="57"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28" w:type="dxa"/>
              <w:left w:w="57" w:type="dxa"/>
              <w:bottom w:w="28" w:type="dxa"/>
              <w:right w:w="57"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28" w:type="dxa"/>
              <w:left w:w="57" w:type="dxa"/>
              <w:bottom w:w="28" w:type="dxa"/>
              <w:right w:w="57" w:type="dxa"/>
            </w:tcMar>
            <w:vAlign w:val="center"/>
            <w:hideMark/>
          </w:tcPr>
          <w:p w14:paraId="6876C757" w14:textId="77777777" w:rsidR="002120CC" w:rsidRPr="000B1ED6" w:rsidRDefault="002120CC" w:rsidP="009F624D">
            <w:pPr>
              <w:jc w:val="left"/>
              <w:rPr>
                <w:sz w:val="20"/>
                <w:szCs w:val="18"/>
                <w:lang w:val="es-CO"/>
              </w:rPr>
            </w:pPr>
            <w:r w:rsidRPr="000B1ED6">
              <w:rPr>
                <w:sz w:val="20"/>
                <w:szCs w:val="18"/>
                <w:lang w:val="es-CO"/>
              </w:rPr>
              <w:t>Moderadamente bien drenados a pobremente drenados. Moderada a pobremente drenados. Pobre a moderadamente bien drenados</w:t>
            </w:r>
          </w:p>
        </w:tc>
      </w:tr>
      <w:tr w:rsidR="002120CC" w:rsidRPr="00195817" w14:paraId="78E8F3FB" w14:textId="77777777" w:rsidTr="002120CC">
        <w:tc>
          <w:tcPr>
            <w:tcW w:w="0" w:type="auto"/>
            <w:shd w:val="clear" w:color="auto" w:fill="FFFFFF"/>
            <w:tcMar>
              <w:top w:w="28" w:type="dxa"/>
              <w:left w:w="57" w:type="dxa"/>
              <w:bottom w:w="28" w:type="dxa"/>
              <w:right w:w="57"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28" w:type="dxa"/>
              <w:left w:w="57" w:type="dxa"/>
              <w:bottom w:w="28" w:type="dxa"/>
              <w:right w:w="57" w:type="dxa"/>
            </w:tcMar>
            <w:vAlign w:val="center"/>
          </w:tcPr>
          <w:p w14:paraId="2D453D63" w14:textId="3D556049"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28" w:type="dxa"/>
              <w:left w:w="57" w:type="dxa"/>
              <w:bottom w:w="28" w:type="dxa"/>
              <w:right w:w="57"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777777" w:rsidR="001F71EC" w:rsidRDefault="001F71EC" w:rsidP="00442EDB">
      <w:pPr>
        <w:pStyle w:val="Caption"/>
      </w:pPr>
    </w:p>
    <w:p w14:paraId="6D57E20C" w14:textId="3FAC1ABA" w:rsidR="00AE60A8" w:rsidRPr="00EF40BB" w:rsidRDefault="00EF40BB" w:rsidP="00442EDB">
      <w:pPr>
        <w:pStyle w:val="Caption"/>
        <w:rPr>
          <w:lang w:val="es-CO"/>
        </w:rPr>
      </w:pPr>
      <w:bookmarkStart w:id="15" w:name="_Toc174707402"/>
      <w:r>
        <w:lastRenderedPageBreak/>
        <w:t xml:space="preserve">Figura </w:t>
      </w:r>
      <w:fldSimple w:instr=" SEQ Figura \* ARABIC ">
        <w:r w:rsidR="00655FB0">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1A2DEAB8" w14:textId="7FF38770" w:rsidR="00941811" w:rsidRDefault="00941811">
      <w:pPr>
        <w:jc w:val="left"/>
        <w:rPr>
          <w:lang w:val="es-CO"/>
        </w:rPr>
      </w:pPr>
      <w:r>
        <w:rPr>
          <w:lang w:val="es-CO"/>
        </w:rPr>
        <w:br w:type="page"/>
      </w:r>
    </w:p>
    <w:p w14:paraId="3C9FC97A" w14:textId="77777777" w:rsidR="0016321E" w:rsidRPr="000B1ED6" w:rsidRDefault="0016321E" w:rsidP="00AE60A8">
      <w:pPr>
        <w:rPr>
          <w:lang w:val="es-CO"/>
        </w:rPr>
      </w:pPr>
    </w:p>
    <w:p w14:paraId="2917457A" w14:textId="4B2D3AA0" w:rsidR="00AE60A8" w:rsidRPr="002E05DF" w:rsidRDefault="001216CC" w:rsidP="00533735">
      <w:pPr>
        <w:pStyle w:val="Heading1"/>
      </w:pPr>
      <w:bookmarkStart w:id="16" w:name="_Toc174707375"/>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6"/>
      </w:r>
      <w:r w:rsidR="00972450" w:rsidRPr="00972450">
        <w:t>.</w:t>
      </w:r>
      <w:r w:rsidR="00EF22DC">
        <w:t xml:space="preserve"> La Tabla 4 presenta los valores utilizados en esta investigación y la Figura 10, presenta su distribución sobre la cuenca del Río Bogotá.</w:t>
      </w:r>
    </w:p>
    <w:p w14:paraId="3EE644EA" w14:textId="77777777" w:rsidR="00697AFB" w:rsidRDefault="00697AFB" w:rsidP="00AE60A8"/>
    <w:p w14:paraId="37A418C1" w14:textId="56369091" w:rsidR="00697AFB" w:rsidRDefault="00760649" w:rsidP="00760649">
      <w:pPr>
        <w:pStyle w:val="Caption"/>
        <w:rPr>
          <w:lang w:val="es-CO"/>
        </w:rPr>
      </w:pPr>
      <w:bookmarkStart w:id="17" w:name="_Toc174707388"/>
      <w:r>
        <w:t xml:space="preserve">Tabla </w:t>
      </w:r>
      <w:fldSimple w:instr=" SEQ Tabla \* ARABIC ">
        <w:r w:rsidR="00C503B1">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7"/>
        <w:gridCol w:w="1427"/>
        <w:gridCol w:w="1843"/>
      </w:tblGrid>
      <w:tr w:rsidR="00760649" w:rsidRPr="00A96A4A" w14:paraId="1A04C54A" w14:textId="77777777" w:rsidTr="0076064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28" w:type="dxa"/>
              <w:left w:w="57" w:type="dxa"/>
              <w:bottom w:w="28" w:type="dxa"/>
              <w:right w:w="57"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28" w:type="dxa"/>
              <w:left w:w="57" w:type="dxa"/>
              <w:bottom w:w="28" w:type="dxa"/>
              <w:right w:w="57"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760649">
        <w:trPr>
          <w:jc w:val="center"/>
        </w:trPr>
        <w:tc>
          <w:tcPr>
            <w:tcW w:w="0" w:type="auto"/>
            <w:shd w:val="clear" w:color="auto" w:fill="FFFFFF"/>
            <w:tcMar>
              <w:top w:w="28" w:type="dxa"/>
              <w:left w:w="57" w:type="dxa"/>
              <w:bottom w:w="28" w:type="dxa"/>
              <w:right w:w="57"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28" w:type="dxa"/>
              <w:left w:w="57" w:type="dxa"/>
              <w:bottom w:w="28" w:type="dxa"/>
              <w:right w:w="57"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28" w:type="dxa"/>
              <w:left w:w="57" w:type="dxa"/>
              <w:bottom w:w="28" w:type="dxa"/>
              <w:right w:w="57"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760649">
        <w:trPr>
          <w:jc w:val="center"/>
        </w:trPr>
        <w:tc>
          <w:tcPr>
            <w:tcW w:w="0" w:type="auto"/>
            <w:shd w:val="clear" w:color="auto" w:fill="FFFFFF"/>
            <w:tcMar>
              <w:top w:w="28" w:type="dxa"/>
              <w:left w:w="57" w:type="dxa"/>
              <w:bottom w:w="28" w:type="dxa"/>
              <w:right w:w="57"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28" w:type="dxa"/>
              <w:left w:w="57" w:type="dxa"/>
              <w:bottom w:w="28" w:type="dxa"/>
              <w:right w:w="57"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28" w:type="dxa"/>
              <w:left w:w="57" w:type="dxa"/>
              <w:bottom w:w="28" w:type="dxa"/>
              <w:right w:w="57"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760649">
        <w:trPr>
          <w:jc w:val="center"/>
        </w:trPr>
        <w:tc>
          <w:tcPr>
            <w:tcW w:w="0" w:type="auto"/>
            <w:shd w:val="clear" w:color="auto" w:fill="FFFFFF"/>
            <w:tcMar>
              <w:top w:w="28" w:type="dxa"/>
              <w:left w:w="57" w:type="dxa"/>
              <w:bottom w:w="28" w:type="dxa"/>
              <w:right w:w="57"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28" w:type="dxa"/>
              <w:left w:w="57" w:type="dxa"/>
              <w:bottom w:w="28" w:type="dxa"/>
              <w:right w:w="57"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28" w:type="dxa"/>
              <w:left w:w="57" w:type="dxa"/>
              <w:bottom w:w="28" w:type="dxa"/>
              <w:right w:w="57"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760649">
        <w:trPr>
          <w:jc w:val="center"/>
        </w:trPr>
        <w:tc>
          <w:tcPr>
            <w:tcW w:w="0" w:type="auto"/>
            <w:shd w:val="clear" w:color="auto" w:fill="FFFFFF"/>
            <w:tcMar>
              <w:top w:w="28" w:type="dxa"/>
              <w:left w:w="57" w:type="dxa"/>
              <w:bottom w:w="28" w:type="dxa"/>
              <w:right w:w="57"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28" w:type="dxa"/>
              <w:left w:w="57" w:type="dxa"/>
              <w:bottom w:w="28" w:type="dxa"/>
              <w:right w:w="57"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760649">
        <w:trPr>
          <w:jc w:val="center"/>
        </w:trPr>
        <w:tc>
          <w:tcPr>
            <w:tcW w:w="0" w:type="auto"/>
            <w:shd w:val="clear" w:color="auto" w:fill="FFFFFF"/>
            <w:tcMar>
              <w:top w:w="28" w:type="dxa"/>
              <w:left w:w="57" w:type="dxa"/>
              <w:bottom w:w="28" w:type="dxa"/>
              <w:right w:w="57"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28" w:type="dxa"/>
              <w:left w:w="57" w:type="dxa"/>
              <w:bottom w:w="28" w:type="dxa"/>
              <w:right w:w="57"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760649">
        <w:trPr>
          <w:jc w:val="center"/>
        </w:trPr>
        <w:tc>
          <w:tcPr>
            <w:tcW w:w="0" w:type="auto"/>
            <w:shd w:val="clear" w:color="auto" w:fill="FFFFFF"/>
            <w:tcMar>
              <w:top w:w="28" w:type="dxa"/>
              <w:left w:w="57" w:type="dxa"/>
              <w:bottom w:w="28" w:type="dxa"/>
              <w:right w:w="57"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28" w:type="dxa"/>
              <w:left w:w="57" w:type="dxa"/>
              <w:bottom w:w="28" w:type="dxa"/>
              <w:right w:w="57"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28" w:type="dxa"/>
              <w:left w:w="57" w:type="dxa"/>
              <w:bottom w:w="28" w:type="dxa"/>
              <w:right w:w="57"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760649">
        <w:trPr>
          <w:jc w:val="center"/>
        </w:trPr>
        <w:tc>
          <w:tcPr>
            <w:tcW w:w="0" w:type="auto"/>
            <w:shd w:val="clear" w:color="auto" w:fill="FFFFFF"/>
            <w:tcMar>
              <w:top w:w="28" w:type="dxa"/>
              <w:left w:w="57" w:type="dxa"/>
              <w:bottom w:w="28" w:type="dxa"/>
              <w:right w:w="57"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28" w:type="dxa"/>
              <w:left w:w="57" w:type="dxa"/>
              <w:bottom w:w="28" w:type="dxa"/>
              <w:right w:w="57"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28" w:type="dxa"/>
              <w:left w:w="57" w:type="dxa"/>
              <w:bottom w:w="28" w:type="dxa"/>
              <w:right w:w="57"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760649">
        <w:trPr>
          <w:jc w:val="center"/>
        </w:trPr>
        <w:tc>
          <w:tcPr>
            <w:tcW w:w="0" w:type="auto"/>
            <w:shd w:val="clear" w:color="auto" w:fill="FFFFFF"/>
            <w:tcMar>
              <w:top w:w="28" w:type="dxa"/>
              <w:left w:w="57" w:type="dxa"/>
              <w:bottom w:w="28" w:type="dxa"/>
              <w:right w:w="57"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28" w:type="dxa"/>
              <w:left w:w="57" w:type="dxa"/>
              <w:bottom w:w="28" w:type="dxa"/>
              <w:right w:w="57"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760649">
        <w:trPr>
          <w:jc w:val="center"/>
        </w:trPr>
        <w:tc>
          <w:tcPr>
            <w:tcW w:w="0" w:type="auto"/>
            <w:shd w:val="clear" w:color="auto" w:fill="FFFFFF"/>
            <w:tcMar>
              <w:top w:w="28" w:type="dxa"/>
              <w:left w:w="57" w:type="dxa"/>
              <w:bottom w:w="28" w:type="dxa"/>
              <w:right w:w="57"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28" w:type="dxa"/>
              <w:left w:w="57" w:type="dxa"/>
              <w:bottom w:w="28" w:type="dxa"/>
              <w:right w:w="57"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760649">
        <w:trPr>
          <w:jc w:val="center"/>
        </w:trPr>
        <w:tc>
          <w:tcPr>
            <w:tcW w:w="0" w:type="auto"/>
            <w:shd w:val="clear" w:color="auto" w:fill="FFFFFF"/>
            <w:tcMar>
              <w:top w:w="28" w:type="dxa"/>
              <w:left w:w="57" w:type="dxa"/>
              <w:bottom w:w="28" w:type="dxa"/>
              <w:right w:w="57"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28" w:type="dxa"/>
              <w:left w:w="57" w:type="dxa"/>
              <w:bottom w:w="28" w:type="dxa"/>
              <w:right w:w="57"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760649">
        <w:trPr>
          <w:jc w:val="center"/>
        </w:trPr>
        <w:tc>
          <w:tcPr>
            <w:tcW w:w="0" w:type="auto"/>
            <w:shd w:val="clear" w:color="auto" w:fill="FFFFFF"/>
            <w:tcMar>
              <w:top w:w="28" w:type="dxa"/>
              <w:left w:w="57" w:type="dxa"/>
              <w:bottom w:w="28" w:type="dxa"/>
              <w:right w:w="57"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28" w:type="dxa"/>
              <w:left w:w="57" w:type="dxa"/>
              <w:bottom w:w="28" w:type="dxa"/>
              <w:right w:w="57"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760649">
        <w:trPr>
          <w:jc w:val="center"/>
        </w:trPr>
        <w:tc>
          <w:tcPr>
            <w:tcW w:w="0" w:type="auto"/>
            <w:shd w:val="clear" w:color="auto" w:fill="FFFFFF"/>
            <w:tcMar>
              <w:top w:w="28" w:type="dxa"/>
              <w:left w:w="57" w:type="dxa"/>
              <w:bottom w:w="28" w:type="dxa"/>
              <w:right w:w="57"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28" w:type="dxa"/>
              <w:left w:w="57" w:type="dxa"/>
              <w:bottom w:w="28" w:type="dxa"/>
              <w:right w:w="57"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28" w:type="dxa"/>
              <w:left w:w="57" w:type="dxa"/>
              <w:bottom w:w="28" w:type="dxa"/>
              <w:right w:w="57"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760649">
        <w:trPr>
          <w:jc w:val="center"/>
        </w:trPr>
        <w:tc>
          <w:tcPr>
            <w:tcW w:w="0" w:type="auto"/>
            <w:shd w:val="clear" w:color="auto" w:fill="FFFFFF"/>
            <w:tcMar>
              <w:top w:w="28" w:type="dxa"/>
              <w:left w:w="57" w:type="dxa"/>
              <w:bottom w:w="28" w:type="dxa"/>
              <w:right w:w="57"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28" w:type="dxa"/>
              <w:left w:w="57" w:type="dxa"/>
              <w:bottom w:w="28" w:type="dxa"/>
              <w:right w:w="57"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760649">
        <w:trPr>
          <w:jc w:val="center"/>
        </w:trPr>
        <w:tc>
          <w:tcPr>
            <w:tcW w:w="0" w:type="auto"/>
            <w:shd w:val="clear" w:color="auto" w:fill="FFFFFF"/>
            <w:tcMar>
              <w:top w:w="28" w:type="dxa"/>
              <w:left w:w="57" w:type="dxa"/>
              <w:bottom w:w="28" w:type="dxa"/>
              <w:right w:w="57"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28" w:type="dxa"/>
              <w:left w:w="57" w:type="dxa"/>
              <w:bottom w:w="28" w:type="dxa"/>
              <w:right w:w="57"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28" w:type="dxa"/>
              <w:left w:w="57" w:type="dxa"/>
              <w:bottom w:w="28" w:type="dxa"/>
              <w:right w:w="57"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760649">
        <w:trPr>
          <w:jc w:val="center"/>
        </w:trPr>
        <w:tc>
          <w:tcPr>
            <w:tcW w:w="0" w:type="auto"/>
            <w:shd w:val="clear" w:color="auto" w:fill="FFFFFF"/>
            <w:tcMar>
              <w:top w:w="28" w:type="dxa"/>
              <w:left w:w="57" w:type="dxa"/>
              <w:bottom w:w="28" w:type="dxa"/>
              <w:right w:w="57"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28" w:type="dxa"/>
              <w:left w:w="57" w:type="dxa"/>
              <w:bottom w:w="28" w:type="dxa"/>
              <w:right w:w="57"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28" w:type="dxa"/>
              <w:left w:w="57" w:type="dxa"/>
              <w:bottom w:w="28" w:type="dxa"/>
              <w:right w:w="57"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760649">
        <w:trPr>
          <w:jc w:val="center"/>
        </w:trPr>
        <w:tc>
          <w:tcPr>
            <w:tcW w:w="0" w:type="auto"/>
            <w:shd w:val="clear" w:color="auto" w:fill="FFFFFF"/>
            <w:tcMar>
              <w:top w:w="28" w:type="dxa"/>
              <w:left w:w="57" w:type="dxa"/>
              <w:bottom w:w="28" w:type="dxa"/>
              <w:right w:w="57"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28" w:type="dxa"/>
              <w:left w:w="57" w:type="dxa"/>
              <w:bottom w:w="28" w:type="dxa"/>
              <w:right w:w="57"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5901157A" w:rsidR="00941811" w:rsidRDefault="00941811">
      <w:pPr>
        <w:jc w:val="left"/>
        <w:rPr>
          <w:lang w:val="es-CO"/>
        </w:rPr>
      </w:pPr>
      <w:r>
        <w:rPr>
          <w:lang w:val="es-CO"/>
        </w:rPr>
        <w:br w:type="page"/>
      </w:r>
    </w:p>
    <w:p w14:paraId="59F235D2" w14:textId="19D9B028" w:rsidR="00972450" w:rsidRDefault="00934F66" w:rsidP="00934F66">
      <w:pPr>
        <w:pStyle w:val="Caption"/>
        <w:rPr>
          <w:lang w:val="es-CO"/>
        </w:rPr>
      </w:pPr>
      <w:bookmarkStart w:id="18" w:name="_Toc174707403"/>
      <w:r>
        <w:lastRenderedPageBreak/>
        <w:t xml:space="preserve">Figura </w:t>
      </w:r>
      <w:fldSimple w:instr=" SEQ Figura \* ARABIC ">
        <w:r w:rsidR="00655FB0">
          <w:rPr>
            <w:noProof/>
          </w:rPr>
          <w:t>10</w:t>
        </w:r>
      </w:fldSimple>
      <w:r>
        <w:t>. Usos del suelo con valores de rugosidad e impermeabilidad</w:t>
      </w:r>
      <w:bookmarkEnd w:id="18"/>
    </w:p>
    <w:p w14:paraId="4D874210" w14:textId="7D5A60E2" w:rsidR="00B75ED0" w:rsidRDefault="00484FA4" w:rsidP="00AE60A8">
      <w:pPr>
        <w:rPr>
          <w:lang w:val="es-CO"/>
        </w:rPr>
      </w:pPr>
      <w:r>
        <w:rPr>
          <w:noProof/>
          <w:lang w:val="es-CO"/>
        </w:rPr>
        <w:drawing>
          <wp:inline distT="0" distB="0" distL="0" distR="0" wp14:anchorId="0F43B22B" wp14:editId="22622E6B">
            <wp:extent cx="6480000" cy="5077690"/>
            <wp:effectExtent l="0" t="0" r="0" b="889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507769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6B8085DF" w14:textId="77777777" w:rsidR="00AE60A8" w:rsidRDefault="00AE60A8" w:rsidP="00AE60A8">
      <w:pPr>
        <w:rPr>
          <w:lang w:val="es-CO"/>
        </w:rPr>
      </w:pPr>
    </w:p>
    <w:p w14:paraId="3C9C9E2B" w14:textId="77777777" w:rsidR="00AE60A8" w:rsidRDefault="00AE60A8" w:rsidP="00AE60A8">
      <w:pPr>
        <w:rPr>
          <w:lang w:val="es-CO"/>
        </w:rPr>
      </w:pPr>
    </w:p>
    <w:p w14:paraId="2F1BA7A8" w14:textId="5C892F5C" w:rsidR="00AE60A8" w:rsidRPr="002E05DF" w:rsidRDefault="001216CC" w:rsidP="00533735">
      <w:pPr>
        <w:pStyle w:val="Heading1"/>
      </w:pPr>
      <w:bookmarkStart w:id="19" w:name="_Toc174707376"/>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w:t>
      </w:r>
      <w:r w:rsidR="00951795">
        <w:rPr>
          <w:lang w:val="es-CO"/>
        </w:rPr>
        <w:lastRenderedPageBreak/>
        <w:t xml:space="preserve">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10B50" w14:textId="77777777" w:rsidR="00A011FC" w:rsidRDefault="00A011FC" w:rsidP="00AE60A8">
      <w:pPr>
        <w:rPr>
          <w:lang w:val="es-CO"/>
        </w:rPr>
      </w:pPr>
    </w:p>
    <w:p w14:paraId="6A1C2D2F" w14:textId="40CC916A" w:rsidR="001F71EC" w:rsidRDefault="00A011FC" w:rsidP="00A011FC">
      <w:pPr>
        <w:pStyle w:val="Heading2"/>
      </w:pPr>
      <w:bookmarkStart w:id="20" w:name="_Toc174707377"/>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39BC2F6F" w:rsidR="00A011FC" w:rsidRDefault="00A011FC" w:rsidP="00A011FC">
      <w:pPr>
        <w:pStyle w:val="Caption"/>
      </w:pPr>
      <w:bookmarkStart w:id="21" w:name="_Toc174707389"/>
      <w:r>
        <w:t xml:space="preserve">Tabla </w:t>
      </w:r>
      <w:fldSimple w:instr=" SEQ Tabla \* ARABIC ">
        <w:r w:rsidR="00C503B1">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510"/>
        <w:gridCol w:w="3220"/>
        <w:gridCol w:w="2087"/>
      </w:tblGrid>
      <w:tr w:rsidR="00A011FC" w:rsidRPr="00A011FC" w14:paraId="7D33C39E" w14:textId="77777777" w:rsidTr="00A011FC">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28" w:type="dxa"/>
              <w:left w:w="57" w:type="dxa"/>
              <w:bottom w:w="28" w:type="dxa"/>
              <w:right w:w="57"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28" w:type="dxa"/>
              <w:left w:w="57" w:type="dxa"/>
              <w:bottom w:w="28" w:type="dxa"/>
              <w:right w:w="57"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A011FC">
        <w:trPr>
          <w:jc w:val="center"/>
        </w:trPr>
        <w:tc>
          <w:tcPr>
            <w:tcW w:w="0" w:type="auto"/>
            <w:shd w:val="clear" w:color="auto" w:fill="FFFFFF"/>
            <w:tcMar>
              <w:top w:w="28" w:type="dxa"/>
              <w:left w:w="57" w:type="dxa"/>
              <w:bottom w:w="28" w:type="dxa"/>
              <w:right w:w="57"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28" w:type="dxa"/>
              <w:left w:w="57" w:type="dxa"/>
              <w:bottom w:w="28" w:type="dxa"/>
              <w:right w:w="57"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28" w:type="dxa"/>
              <w:left w:w="57" w:type="dxa"/>
              <w:bottom w:w="28" w:type="dxa"/>
              <w:right w:w="57"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A011FC">
        <w:trPr>
          <w:jc w:val="center"/>
        </w:trPr>
        <w:tc>
          <w:tcPr>
            <w:tcW w:w="0" w:type="auto"/>
            <w:shd w:val="clear" w:color="auto" w:fill="FFFFFF"/>
            <w:tcMar>
              <w:top w:w="28" w:type="dxa"/>
              <w:left w:w="57" w:type="dxa"/>
              <w:bottom w:w="28" w:type="dxa"/>
              <w:right w:w="57"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28" w:type="dxa"/>
              <w:left w:w="57" w:type="dxa"/>
              <w:bottom w:w="28" w:type="dxa"/>
              <w:right w:w="57"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28" w:type="dxa"/>
              <w:left w:w="57" w:type="dxa"/>
              <w:bottom w:w="28" w:type="dxa"/>
              <w:right w:w="57"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A011FC">
        <w:trPr>
          <w:jc w:val="center"/>
        </w:trPr>
        <w:tc>
          <w:tcPr>
            <w:tcW w:w="0" w:type="auto"/>
            <w:shd w:val="clear" w:color="auto" w:fill="FFFFFF"/>
            <w:tcMar>
              <w:top w:w="28" w:type="dxa"/>
              <w:left w:w="57" w:type="dxa"/>
              <w:bottom w:w="28" w:type="dxa"/>
              <w:right w:w="57"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28" w:type="dxa"/>
              <w:left w:w="57" w:type="dxa"/>
              <w:bottom w:w="28" w:type="dxa"/>
              <w:right w:w="57"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28" w:type="dxa"/>
              <w:left w:w="57" w:type="dxa"/>
              <w:bottom w:w="28" w:type="dxa"/>
              <w:right w:w="57"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A011FC">
        <w:trPr>
          <w:jc w:val="center"/>
        </w:trPr>
        <w:tc>
          <w:tcPr>
            <w:tcW w:w="0" w:type="auto"/>
            <w:shd w:val="clear" w:color="auto" w:fill="FFFFFF"/>
            <w:tcMar>
              <w:top w:w="28" w:type="dxa"/>
              <w:left w:w="57" w:type="dxa"/>
              <w:bottom w:w="28" w:type="dxa"/>
              <w:right w:w="57"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28" w:type="dxa"/>
              <w:left w:w="57" w:type="dxa"/>
              <w:bottom w:w="28" w:type="dxa"/>
              <w:right w:w="57"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28" w:type="dxa"/>
              <w:left w:w="57" w:type="dxa"/>
              <w:bottom w:w="28" w:type="dxa"/>
              <w:right w:w="57"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A011FC">
        <w:trPr>
          <w:jc w:val="center"/>
        </w:trPr>
        <w:tc>
          <w:tcPr>
            <w:tcW w:w="0" w:type="auto"/>
            <w:shd w:val="clear" w:color="auto" w:fill="FFFFFF"/>
            <w:tcMar>
              <w:top w:w="28" w:type="dxa"/>
              <w:left w:w="57" w:type="dxa"/>
              <w:bottom w:w="28" w:type="dxa"/>
              <w:right w:w="57"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28" w:type="dxa"/>
              <w:left w:w="57" w:type="dxa"/>
              <w:bottom w:w="28" w:type="dxa"/>
              <w:right w:w="57"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28" w:type="dxa"/>
              <w:left w:w="57" w:type="dxa"/>
              <w:bottom w:w="28" w:type="dxa"/>
              <w:right w:w="57"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A011FC">
        <w:trPr>
          <w:jc w:val="center"/>
        </w:trPr>
        <w:tc>
          <w:tcPr>
            <w:tcW w:w="0" w:type="auto"/>
            <w:shd w:val="clear" w:color="auto" w:fill="FFFFFF"/>
            <w:tcMar>
              <w:top w:w="28" w:type="dxa"/>
              <w:left w:w="57" w:type="dxa"/>
              <w:bottom w:w="28" w:type="dxa"/>
              <w:right w:w="57"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28" w:type="dxa"/>
              <w:left w:w="57" w:type="dxa"/>
              <w:bottom w:w="28" w:type="dxa"/>
              <w:right w:w="57"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28" w:type="dxa"/>
              <w:left w:w="57" w:type="dxa"/>
              <w:bottom w:w="28" w:type="dxa"/>
              <w:right w:w="57"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A011FC">
        <w:trPr>
          <w:jc w:val="center"/>
        </w:trPr>
        <w:tc>
          <w:tcPr>
            <w:tcW w:w="0" w:type="auto"/>
            <w:shd w:val="clear" w:color="auto" w:fill="FFFFFF"/>
            <w:tcMar>
              <w:top w:w="28" w:type="dxa"/>
              <w:left w:w="57" w:type="dxa"/>
              <w:bottom w:w="28" w:type="dxa"/>
              <w:right w:w="57"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28" w:type="dxa"/>
              <w:left w:w="57" w:type="dxa"/>
              <w:bottom w:w="28" w:type="dxa"/>
              <w:right w:w="57"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28" w:type="dxa"/>
              <w:left w:w="57" w:type="dxa"/>
              <w:bottom w:w="28" w:type="dxa"/>
              <w:right w:w="57"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A011FC">
        <w:trPr>
          <w:jc w:val="center"/>
        </w:trPr>
        <w:tc>
          <w:tcPr>
            <w:tcW w:w="0" w:type="auto"/>
            <w:shd w:val="clear" w:color="auto" w:fill="FFFFFF"/>
            <w:tcMar>
              <w:top w:w="28" w:type="dxa"/>
              <w:left w:w="57" w:type="dxa"/>
              <w:bottom w:w="28" w:type="dxa"/>
              <w:right w:w="57"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28" w:type="dxa"/>
              <w:left w:w="57" w:type="dxa"/>
              <w:bottom w:w="28" w:type="dxa"/>
              <w:right w:w="57"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28" w:type="dxa"/>
              <w:left w:w="57" w:type="dxa"/>
              <w:bottom w:w="28" w:type="dxa"/>
              <w:right w:w="57"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4F001A28" w:rsidR="00A011FC" w:rsidRDefault="001742F6" w:rsidP="001742F6">
      <w:pPr>
        <w:pStyle w:val="Caption"/>
        <w:rPr>
          <w:lang w:val="es-CO"/>
        </w:rPr>
      </w:pPr>
      <w:bookmarkStart w:id="22" w:name="_Toc174707404"/>
      <w:r>
        <w:t xml:space="preserve">Figura </w:t>
      </w:r>
      <w:fldSimple w:instr=" SEQ Figura \* ARABIC ">
        <w:r w:rsidR="00655FB0">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32E788DE" w14:textId="77777777" w:rsidR="00AE60A8" w:rsidRDefault="00AE60A8" w:rsidP="00AE60A8">
      <w:pPr>
        <w:rPr>
          <w:lang w:val="es-CO"/>
        </w:rPr>
      </w:pPr>
    </w:p>
    <w:p w14:paraId="27C82CF7" w14:textId="637AED66" w:rsidR="001742F6" w:rsidRDefault="001742F6" w:rsidP="001742F6">
      <w:pPr>
        <w:pStyle w:val="Heading2"/>
      </w:pPr>
      <w:bookmarkStart w:id="23" w:name="_Toc174707378"/>
      <w:r w:rsidRPr="001742F6">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lastRenderedPageBreak/>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77777777" w:rsidR="001742F6" w:rsidRDefault="001742F6" w:rsidP="00AE60A8">
      <w:pPr>
        <w:rPr>
          <w:lang w:val="es-CO"/>
        </w:rPr>
      </w:pPr>
    </w:p>
    <w:p w14:paraId="06ED52F9" w14:textId="2DC003F0" w:rsidR="001742F6" w:rsidRDefault="00232C96" w:rsidP="00232C96">
      <w:pPr>
        <w:pStyle w:val="Caption"/>
        <w:rPr>
          <w:lang w:val="es-CO"/>
        </w:rPr>
      </w:pPr>
      <w:bookmarkStart w:id="24" w:name="_Toc174707390"/>
      <w:r>
        <w:t xml:space="preserve">Tabla </w:t>
      </w:r>
      <w:fldSimple w:instr=" SEQ Tabla \* ARABIC ">
        <w:r w:rsidR="00C503B1">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46"/>
        <w:gridCol w:w="2055"/>
        <w:gridCol w:w="1038"/>
      </w:tblGrid>
      <w:tr w:rsidR="00232C96" w:rsidRPr="00232C96" w14:paraId="72ACC4AB" w14:textId="77777777" w:rsidTr="00232C9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28" w:type="dxa"/>
              <w:left w:w="57" w:type="dxa"/>
              <w:bottom w:w="28" w:type="dxa"/>
              <w:right w:w="57"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28" w:type="dxa"/>
              <w:left w:w="57" w:type="dxa"/>
              <w:bottom w:w="28" w:type="dxa"/>
              <w:right w:w="57"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232C96">
        <w:trPr>
          <w:jc w:val="center"/>
        </w:trPr>
        <w:tc>
          <w:tcPr>
            <w:tcW w:w="0" w:type="auto"/>
            <w:shd w:val="clear" w:color="auto" w:fill="FFFFFF"/>
            <w:tcMar>
              <w:top w:w="28" w:type="dxa"/>
              <w:left w:w="57" w:type="dxa"/>
              <w:bottom w:w="28" w:type="dxa"/>
              <w:right w:w="57"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28" w:type="dxa"/>
              <w:left w:w="57" w:type="dxa"/>
              <w:bottom w:w="28" w:type="dxa"/>
              <w:right w:w="57"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28" w:type="dxa"/>
              <w:left w:w="57" w:type="dxa"/>
              <w:bottom w:w="28" w:type="dxa"/>
              <w:right w:w="57"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232C96">
        <w:trPr>
          <w:jc w:val="center"/>
        </w:trPr>
        <w:tc>
          <w:tcPr>
            <w:tcW w:w="0" w:type="auto"/>
            <w:shd w:val="clear" w:color="auto" w:fill="FFFFFF"/>
            <w:tcMar>
              <w:top w:w="28" w:type="dxa"/>
              <w:left w:w="57" w:type="dxa"/>
              <w:bottom w:w="28" w:type="dxa"/>
              <w:right w:w="57"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28" w:type="dxa"/>
              <w:left w:w="57" w:type="dxa"/>
              <w:bottom w:w="28" w:type="dxa"/>
              <w:right w:w="57"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28" w:type="dxa"/>
              <w:left w:w="57" w:type="dxa"/>
              <w:bottom w:w="28" w:type="dxa"/>
              <w:right w:w="57"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232C96">
        <w:trPr>
          <w:jc w:val="center"/>
        </w:trPr>
        <w:tc>
          <w:tcPr>
            <w:tcW w:w="0" w:type="auto"/>
            <w:shd w:val="clear" w:color="auto" w:fill="FFFFFF"/>
            <w:tcMar>
              <w:top w:w="28" w:type="dxa"/>
              <w:left w:w="57" w:type="dxa"/>
              <w:bottom w:w="28" w:type="dxa"/>
              <w:right w:w="57"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28" w:type="dxa"/>
              <w:left w:w="57" w:type="dxa"/>
              <w:bottom w:w="28" w:type="dxa"/>
              <w:right w:w="57"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232C96">
        <w:trPr>
          <w:jc w:val="center"/>
        </w:trPr>
        <w:tc>
          <w:tcPr>
            <w:tcW w:w="0" w:type="auto"/>
            <w:shd w:val="clear" w:color="auto" w:fill="FFFFFF"/>
            <w:tcMar>
              <w:top w:w="28" w:type="dxa"/>
              <w:left w:w="57" w:type="dxa"/>
              <w:bottom w:w="28" w:type="dxa"/>
              <w:right w:w="57"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28" w:type="dxa"/>
              <w:left w:w="57" w:type="dxa"/>
              <w:bottom w:w="28" w:type="dxa"/>
              <w:right w:w="57"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w:t>
            </w:r>
            <w:proofErr w:type="spellStart"/>
            <w:r w:rsidRPr="00232C96">
              <w:rPr>
                <w:lang w:val="es-CO"/>
              </w:rPr>
              <w:t>of</w:t>
            </w:r>
            <w:proofErr w:type="spellEnd"/>
            <w:r w:rsidRPr="00232C96">
              <w:rPr>
                <w:lang w:val="es-CO"/>
              </w:rPr>
              <w:t xml:space="preserve"> </w:t>
            </w:r>
            <w:proofErr w:type="spellStart"/>
            <w:r w:rsidRPr="00232C96">
              <w:rPr>
                <w:lang w:val="es-CO"/>
              </w:rPr>
              <w:t>Cells</w:t>
            </w:r>
            <w:proofErr w:type="spellEnd"/>
          </w:p>
        </w:tc>
        <w:tc>
          <w:tcPr>
            <w:tcW w:w="0" w:type="auto"/>
            <w:shd w:val="clear" w:color="auto" w:fill="FFFFFF"/>
            <w:tcMar>
              <w:top w:w="28" w:type="dxa"/>
              <w:left w:w="57" w:type="dxa"/>
              <w:bottom w:w="28" w:type="dxa"/>
              <w:right w:w="57"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232C96">
        <w:trPr>
          <w:jc w:val="center"/>
        </w:trPr>
        <w:tc>
          <w:tcPr>
            <w:tcW w:w="0" w:type="auto"/>
            <w:shd w:val="clear" w:color="auto" w:fill="FFFFFF"/>
            <w:tcMar>
              <w:top w:w="28" w:type="dxa"/>
              <w:left w:w="57" w:type="dxa"/>
              <w:bottom w:w="28" w:type="dxa"/>
              <w:right w:w="57"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28" w:type="dxa"/>
              <w:left w:w="57" w:type="dxa"/>
              <w:bottom w:w="28" w:type="dxa"/>
              <w:right w:w="57"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28" w:type="dxa"/>
              <w:left w:w="57" w:type="dxa"/>
              <w:bottom w:w="28" w:type="dxa"/>
              <w:right w:w="57"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232C96">
        <w:trPr>
          <w:jc w:val="center"/>
        </w:trPr>
        <w:tc>
          <w:tcPr>
            <w:tcW w:w="0" w:type="auto"/>
            <w:shd w:val="clear" w:color="auto" w:fill="FFFFFF"/>
            <w:tcMar>
              <w:top w:w="28" w:type="dxa"/>
              <w:left w:w="57" w:type="dxa"/>
              <w:bottom w:w="28" w:type="dxa"/>
              <w:right w:w="57"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28" w:type="dxa"/>
              <w:left w:w="57" w:type="dxa"/>
              <w:bottom w:w="28" w:type="dxa"/>
              <w:right w:w="57"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232C96">
        <w:trPr>
          <w:jc w:val="center"/>
        </w:trPr>
        <w:tc>
          <w:tcPr>
            <w:tcW w:w="0" w:type="auto"/>
            <w:shd w:val="clear" w:color="auto" w:fill="FFFFFF"/>
            <w:tcMar>
              <w:top w:w="28" w:type="dxa"/>
              <w:left w:w="57" w:type="dxa"/>
              <w:bottom w:w="28" w:type="dxa"/>
              <w:right w:w="57"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28" w:type="dxa"/>
              <w:left w:w="57" w:type="dxa"/>
              <w:bottom w:w="28" w:type="dxa"/>
              <w:right w:w="57"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232C96">
        <w:trPr>
          <w:jc w:val="center"/>
        </w:trPr>
        <w:tc>
          <w:tcPr>
            <w:tcW w:w="0" w:type="auto"/>
            <w:shd w:val="clear" w:color="auto" w:fill="FFFFFF"/>
            <w:tcMar>
              <w:top w:w="28" w:type="dxa"/>
              <w:left w:w="57" w:type="dxa"/>
              <w:bottom w:w="28" w:type="dxa"/>
              <w:right w:w="57"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28" w:type="dxa"/>
              <w:left w:w="57" w:type="dxa"/>
              <w:bottom w:w="28" w:type="dxa"/>
              <w:right w:w="57"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3CF758DB" w:rsidR="00C55A27" w:rsidRDefault="009464AF" w:rsidP="009464AF">
      <w:pPr>
        <w:pStyle w:val="Caption"/>
        <w:rPr>
          <w:noProof/>
        </w:rPr>
      </w:pPr>
      <w:bookmarkStart w:id="25" w:name="_Toc174707405"/>
      <w:r>
        <w:t xml:space="preserve">Figura </w:t>
      </w:r>
      <w:fldSimple w:instr=" SEQ Figura \* ARABIC ">
        <w:r w:rsidR="00655FB0">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lastRenderedPageBreak/>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7C5EB579" w:rsidR="00A54839" w:rsidRDefault="00BD5E9E" w:rsidP="00BD5E9E">
      <w:pPr>
        <w:pStyle w:val="Caption"/>
        <w:rPr>
          <w:lang w:val="es-CO"/>
        </w:rPr>
      </w:pPr>
      <w:bookmarkStart w:id="26" w:name="_Toc174707406"/>
      <w:r>
        <w:t xml:space="preserve">Figura </w:t>
      </w:r>
      <w:fldSimple w:instr=" SEQ Figura \* ARABIC ">
        <w:r w:rsidR="00655FB0">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497C50BC" w14:textId="77777777" w:rsidR="00BD5E9E" w:rsidRDefault="00BD5E9E" w:rsidP="00AE60A8">
      <w:pPr>
        <w:rPr>
          <w:lang w:val="es-CO"/>
        </w:rPr>
      </w:pPr>
    </w:p>
    <w:p w14:paraId="1FFB3340" w14:textId="3D68545C" w:rsidR="00326AB9" w:rsidRDefault="009D6C9F" w:rsidP="00326AB9">
      <w:pPr>
        <w:pStyle w:val="Heading2"/>
      </w:pPr>
      <w:bookmarkStart w:id="27" w:name="_Toc174707379"/>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30253E0E" w14:textId="77777777" w:rsidR="00326AB9" w:rsidRDefault="00326AB9" w:rsidP="00AE60A8"/>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rPr>
                <w:sz w:val="20"/>
              </w:rPr>
            </w:pPr>
            <w:r w:rsidRPr="001F31B3">
              <w:rPr>
                <w:sz w:val="20"/>
              </w:rPr>
              <w:t>(</w:t>
            </w:r>
            <w:r w:rsidR="00326AB9" w:rsidRPr="001F31B3">
              <w:rPr>
                <w:sz w:val="20"/>
              </w:rPr>
              <w:t xml:space="preserve">Ecuación </w:t>
            </w:r>
            <w:r w:rsidR="00326AB9" w:rsidRPr="001F31B3">
              <w:rPr>
                <w:sz w:val="20"/>
              </w:rPr>
              <w:fldChar w:fldCharType="begin"/>
            </w:r>
            <w:r w:rsidR="00326AB9" w:rsidRPr="001F31B3">
              <w:rPr>
                <w:sz w:val="20"/>
              </w:rPr>
              <w:instrText xml:space="preserve"> SEQ Ecuación \* ARABIC </w:instrText>
            </w:r>
            <w:r w:rsidR="00326AB9" w:rsidRPr="001F31B3">
              <w:rPr>
                <w:sz w:val="20"/>
              </w:rPr>
              <w:fldChar w:fldCharType="separate"/>
            </w:r>
            <w:r w:rsidR="00710979">
              <w:rPr>
                <w:noProof/>
                <w:sz w:val="20"/>
              </w:rPr>
              <w:t>1</w:t>
            </w:r>
            <w:r w:rsidR="00326AB9" w:rsidRPr="001F31B3">
              <w:rPr>
                <w:sz w:val="20"/>
              </w:rPr>
              <w:fldChar w:fldCharType="end"/>
            </w:r>
            <w:r w:rsidRPr="001F31B3">
              <w:rPr>
                <w:sz w:val="20"/>
              </w:rPr>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 xml:space="preserve">Número de </w:t>
      </w:r>
      <w:proofErr w:type="spellStart"/>
      <w:r>
        <w:t>Courant</w:t>
      </w:r>
      <w:proofErr w:type="spellEnd"/>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19F6AC50" w:rsidR="00BD5E9E" w:rsidRPr="00210F06" w:rsidRDefault="00210F06" w:rsidP="00210F06">
      <w:pPr>
        <w:pStyle w:val="Caption"/>
        <w:rPr>
          <w:lang w:val="es-CO"/>
        </w:rPr>
      </w:pPr>
      <w:bookmarkStart w:id="28" w:name="_Toc174707391"/>
      <w:r>
        <w:t xml:space="preserve">Tabla </w:t>
      </w:r>
      <w:fldSimple w:instr=" SEQ Tabla \* ARABIC ">
        <w:r w:rsidR="00C503B1">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89"/>
        <w:gridCol w:w="2120"/>
      </w:tblGrid>
      <w:tr w:rsidR="00210F06" w:rsidRPr="00210F06" w14:paraId="1431DFA9" w14:textId="77777777" w:rsidTr="00210F0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53B9104" w14:textId="77777777" w:rsidR="00210F06" w:rsidRPr="00210F06" w:rsidRDefault="00210F06" w:rsidP="00210F06">
            <w:pPr>
              <w:rPr>
                <w:lang w:val="es-CO"/>
              </w:rPr>
            </w:pPr>
            <w:r w:rsidRPr="00210F06">
              <w:rPr>
                <w:lang w:val="es-CO"/>
              </w:rPr>
              <w:lastRenderedPageBreak/>
              <w:t>Parámetro</w:t>
            </w:r>
          </w:p>
        </w:tc>
        <w:tc>
          <w:tcPr>
            <w:tcW w:w="0" w:type="auto"/>
            <w:shd w:val="clear" w:color="auto" w:fill="F2F2F2" w:themeFill="background1" w:themeFillShade="F2"/>
            <w:tcMar>
              <w:top w:w="28" w:type="dxa"/>
              <w:left w:w="57" w:type="dxa"/>
              <w:bottom w:w="28" w:type="dxa"/>
              <w:right w:w="57"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210F06">
        <w:trPr>
          <w:jc w:val="center"/>
        </w:trPr>
        <w:tc>
          <w:tcPr>
            <w:tcW w:w="0" w:type="auto"/>
            <w:shd w:val="clear" w:color="auto" w:fill="FFFFFF"/>
            <w:tcMar>
              <w:top w:w="28" w:type="dxa"/>
              <w:left w:w="57" w:type="dxa"/>
              <w:bottom w:w="28" w:type="dxa"/>
              <w:right w:w="57"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28" w:type="dxa"/>
              <w:left w:w="57" w:type="dxa"/>
              <w:bottom w:w="28" w:type="dxa"/>
              <w:right w:w="57"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210F06">
        <w:trPr>
          <w:jc w:val="center"/>
        </w:trPr>
        <w:tc>
          <w:tcPr>
            <w:tcW w:w="0" w:type="auto"/>
            <w:shd w:val="clear" w:color="auto" w:fill="FFFFFF"/>
            <w:tcMar>
              <w:top w:w="28" w:type="dxa"/>
              <w:left w:w="57" w:type="dxa"/>
              <w:bottom w:w="28" w:type="dxa"/>
              <w:right w:w="57"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28" w:type="dxa"/>
              <w:left w:w="57" w:type="dxa"/>
              <w:bottom w:w="28" w:type="dxa"/>
              <w:right w:w="57"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210F06">
        <w:trPr>
          <w:jc w:val="center"/>
        </w:trPr>
        <w:tc>
          <w:tcPr>
            <w:tcW w:w="0" w:type="auto"/>
            <w:shd w:val="clear" w:color="auto" w:fill="FFFFFF"/>
            <w:tcMar>
              <w:top w:w="28" w:type="dxa"/>
              <w:left w:w="57" w:type="dxa"/>
              <w:bottom w:w="28" w:type="dxa"/>
              <w:right w:w="57"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28" w:type="dxa"/>
              <w:left w:w="57" w:type="dxa"/>
              <w:bottom w:w="28" w:type="dxa"/>
              <w:right w:w="57"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210F06">
        <w:trPr>
          <w:jc w:val="center"/>
        </w:trPr>
        <w:tc>
          <w:tcPr>
            <w:tcW w:w="0" w:type="auto"/>
            <w:shd w:val="clear" w:color="auto" w:fill="FFFFFF"/>
            <w:tcMar>
              <w:top w:w="28" w:type="dxa"/>
              <w:left w:w="57" w:type="dxa"/>
              <w:bottom w:w="28" w:type="dxa"/>
              <w:right w:w="57"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28" w:type="dxa"/>
              <w:left w:w="57" w:type="dxa"/>
              <w:bottom w:w="28" w:type="dxa"/>
              <w:right w:w="57"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210F06">
        <w:trPr>
          <w:jc w:val="center"/>
        </w:trPr>
        <w:tc>
          <w:tcPr>
            <w:tcW w:w="0" w:type="auto"/>
            <w:shd w:val="clear" w:color="auto" w:fill="FFFFFF"/>
            <w:tcMar>
              <w:top w:w="28" w:type="dxa"/>
              <w:left w:w="57" w:type="dxa"/>
              <w:bottom w:w="28" w:type="dxa"/>
              <w:right w:w="57"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210F06">
        <w:trPr>
          <w:jc w:val="center"/>
        </w:trPr>
        <w:tc>
          <w:tcPr>
            <w:tcW w:w="0" w:type="auto"/>
            <w:shd w:val="clear" w:color="auto" w:fill="FFFFFF"/>
            <w:tcMar>
              <w:top w:w="28" w:type="dxa"/>
              <w:left w:w="57" w:type="dxa"/>
              <w:bottom w:w="28" w:type="dxa"/>
              <w:right w:w="57"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270ECB91" w14:textId="77777777" w:rsidR="00210F06" w:rsidRPr="00B8066A" w:rsidRDefault="00210F06" w:rsidP="00AE60A8">
      <w:pPr>
        <w:rPr>
          <w:lang w:val="es-CO"/>
        </w:rPr>
      </w:pPr>
    </w:p>
    <w:p w14:paraId="1F0BBB57" w14:textId="77777777" w:rsidR="00210F06" w:rsidRDefault="00210F06" w:rsidP="00AE60A8">
      <w:pPr>
        <w:rPr>
          <w:lang w:val="es-CO"/>
        </w:rPr>
      </w:pPr>
    </w:p>
    <w:p w14:paraId="3118152B" w14:textId="30850CAC" w:rsidR="0052641D" w:rsidRDefault="0052641D" w:rsidP="0052641D">
      <w:pPr>
        <w:pStyle w:val="Heading2"/>
      </w:pPr>
      <w:bookmarkStart w:id="29" w:name="_Toc174707380"/>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w:t>
      </w:r>
      <w:proofErr w:type="spellStart"/>
      <w:r w:rsidRPr="0052641D">
        <w:rPr>
          <w:i/>
          <w:iCs/>
          <w:lang w:val="es-CO"/>
        </w:rPr>
        <w:t>Departmento</w:t>
      </w:r>
      <w:proofErr w:type="spellEnd"/>
      <w:r w:rsidRPr="0052641D">
        <w:rPr>
          <w:i/>
          <w:iCs/>
          <w:lang w:val="es-CO"/>
        </w:rPr>
        <w:t xml:space="preserve"> de Agricultura de los Estados Unidos de América</w:t>
      </w:r>
      <w:r w:rsidRPr="0052641D">
        <w:rPr>
          <w:lang w:val="es-CO"/>
        </w:rPr>
        <w:t>, correspondiente al hidrograma ajustado utilizado en el estado de Michigan</w:t>
      </w:r>
      <w:r>
        <w:rPr>
          <w:rStyle w:val="FootnoteReference"/>
          <w:lang w:val="es-CO"/>
        </w:rPr>
        <w:footnoteReference w:id="7"/>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320CC0F1" w:rsidR="000072D9" w:rsidRDefault="008324A8" w:rsidP="008324A8">
      <w:pPr>
        <w:pStyle w:val="Caption"/>
      </w:pPr>
      <w:bookmarkStart w:id="30" w:name="_Toc174707407"/>
      <w:r>
        <w:t xml:space="preserve">Figura </w:t>
      </w:r>
      <w:fldSimple w:instr=" SEQ Figura \* ARABIC ">
        <w:r w:rsidR="00655FB0">
          <w:rPr>
            <w:noProof/>
          </w:rPr>
          <w:t>14</w:t>
        </w:r>
      </w:fldSimple>
      <w:r>
        <w:t>. Hidrograma unitario de referencia</w:t>
      </w:r>
      <w:bookmarkEnd w:id="30"/>
    </w:p>
    <w:p w14:paraId="30E49537" w14:textId="548C3A0A" w:rsidR="0052641D" w:rsidRDefault="000072D9" w:rsidP="000072D9">
      <w:pPr>
        <w:jc w:val="center"/>
      </w:pPr>
      <w:r>
        <w:rPr>
          <w:noProof/>
        </w:rPr>
        <w:drawing>
          <wp:inline distT="0" distB="0" distL="0" distR="0" wp14:anchorId="715C2D96" wp14:editId="03A5250A">
            <wp:extent cx="5040000" cy="2797473"/>
            <wp:effectExtent l="0" t="0" r="8255" b="3175"/>
            <wp:docPr id="1245448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8006" name="Picture 1245448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7473"/>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w:t>
      </w:r>
      <w:r w:rsidR="007C63CC">
        <w:lastRenderedPageBreak/>
        <w:t xml:space="preserve">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2C0AFC2E" w:rsidR="00282489" w:rsidRDefault="00282489" w:rsidP="00282489">
      <w:pPr>
        <w:pStyle w:val="Caption"/>
        <w:rPr>
          <w:lang w:val="es-CO"/>
        </w:rPr>
      </w:pPr>
      <w:bookmarkStart w:id="31" w:name="_Toc174707392"/>
      <w:r>
        <w:t xml:space="preserve">Tabla </w:t>
      </w:r>
      <w:fldSimple w:instr=" SEQ Tabla \* ARABIC ">
        <w:r w:rsidR="00C503B1">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0"/>
        <w:gridCol w:w="2531"/>
        <w:gridCol w:w="1366"/>
        <w:gridCol w:w="1776"/>
      </w:tblGrid>
      <w:tr w:rsidR="00CC5317" w:rsidRPr="00CC5317" w14:paraId="4322E763" w14:textId="77777777" w:rsidTr="00CC5317">
        <w:trPr>
          <w:tblHeader/>
          <w:jc w:val="center"/>
        </w:trPr>
        <w:tc>
          <w:tcPr>
            <w:tcW w:w="0" w:type="auto"/>
            <w:shd w:val="clear" w:color="auto" w:fill="F2F2F2" w:themeFill="background1" w:themeFillShade="F2"/>
            <w:tcMar>
              <w:top w:w="6" w:type="dxa"/>
              <w:left w:w="57" w:type="dxa"/>
              <w:bottom w:w="6" w:type="dxa"/>
              <w:right w:w="57"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57" w:type="dxa"/>
              <w:bottom w:w="6" w:type="dxa"/>
              <w:right w:w="57"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57" w:type="dxa"/>
              <w:bottom w:w="6" w:type="dxa"/>
              <w:right w:w="57"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57" w:type="dxa"/>
              <w:bottom w:w="6" w:type="dxa"/>
              <w:right w:w="57"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CC5317">
        <w:trPr>
          <w:jc w:val="center"/>
        </w:trPr>
        <w:tc>
          <w:tcPr>
            <w:tcW w:w="0" w:type="auto"/>
            <w:shd w:val="clear" w:color="auto" w:fill="FFFFFF"/>
            <w:tcMar>
              <w:top w:w="6" w:type="dxa"/>
              <w:left w:w="57" w:type="dxa"/>
              <w:bottom w:w="6" w:type="dxa"/>
              <w:right w:w="57"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57" w:type="dxa"/>
              <w:bottom w:w="6" w:type="dxa"/>
              <w:right w:w="57"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57" w:type="dxa"/>
              <w:bottom w:w="6" w:type="dxa"/>
              <w:right w:w="57"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57" w:type="dxa"/>
              <w:bottom w:w="6" w:type="dxa"/>
              <w:right w:w="57"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CC5317">
        <w:trPr>
          <w:jc w:val="center"/>
        </w:trPr>
        <w:tc>
          <w:tcPr>
            <w:tcW w:w="0" w:type="auto"/>
            <w:shd w:val="clear" w:color="auto" w:fill="FFFFFF"/>
            <w:tcMar>
              <w:top w:w="6" w:type="dxa"/>
              <w:left w:w="57" w:type="dxa"/>
              <w:bottom w:w="6" w:type="dxa"/>
              <w:right w:w="57" w:type="dxa"/>
            </w:tcMar>
            <w:vAlign w:val="center"/>
            <w:hideMark/>
          </w:tcPr>
          <w:p w14:paraId="4557088A" w14:textId="1A391E2C" w:rsidR="00CC5317" w:rsidRPr="00CC5317" w:rsidRDefault="00CC5317" w:rsidP="00CC5317">
            <w:pPr>
              <w:rPr>
                <w:lang w:val="es-CO"/>
              </w:rPr>
            </w:pPr>
            <w:r w:rsidRPr="00CC5317">
              <w:rPr>
                <w:lang w:val="es-CO"/>
              </w:rPr>
              <w:t xml:space="preserve">Embalse </w:t>
            </w:r>
            <w:proofErr w:type="spellStart"/>
            <w:r w:rsidRPr="00CC5317">
              <w:rPr>
                <w:lang w:val="es-CO"/>
              </w:rPr>
              <w:t>Tominé</w:t>
            </w:r>
            <w:proofErr w:type="spellEnd"/>
          </w:p>
        </w:tc>
        <w:tc>
          <w:tcPr>
            <w:tcW w:w="0" w:type="auto"/>
            <w:shd w:val="clear" w:color="auto" w:fill="FFFFFF"/>
            <w:tcMar>
              <w:top w:w="6" w:type="dxa"/>
              <w:left w:w="57" w:type="dxa"/>
              <w:bottom w:w="6" w:type="dxa"/>
              <w:right w:w="57"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57" w:type="dxa"/>
              <w:bottom w:w="6" w:type="dxa"/>
              <w:right w:w="57"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57" w:type="dxa"/>
              <w:bottom w:w="6" w:type="dxa"/>
              <w:right w:w="57"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CC5317">
        <w:trPr>
          <w:jc w:val="center"/>
        </w:trPr>
        <w:tc>
          <w:tcPr>
            <w:tcW w:w="0" w:type="auto"/>
            <w:shd w:val="clear" w:color="auto" w:fill="FFFFFF"/>
            <w:tcMar>
              <w:top w:w="6" w:type="dxa"/>
              <w:left w:w="57" w:type="dxa"/>
              <w:bottom w:w="6" w:type="dxa"/>
              <w:right w:w="57"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57" w:type="dxa"/>
              <w:bottom w:w="6" w:type="dxa"/>
              <w:right w:w="57"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57" w:type="dxa"/>
              <w:bottom w:w="6" w:type="dxa"/>
              <w:right w:w="57"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57" w:type="dxa"/>
              <w:bottom w:w="6" w:type="dxa"/>
              <w:right w:w="57"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CC5317">
        <w:trPr>
          <w:jc w:val="center"/>
        </w:trPr>
        <w:tc>
          <w:tcPr>
            <w:tcW w:w="0" w:type="auto"/>
            <w:shd w:val="clear" w:color="auto" w:fill="FFFFFF"/>
            <w:tcMar>
              <w:top w:w="6" w:type="dxa"/>
              <w:left w:w="57" w:type="dxa"/>
              <w:bottom w:w="6" w:type="dxa"/>
              <w:right w:w="57"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28" w:type="dxa"/>
              <w:left w:w="57" w:type="dxa"/>
              <w:bottom w:w="28" w:type="dxa"/>
              <w:right w:w="57"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57" w:type="dxa"/>
              <w:bottom w:w="6" w:type="dxa"/>
              <w:right w:w="57"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57" w:type="dxa"/>
              <w:bottom w:w="6" w:type="dxa"/>
              <w:right w:w="57"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CC5317">
        <w:trPr>
          <w:jc w:val="center"/>
        </w:trPr>
        <w:tc>
          <w:tcPr>
            <w:tcW w:w="0" w:type="auto"/>
            <w:shd w:val="clear" w:color="auto" w:fill="FFFFFF"/>
            <w:tcMar>
              <w:top w:w="6" w:type="dxa"/>
              <w:left w:w="57" w:type="dxa"/>
              <w:bottom w:w="6" w:type="dxa"/>
              <w:right w:w="57"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57" w:type="dxa"/>
              <w:bottom w:w="6" w:type="dxa"/>
              <w:right w:w="57"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57" w:type="dxa"/>
              <w:bottom w:w="6" w:type="dxa"/>
              <w:right w:w="57"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57" w:type="dxa"/>
              <w:bottom w:w="6" w:type="dxa"/>
              <w:right w:w="57"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CC5317">
        <w:trPr>
          <w:jc w:val="center"/>
        </w:trPr>
        <w:tc>
          <w:tcPr>
            <w:tcW w:w="0" w:type="auto"/>
            <w:shd w:val="clear" w:color="auto" w:fill="FFFFFF"/>
            <w:tcMar>
              <w:top w:w="6" w:type="dxa"/>
              <w:left w:w="57" w:type="dxa"/>
              <w:bottom w:w="6" w:type="dxa"/>
              <w:right w:w="57"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57" w:type="dxa"/>
              <w:bottom w:w="6" w:type="dxa"/>
              <w:right w:w="57"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57" w:type="dxa"/>
              <w:bottom w:w="6" w:type="dxa"/>
              <w:right w:w="57"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57" w:type="dxa"/>
              <w:bottom w:w="6" w:type="dxa"/>
              <w:right w:w="57"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23FF5F8B" w:rsidR="00282489" w:rsidRDefault="00D56BD2" w:rsidP="00D56BD2">
      <w:pPr>
        <w:pStyle w:val="Caption"/>
        <w:rPr>
          <w:lang w:val="es-CO"/>
        </w:rPr>
      </w:pPr>
      <w:bookmarkStart w:id="32" w:name="_Toc174707408"/>
      <w:r>
        <w:t xml:space="preserve">Figura </w:t>
      </w:r>
      <w:fldSimple w:instr=" SEQ Figura \* ARABIC ">
        <w:r w:rsidR="00655FB0">
          <w:rPr>
            <w:noProof/>
          </w:rPr>
          <w:t>15</w:t>
        </w:r>
      </w:fldSimple>
      <w:r>
        <w:t xml:space="preserve">. </w:t>
      </w:r>
      <w:r w:rsidR="002C17A4" w:rsidRPr="002C17A4">
        <w:t>Hidrograma de descarga súbita por embalse</w:t>
      </w:r>
      <w:bookmarkEnd w:id="32"/>
    </w:p>
    <w:p w14:paraId="00458FB3" w14:textId="52B52CE2" w:rsidR="00282489" w:rsidRDefault="00790811" w:rsidP="00D56BD2">
      <w:pPr>
        <w:jc w:val="center"/>
        <w:rPr>
          <w:lang w:val="es-CO"/>
        </w:rPr>
      </w:pPr>
      <w:r>
        <w:rPr>
          <w:noProof/>
          <w:lang w:val="es-CO"/>
        </w:rPr>
        <w:drawing>
          <wp:inline distT="0" distB="0" distL="0" distR="0" wp14:anchorId="0B87BC30" wp14:editId="23668770">
            <wp:extent cx="5040000" cy="2801011"/>
            <wp:effectExtent l="0" t="0" r="8255" b="0"/>
            <wp:docPr id="137699619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6190" name="Picture 9" descr="A graph of a number of peopl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4707381"/>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w:t>
      </w:r>
      <w:r w:rsidR="00710979">
        <w:rPr>
          <w:lang w:val="es-CO"/>
        </w:rPr>
        <w:lastRenderedPageBreak/>
        <w:t>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8"/>
      </w:r>
    </w:p>
    <w:p w14:paraId="0B2E6140" w14:textId="77777777" w:rsidR="00710979" w:rsidRDefault="00710979" w:rsidP="00AE60A8">
      <w:pPr>
        <w:rPr>
          <w:lang w:val="es-CO"/>
        </w:rPr>
      </w:pPr>
    </w:p>
    <w:p w14:paraId="22E91767" w14:textId="77777777" w:rsidR="00710979" w:rsidRDefault="00710979" w:rsidP="00AE60A8">
      <w:pPr>
        <w:rPr>
          <w:lang w:val="es-CO"/>
        </w:rPr>
      </w:pP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4E0DF3D7">
                  <wp:extent cx="3891064" cy="617685"/>
                  <wp:effectExtent l="0" t="0" r="0" b="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24823" cy="623044"/>
                          </a:xfrm>
                          <a:prstGeom prst="rect">
                            <a:avLst/>
                          </a:prstGeom>
                        </pic:spPr>
                      </pic:pic>
                    </a:graphicData>
                  </a:graphic>
                </wp:inline>
              </w:drawing>
            </w:r>
          </w:p>
        </w:tc>
        <w:tc>
          <w:tcPr>
            <w:tcW w:w="1595" w:type="dxa"/>
          </w:tcPr>
          <w:p w14:paraId="7F3F74BE" w14:textId="08F63AD9" w:rsidR="00710979" w:rsidRPr="00710979" w:rsidRDefault="00710979" w:rsidP="00216BDE">
            <w:pPr>
              <w:jc w:val="left"/>
              <w:rPr>
                <w:sz w:val="20"/>
              </w:rPr>
            </w:pPr>
            <w:r w:rsidRPr="00710979">
              <w:rPr>
                <w:sz w:val="20"/>
              </w:rPr>
              <w:t xml:space="preserve">(Ecuación </w:t>
            </w:r>
            <w:r w:rsidRPr="00710979">
              <w:rPr>
                <w:sz w:val="20"/>
              </w:rPr>
              <w:fldChar w:fldCharType="begin"/>
            </w:r>
            <w:r w:rsidRPr="00710979">
              <w:rPr>
                <w:sz w:val="20"/>
              </w:rPr>
              <w:instrText xml:space="preserve"> SEQ Ecuación \* ARABIC </w:instrText>
            </w:r>
            <w:r w:rsidRPr="00710979">
              <w:rPr>
                <w:sz w:val="20"/>
              </w:rPr>
              <w:fldChar w:fldCharType="separate"/>
            </w:r>
            <w:r w:rsidRPr="00710979">
              <w:rPr>
                <w:noProof/>
                <w:sz w:val="20"/>
              </w:rPr>
              <w:t>2</w:t>
            </w:r>
            <w:r w:rsidRPr="00710979">
              <w:rPr>
                <w:sz w:val="20"/>
              </w:rPr>
              <w:fldChar w:fldCharType="end"/>
            </w:r>
            <w:r w:rsidRPr="00710979">
              <w:rPr>
                <w:sz w:val="20"/>
              </w:rPr>
              <w:t>)</w:t>
            </w:r>
          </w:p>
        </w:tc>
      </w:tr>
    </w:tbl>
    <w:p w14:paraId="6D399B55" w14:textId="77777777" w:rsidR="00710979" w:rsidRDefault="00710979" w:rsidP="00710979"/>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D44D3A0">
                  <wp:extent cx="3642036" cy="428775"/>
                  <wp:effectExtent l="0" t="0" r="0" b="9525"/>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82704" cy="445336"/>
                          </a:xfrm>
                          <a:prstGeom prst="rect">
                            <a:avLst/>
                          </a:prstGeom>
                        </pic:spPr>
                      </pic:pic>
                    </a:graphicData>
                  </a:graphic>
                </wp:inline>
              </w:drawing>
            </w:r>
          </w:p>
        </w:tc>
        <w:tc>
          <w:tcPr>
            <w:tcW w:w="1466" w:type="dxa"/>
          </w:tcPr>
          <w:p w14:paraId="3EA43BDD" w14:textId="4A925EDF" w:rsidR="00D51DA4" w:rsidRPr="00710979" w:rsidRDefault="00D51DA4" w:rsidP="00216BDE">
            <w:pPr>
              <w:jc w:val="left"/>
              <w:rPr>
                <w:sz w:val="20"/>
              </w:rPr>
            </w:pPr>
            <w:r w:rsidRPr="00710979">
              <w:rPr>
                <w:sz w:val="20"/>
              </w:rPr>
              <w:t xml:space="preserve">(Ecuación </w:t>
            </w:r>
            <w:r w:rsidRPr="00710979">
              <w:rPr>
                <w:sz w:val="20"/>
              </w:rPr>
              <w:fldChar w:fldCharType="begin"/>
            </w:r>
            <w:r w:rsidRPr="00710979">
              <w:rPr>
                <w:sz w:val="20"/>
              </w:rPr>
              <w:instrText xml:space="preserve"> SEQ Ecuación \* ARABIC </w:instrText>
            </w:r>
            <w:r w:rsidRPr="00710979">
              <w:rPr>
                <w:sz w:val="20"/>
              </w:rPr>
              <w:fldChar w:fldCharType="separate"/>
            </w:r>
            <w:r>
              <w:rPr>
                <w:noProof/>
                <w:sz w:val="20"/>
              </w:rPr>
              <w:t>3</w:t>
            </w:r>
            <w:r w:rsidRPr="00710979">
              <w:rPr>
                <w:sz w:val="20"/>
              </w:rPr>
              <w:fldChar w:fldCharType="end"/>
            </w:r>
            <w:r w:rsidRPr="00710979">
              <w:rPr>
                <w:sz w:val="20"/>
              </w:rPr>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1318F992" w:rsidR="00DE01FD" w:rsidRDefault="00C503B1" w:rsidP="00C503B1">
      <w:pPr>
        <w:pStyle w:val="Caption"/>
      </w:pPr>
      <w:bookmarkStart w:id="34" w:name="_Toc174707393"/>
      <w:r>
        <w:t xml:space="preserve">Tabla </w:t>
      </w:r>
      <w:fldSimple w:instr=" SEQ Tabla \* ARABIC ">
        <w:r>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142"/>
      </w:tblGrid>
      <w:tr w:rsidR="00E478BD" w:rsidRPr="00872649" w14:paraId="17E6DDFC" w14:textId="77777777" w:rsidTr="002D12AB">
        <w:trPr>
          <w:tblHeader/>
          <w:jc w:val="center"/>
        </w:trPr>
        <w:tc>
          <w:tcPr>
            <w:tcW w:w="4251" w:type="dxa"/>
            <w:shd w:val="clear" w:color="auto" w:fill="F2F2F2" w:themeFill="background1" w:themeFillShade="F2"/>
            <w:tcMar>
              <w:top w:w="28" w:type="dxa"/>
              <w:left w:w="57" w:type="dxa"/>
              <w:bottom w:w="28" w:type="dxa"/>
              <w:right w:w="57"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DE5006">
        <w:trPr>
          <w:jc w:val="center"/>
        </w:trPr>
        <w:tc>
          <w:tcPr>
            <w:tcW w:w="0" w:type="auto"/>
            <w:shd w:val="clear" w:color="auto" w:fill="FFFFFF"/>
            <w:tcMar>
              <w:top w:w="28" w:type="dxa"/>
              <w:left w:w="57" w:type="dxa"/>
              <w:bottom w:w="28" w:type="dxa"/>
              <w:right w:w="57"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28" w:type="dxa"/>
              <w:left w:w="57" w:type="dxa"/>
              <w:bottom w:w="28" w:type="dxa"/>
              <w:right w:w="57"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DE5006">
        <w:trPr>
          <w:jc w:val="center"/>
        </w:trPr>
        <w:tc>
          <w:tcPr>
            <w:tcW w:w="0" w:type="auto"/>
            <w:shd w:val="clear" w:color="auto" w:fill="FFFFFF"/>
            <w:tcMar>
              <w:top w:w="28" w:type="dxa"/>
              <w:left w:w="57" w:type="dxa"/>
              <w:bottom w:w="28" w:type="dxa"/>
              <w:right w:w="57"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28" w:type="dxa"/>
              <w:left w:w="57" w:type="dxa"/>
              <w:bottom w:w="28" w:type="dxa"/>
              <w:right w:w="57"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DE5006">
        <w:trPr>
          <w:jc w:val="center"/>
        </w:trPr>
        <w:tc>
          <w:tcPr>
            <w:tcW w:w="0" w:type="auto"/>
            <w:shd w:val="clear" w:color="auto" w:fill="FFFFFF"/>
            <w:tcMar>
              <w:top w:w="28" w:type="dxa"/>
              <w:left w:w="57" w:type="dxa"/>
              <w:bottom w:w="28" w:type="dxa"/>
              <w:right w:w="57"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28" w:type="dxa"/>
              <w:left w:w="57" w:type="dxa"/>
              <w:bottom w:w="28" w:type="dxa"/>
              <w:right w:w="57"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DE5006">
        <w:trPr>
          <w:jc w:val="center"/>
        </w:trPr>
        <w:tc>
          <w:tcPr>
            <w:tcW w:w="0" w:type="auto"/>
            <w:shd w:val="clear" w:color="auto" w:fill="FFFFFF"/>
            <w:tcMar>
              <w:top w:w="28" w:type="dxa"/>
              <w:left w:w="57" w:type="dxa"/>
              <w:bottom w:w="28" w:type="dxa"/>
              <w:right w:w="57"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28" w:type="dxa"/>
              <w:left w:w="57" w:type="dxa"/>
              <w:bottom w:w="28" w:type="dxa"/>
              <w:right w:w="57"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DE5006">
        <w:trPr>
          <w:jc w:val="center"/>
        </w:trPr>
        <w:tc>
          <w:tcPr>
            <w:tcW w:w="0" w:type="auto"/>
            <w:shd w:val="clear" w:color="auto" w:fill="FFFFFF"/>
            <w:tcMar>
              <w:top w:w="28" w:type="dxa"/>
              <w:left w:w="57" w:type="dxa"/>
              <w:bottom w:w="28" w:type="dxa"/>
              <w:right w:w="57"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28" w:type="dxa"/>
              <w:left w:w="57" w:type="dxa"/>
              <w:bottom w:w="28" w:type="dxa"/>
              <w:right w:w="57"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DE5006">
        <w:trPr>
          <w:jc w:val="center"/>
        </w:trPr>
        <w:tc>
          <w:tcPr>
            <w:tcW w:w="0" w:type="auto"/>
            <w:shd w:val="clear" w:color="auto" w:fill="FFFFFF"/>
            <w:tcMar>
              <w:top w:w="28" w:type="dxa"/>
              <w:left w:w="57" w:type="dxa"/>
              <w:bottom w:w="28" w:type="dxa"/>
              <w:right w:w="57"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28" w:type="dxa"/>
              <w:left w:w="57" w:type="dxa"/>
              <w:bottom w:w="28" w:type="dxa"/>
              <w:right w:w="57"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DE5006">
        <w:trPr>
          <w:jc w:val="center"/>
        </w:trPr>
        <w:tc>
          <w:tcPr>
            <w:tcW w:w="0" w:type="auto"/>
            <w:shd w:val="clear" w:color="auto" w:fill="FFFFFF"/>
            <w:tcMar>
              <w:top w:w="28" w:type="dxa"/>
              <w:left w:w="57" w:type="dxa"/>
              <w:bottom w:w="28" w:type="dxa"/>
              <w:right w:w="57"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28" w:type="dxa"/>
              <w:left w:w="57" w:type="dxa"/>
              <w:bottom w:w="28" w:type="dxa"/>
              <w:right w:w="57"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DE5006">
        <w:trPr>
          <w:jc w:val="center"/>
        </w:trPr>
        <w:tc>
          <w:tcPr>
            <w:tcW w:w="0" w:type="auto"/>
            <w:shd w:val="clear" w:color="auto" w:fill="FFFFFF"/>
            <w:tcMar>
              <w:top w:w="28" w:type="dxa"/>
              <w:left w:w="57" w:type="dxa"/>
              <w:bottom w:w="28" w:type="dxa"/>
              <w:right w:w="57"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28" w:type="dxa"/>
              <w:left w:w="57" w:type="dxa"/>
              <w:bottom w:w="28" w:type="dxa"/>
              <w:right w:w="57"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19D4F70B" w:rsidR="00122D45" w:rsidRDefault="00122D45">
      <w:pPr>
        <w:jc w:val="left"/>
        <w:rPr>
          <w:lang w:val="es-CO"/>
        </w:rPr>
      </w:pPr>
      <w:r>
        <w:rPr>
          <w:lang w:val="es-CO"/>
        </w:rPr>
        <w:br w:type="page"/>
      </w:r>
    </w:p>
    <w:p w14:paraId="5FBF57D8" w14:textId="6C02B3FE" w:rsidR="002D3E13" w:rsidRDefault="00122D45" w:rsidP="00122D45">
      <w:pPr>
        <w:pStyle w:val="Caption"/>
        <w:rPr>
          <w:lang w:val="es-CO"/>
        </w:rPr>
      </w:pPr>
      <w:bookmarkStart w:id="35" w:name="_Toc174707409"/>
      <w:r>
        <w:lastRenderedPageBreak/>
        <w:t xml:space="preserve">Figura </w:t>
      </w:r>
      <w:fldSimple w:instr=" SEQ Figura \* ARABIC ">
        <w:r w:rsidR="00655FB0">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8C50FF5" w14:textId="77777777" w:rsidR="005A794D" w:rsidRDefault="005A794D" w:rsidP="00AE60A8">
      <w:pPr>
        <w:rPr>
          <w:lang w:val="es-CO"/>
        </w:rPr>
      </w:pPr>
    </w:p>
    <w:p w14:paraId="777A7FAA" w14:textId="20D21844" w:rsidR="00AE60A8" w:rsidRPr="002E05DF" w:rsidRDefault="001216CC" w:rsidP="00533735">
      <w:pPr>
        <w:pStyle w:val="Heading1"/>
      </w:pPr>
      <w:bookmarkStart w:id="36" w:name="_Toc174707382"/>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tbl>
      <w:tblPr>
        <w:tblStyle w:val="TableGrid"/>
        <w:tblW w:w="0" w:type="auto"/>
        <w:tblLook w:val="04A0" w:firstRow="1" w:lastRow="0" w:firstColumn="1" w:lastColumn="0" w:noHBand="0" w:noVBand="1"/>
      </w:tblPr>
      <w:tblGrid>
        <w:gridCol w:w="1660"/>
        <w:gridCol w:w="1660"/>
        <w:gridCol w:w="1660"/>
        <w:gridCol w:w="1660"/>
        <w:gridCol w:w="1661"/>
        <w:gridCol w:w="1661"/>
      </w:tblGrid>
      <w:tr w:rsidR="00073110" w14:paraId="10BAA5B8" w14:textId="77777777" w:rsidTr="00073110">
        <w:tc>
          <w:tcPr>
            <w:tcW w:w="1660" w:type="dxa"/>
          </w:tcPr>
          <w:p w14:paraId="29E80FCB" w14:textId="77777777" w:rsidR="00073110" w:rsidRDefault="00073110" w:rsidP="00AE60A8">
            <w:pPr>
              <w:rPr>
                <w:lang w:val="es-CO"/>
              </w:rPr>
            </w:pPr>
          </w:p>
        </w:tc>
        <w:tc>
          <w:tcPr>
            <w:tcW w:w="1660" w:type="dxa"/>
          </w:tcPr>
          <w:p w14:paraId="46B2B7E9" w14:textId="77777777" w:rsidR="00073110" w:rsidRDefault="00073110" w:rsidP="00AE60A8">
            <w:pPr>
              <w:rPr>
                <w:lang w:val="es-CO"/>
              </w:rPr>
            </w:pPr>
          </w:p>
        </w:tc>
        <w:tc>
          <w:tcPr>
            <w:tcW w:w="1660" w:type="dxa"/>
          </w:tcPr>
          <w:p w14:paraId="51464554" w14:textId="77777777" w:rsidR="00073110" w:rsidRDefault="00073110" w:rsidP="00AE60A8">
            <w:pPr>
              <w:rPr>
                <w:lang w:val="es-CO"/>
              </w:rPr>
            </w:pPr>
          </w:p>
        </w:tc>
        <w:tc>
          <w:tcPr>
            <w:tcW w:w="1660" w:type="dxa"/>
          </w:tcPr>
          <w:p w14:paraId="0FDE7FA2" w14:textId="77777777" w:rsidR="00073110" w:rsidRDefault="00073110" w:rsidP="00AE60A8">
            <w:pPr>
              <w:rPr>
                <w:lang w:val="es-CO"/>
              </w:rPr>
            </w:pPr>
          </w:p>
        </w:tc>
        <w:tc>
          <w:tcPr>
            <w:tcW w:w="1661" w:type="dxa"/>
          </w:tcPr>
          <w:p w14:paraId="65D334B4" w14:textId="77777777" w:rsidR="00073110" w:rsidRDefault="00073110" w:rsidP="00AE60A8">
            <w:pPr>
              <w:rPr>
                <w:lang w:val="es-CO"/>
              </w:rPr>
            </w:pPr>
          </w:p>
        </w:tc>
        <w:tc>
          <w:tcPr>
            <w:tcW w:w="1661" w:type="dxa"/>
          </w:tcPr>
          <w:p w14:paraId="7299C8D6" w14:textId="77777777" w:rsidR="00073110" w:rsidRDefault="00073110" w:rsidP="00AE60A8">
            <w:pPr>
              <w:rPr>
                <w:lang w:val="es-CO"/>
              </w:rPr>
            </w:pPr>
          </w:p>
        </w:tc>
      </w:tr>
      <w:tr w:rsidR="00073110" w14:paraId="677BCB73" w14:textId="77777777" w:rsidTr="00073110">
        <w:tc>
          <w:tcPr>
            <w:tcW w:w="1660" w:type="dxa"/>
          </w:tcPr>
          <w:p w14:paraId="63742D94" w14:textId="77777777" w:rsidR="00073110" w:rsidRDefault="00073110" w:rsidP="00AE60A8">
            <w:pPr>
              <w:rPr>
                <w:lang w:val="es-CO"/>
              </w:rPr>
            </w:pPr>
          </w:p>
        </w:tc>
        <w:tc>
          <w:tcPr>
            <w:tcW w:w="1660" w:type="dxa"/>
          </w:tcPr>
          <w:p w14:paraId="7B056745" w14:textId="77777777" w:rsidR="00073110" w:rsidRDefault="00073110" w:rsidP="00AE60A8">
            <w:pPr>
              <w:rPr>
                <w:lang w:val="es-CO"/>
              </w:rPr>
            </w:pPr>
          </w:p>
        </w:tc>
        <w:tc>
          <w:tcPr>
            <w:tcW w:w="1660" w:type="dxa"/>
          </w:tcPr>
          <w:p w14:paraId="1957C079" w14:textId="77777777" w:rsidR="00073110" w:rsidRDefault="00073110" w:rsidP="00AE60A8">
            <w:pPr>
              <w:rPr>
                <w:lang w:val="es-CO"/>
              </w:rPr>
            </w:pPr>
          </w:p>
        </w:tc>
        <w:tc>
          <w:tcPr>
            <w:tcW w:w="1660" w:type="dxa"/>
          </w:tcPr>
          <w:p w14:paraId="567FA5EA" w14:textId="77777777" w:rsidR="00073110" w:rsidRDefault="00073110" w:rsidP="00AE60A8">
            <w:pPr>
              <w:rPr>
                <w:lang w:val="es-CO"/>
              </w:rPr>
            </w:pPr>
          </w:p>
        </w:tc>
        <w:tc>
          <w:tcPr>
            <w:tcW w:w="1661" w:type="dxa"/>
          </w:tcPr>
          <w:p w14:paraId="7A0CF88B" w14:textId="77777777" w:rsidR="00073110" w:rsidRDefault="00073110" w:rsidP="00AE60A8">
            <w:pPr>
              <w:rPr>
                <w:lang w:val="es-CO"/>
              </w:rPr>
            </w:pPr>
          </w:p>
        </w:tc>
        <w:tc>
          <w:tcPr>
            <w:tcW w:w="1661" w:type="dxa"/>
          </w:tcPr>
          <w:p w14:paraId="5EA7D3F8" w14:textId="77777777" w:rsidR="00073110" w:rsidRDefault="00073110" w:rsidP="00AE60A8">
            <w:pPr>
              <w:rPr>
                <w:lang w:val="es-CO"/>
              </w:rPr>
            </w:pPr>
          </w:p>
        </w:tc>
      </w:tr>
      <w:tr w:rsidR="00073110" w14:paraId="7FE81CA2" w14:textId="77777777" w:rsidTr="00073110">
        <w:tc>
          <w:tcPr>
            <w:tcW w:w="1660" w:type="dxa"/>
          </w:tcPr>
          <w:p w14:paraId="1338EC5F" w14:textId="77777777" w:rsidR="00073110" w:rsidRDefault="00073110" w:rsidP="00AE60A8">
            <w:pPr>
              <w:rPr>
                <w:lang w:val="es-CO"/>
              </w:rPr>
            </w:pPr>
          </w:p>
        </w:tc>
        <w:tc>
          <w:tcPr>
            <w:tcW w:w="1660" w:type="dxa"/>
          </w:tcPr>
          <w:p w14:paraId="09D0BA14" w14:textId="77777777" w:rsidR="00073110" w:rsidRDefault="00073110" w:rsidP="00AE60A8">
            <w:pPr>
              <w:rPr>
                <w:lang w:val="es-CO"/>
              </w:rPr>
            </w:pPr>
          </w:p>
        </w:tc>
        <w:tc>
          <w:tcPr>
            <w:tcW w:w="1660" w:type="dxa"/>
          </w:tcPr>
          <w:p w14:paraId="277F4245" w14:textId="77777777" w:rsidR="00073110" w:rsidRDefault="00073110" w:rsidP="00AE60A8">
            <w:pPr>
              <w:rPr>
                <w:lang w:val="es-CO"/>
              </w:rPr>
            </w:pPr>
          </w:p>
        </w:tc>
        <w:tc>
          <w:tcPr>
            <w:tcW w:w="1660" w:type="dxa"/>
          </w:tcPr>
          <w:p w14:paraId="581E22F6" w14:textId="77777777" w:rsidR="00073110" w:rsidRDefault="00073110" w:rsidP="00AE60A8">
            <w:pPr>
              <w:rPr>
                <w:lang w:val="es-CO"/>
              </w:rPr>
            </w:pPr>
          </w:p>
        </w:tc>
        <w:tc>
          <w:tcPr>
            <w:tcW w:w="1661" w:type="dxa"/>
          </w:tcPr>
          <w:p w14:paraId="173025AA" w14:textId="77777777" w:rsidR="00073110" w:rsidRDefault="00073110" w:rsidP="00AE60A8">
            <w:pPr>
              <w:rPr>
                <w:lang w:val="es-CO"/>
              </w:rPr>
            </w:pPr>
          </w:p>
        </w:tc>
        <w:tc>
          <w:tcPr>
            <w:tcW w:w="1661" w:type="dxa"/>
          </w:tcPr>
          <w:p w14:paraId="2D21AC9F" w14:textId="77777777" w:rsidR="00073110" w:rsidRDefault="00073110" w:rsidP="00AE60A8">
            <w:pPr>
              <w:rPr>
                <w:lang w:val="es-CO"/>
              </w:rPr>
            </w:pPr>
          </w:p>
        </w:tc>
      </w:tr>
    </w:tbl>
    <w:p w14:paraId="70463562" w14:textId="77777777" w:rsidR="00FC3946" w:rsidRDefault="00FC3946" w:rsidP="00AE60A8">
      <w:pPr>
        <w:rPr>
          <w:lang w:val="es-CO"/>
        </w:rPr>
      </w:pPr>
    </w:p>
    <w:p w14:paraId="381A8F69" w14:textId="77777777" w:rsidR="00073110" w:rsidRDefault="00073110" w:rsidP="00AE60A8">
      <w:pPr>
        <w:rPr>
          <w:lang w:val="es-CO"/>
        </w:rPr>
      </w:pPr>
    </w:p>
    <w:p w14:paraId="46B71620" w14:textId="773A1D3B" w:rsidR="004F5218" w:rsidRDefault="004F5218" w:rsidP="004F5218">
      <w:pPr>
        <w:pStyle w:val="Heading2"/>
      </w:pPr>
      <w:r>
        <w:t xml:space="preserve">Extensión </w:t>
      </w:r>
      <w:r w:rsidR="00FC657D">
        <w:t xml:space="preserve">y profundidad </w:t>
      </w:r>
      <w:r>
        <w:t>de la inundación</w:t>
      </w:r>
    </w:p>
    <w:p w14:paraId="499E74A6" w14:textId="77777777" w:rsidR="004F5218" w:rsidRDefault="004F5218" w:rsidP="00AE60A8">
      <w:pPr>
        <w:rPr>
          <w:lang w:val="es-CO"/>
        </w:rPr>
      </w:pPr>
    </w:p>
    <w:p w14:paraId="07F89BBB" w14:textId="64646647"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máximos</w:t>
      </w:r>
      <w:r w:rsidR="00A26468">
        <w:rPr>
          <w:lang w:val="es-CO"/>
        </w:rPr>
        <w:t xml:space="preserve"> se ha </w:t>
      </w:r>
      <w:r w:rsidR="00351869">
        <w:rPr>
          <w:lang w:val="es-CO"/>
        </w:rPr>
        <w:t>obtenido</w:t>
      </w:r>
      <w:r w:rsidR="00A26468">
        <w:rPr>
          <w:lang w:val="es-CO"/>
        </w:rPr>
        <w:t xml:space="preserve"> una </w:t>
      </w:r>
      <w:r w:rsidR="002F7C2A">
        <w:rPr>
          <w:lang w:val="es-CO"/>
        </w:rPr>
        <w:t>profundidad instantánea de 633.034 metros, lo cual indica que es necesario distribuir el hidrograma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663FBF05" w14:textId="77777777" w:rsidR="001066BC" w:rsidRDefault="001066BC" w:rsidP="00AE60A8">
      <w:pPr>
        <w:rPr>
          <w:lang w:val="es-CO"/>
        </w:rPr>
      </w:pPr>
    </w:p>
    <w:p w14:paraId="6800E279" w14:textId="05F753C7" w:rsidR="00C75261" w:rsidRDefault="00655FB0" w:rsidP="00655FB0">
      <w:pPr>
        <w:pStyle w:val="Caption"/>
        <w:rPr>
          <w:lang w:val="es-CO"/>
        </w:rPr>
      </w:pPr>
      <w:r>
        <w:t xml:space="preserve">Figura </w:t>
      </w:r>
      <w:fldSimple w:instr=" SEQ Figura \* ARABIC ">
        <w:r>
          <w:rPr>
            <w:noProof/>
          </w:rPr>
          <w:t>17</w:t>
        </w:r>
      </w:fldSimple>
      <w:r>
        <w:t>. Extensión y profundidad</w:t>
      </w:r>
      <w:r w:rsidR="007371AF">
        <w:t xml:space="preserve"> máxima</w:t>
      </w:r>
      <w:r>
        <w:t xml:space="preserve"> de la inundación</w:t>
      </w:r>
    </w:p>
    <w:p w14:paraId="689DAA06" w14:textId="153D6678" w:rsidR="004F5218" w:rsidRDefault="00053BB8" w:rsidP="00AE60A8">
      <w:pPr>
        <w:rPr>
          <w:lang w:val="es-CO"/>
        </w:rPr>
      </w:pPr>
      <w:r>
        <w:rPr>
          <w:noProof/>
          <w:lang w:val="es-CO"/>
        </w:rPr>
        <w:drawing>
          <wp:inline distT="0" distB="0" distL="0" distR="0" wp14:anchorId="6F90C5AF" wp14:editId="0DE14823">
            <wp:extent cx="6480000" cy="4843755"/>
            <wp:effectExtent l="0" t="0" r="0" b="0"/>
            <wp:docPr id="1960442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42007" name="Picture 19604420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4843755"/>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038145C4" w14:textId="5A4DB38E" w:rsidR="00351869" w:rsidRDefault="00351869" w:rsidP="00655FB0">
      <w:pPr>
        <w:jc w:val="center"/>
        <w:rPr>
          <w:sz w:val="16"/>
          <w:szCs w:val="16"/>
          <w:lang w:val="es-CO"/>
        </w:rPr>
      </w:pPr>
      <w:r>
        <w:rPr>
          <w:sz w:val="16"/>
          <w:szCs w:val="16"/>
          <w:lang w:val="es-CO"/>
        </w:rPr>
        <w:t xml:space="preserve">Para la representación, se ha utilizado </w:t>
      </w:r>
      <w:r w:rsidR="00D43874">
        <w:rPr>
          <w:sz w:val="16"/>
          <w:szCs w:val="16"/>
          <w:lang w:val="es-CO"/>
        </w:rPr>
        <w:t xml:space="preserve">ajuste de mínimos y máximos con umbral superior de 20 metros y gamma </w:t>
      </w:r>
      <w:r w:rsidR="00A5784E">
        <w:rPr>
          <w:sz w:val="16"/>
          <w:szCs w:val="16"/>
          <w:lang w:val="es-CO"/>
        </w:rPr>
        <w:t>en</w:t>
      </w:r>
      <w:r w:rsidR="00D43874">
        <w:rPr>
          <w:sz w:val="16"/>
          <w:szCs w:val="16"/>
          <w:lang w:val="es-CO"/>
        </w:rPr>
        <w:t xml:space="preserve"> 0.6.</w:t>
      </w:r>
      <w:r>
        <w:rPr>
          <w:sz w:val="16"/>
          <w:szCs w:val="16"/>
          <w:lang w:val="es-CO"/>
        </w:rPr>
        <w:t xml:space="preserve"> </w:t>
      </w:r>
    </w:p>
    <w:p w14:paraId="7551C7AA" w14:textId="77777777" w:rsidR="00655FB0" w:rsidRDefault="00655FB0" w:rsidP="00AE60A8">
      <w:pPr>
        <w:rPr>
          <w:lang w:val="es-CO"/>
        </w:rPr>
      </w:pPr>
    </w:p>
    <w:p w14:paraId="14FDB8F9" w14:textId="77777777" w:rsidR="00FA0F33" w:rsidRDefault="00FA0F33" w:rsidP="00AE60A8">
      <w:pPr>
        <w:rPr>
          <w:lang w:val="es-CO"/>
        </w:rPr>
      </w:pPr>
    </w:p>
    <w:p w14:paraId="31947DD8" w14:textId="6931FA25" w:rsidR="007371AF" w:rsidRDefault="007371AF" w:rsidP="007371AF">
      <w:pPr>
        <w:pStyle w:val="Heading2"/>
      </w:pPr>
      <w:r>
        <w:t>Velocidad máxima del flujo</w:t>
      </w:r>
    </w:p>
    <w:p w14:paraId="28ACA1E9" w14:textId="77777777" w:rsidR="007371AF" w:rsidRDefault="007371AF" w:rsidP="007371AF">
      <w:pPr>
        <w:rPr>
          <w:lang w:val="es-CO"/>
        </w:rPr>
      </w:pPr>
    </w:p>
    <w:p w14:paraId="01CC2457" w14:textId="77777777" w:rsidR="007371AF" w:rsidRDefault="007371AF" w:rsidP="007371AF">
      <w:pPr>
        <w:rPr>
          <w:lang w:val="es-CO"/>
        </w:rPr>
      </w:pPr>
      <w:r>
        <w:rPr>
          <w:lang w:val="es-CO"/>
        </w:rPr>
        <w:t xml:space="preserve">El mapa de la zona inundable tiene una extensión de </w:t>
      </w:r>
      <w:r w:rsidRPr="00BB3A68">
        <w:rPr>
          <w:lang w:val="es-CO"/>
        </w:rPr>
        <w:t>831.6</w:t>
      </w:r>
      <w:r>
        <w:rPr>
          <w:lang w:val="es-CO"/>
        </w:rPr>
        <w:t>5 km², con respecto al área total de la cuenca (5925.89 km²), corresponde al 14.04% de su superficie. La Figura 17 ilustra la cobertura máxima de la inundación obtenida.</w:t>
      </w:r>
    </w:p>
    <w:p w14:paraId="4926D029" w14:textId="67FAE6FF" w:rsidR="008E416F" w:rsidRDefault="008E416F" w:rsidP="00AE60A8">
      <w:pPr>
        <w:rPr>
          <w:lang w:val="es-CO"/>
        </w:rPr>
      </w:pPr>
    </w:p>
    <w:p w14:paraId="1D4E80A2" w14:textId="77777777" w:rsidR="007371AF" w:rsidRDefault="007371AF" w:rsidP="00AE60A8">
      <w:pPr>
        <w:rPr>
          <w:lang w:val="es-CO"/>
        </w:rPr>
      </w:pPr>
    </w:p>
    <w:p w14:paraId="6C1D0D4F" w14:textId="77777777" w:rsidR="007371AF" w:rsidRDefault="007371AF" w:rsidP="00AE60A8">
      <w:pPr>
        <w:rPr>
          <w:lang w:val="es-CO"/>
        </w:rPr>
      </w:pPr>
    </w:p>
    <w:p w14:paraId="7F1457E3" w14:textId="77777777" w:rsidR="00FA0F33" w:rsidRDefault="00FA0F33" w:rsidP="00AE60A8">
      <w:pPr>
        <w:rPr>
          <w:lang w:val="es-CO"/>
        </w:rPr>
      </w:pPr>
    </w:p>
    <w:p w14:paraId="2868477E" w14:textId="77777777" w:rsidR="00FA0F33" w:rsidRDefault="00FA0F33" w:rsidP="00AE60A8">
      <w:pPr>
        <w:rPr>
          <w:lang w:val="es-CO"/>
        </w:rPr>
      </w:pPr>
    </w:p>
    <w:p w14:paraId="58A43EA2" w14:textId="33CB45BC" w:rsidR="00FA0F33" w:rsidRDefault="00FA0F33" w:rsidP="00AE60A8">
      <w:pPr>
        <w:rPr>
          <w:lang w:val="es-CO"/>
        </w:rPr>
      </w:pPr>
      <w:r>
        <w:rPr>
          <w:lang w:val="es-CO"/>
        </w:rPr>
        <w:t xml:space="preserve">Otro análisis </w:t>
      </w:r>
      <w:r w:rsidR="008E416F">
        <w:rPr>
          <w:lang w:val="es-CO"/>
        </w:rPr>
        <w:t>particular</w:t>
      </w:r>
      <w:r>
        <w:rPr>
          <w:lang w:val="es-CO"/>
        </w:rPr>
        <w:t xml:space="preserve">, es la identificación de los asentamientos humanos expuestos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01A2387A" w14:textId="77777777" w:rsidR="005E5CB7" w:rsidRDefault="005E5CB7"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37" w:name="_Toc174707383"/>
      <w:r>
        <w:t>8</w:t>
      </w:r>
      <w:r w:rsidR="00533735">
        <w:t xml:space="preserve">. </w:t>
      </w:r>
      <w:r w:rsidR="00AE60A8">
        <w:t>Conclusiones</w:t>
      </w:r>
      <w:bookmarkEnd w:id="37"/>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Default="00AE60A8" w:rsidP="00AE60A8">
      <w:pPr>
        <w:rPr>
          <w:lang w:val="es-CO"/>
        </w:rPr>
      </w:pPr>
    </w:p>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38" w:name="_Toc174707384"/>
      <w:r>
        <w:t>9</w:t>
      </w:r>
      <w:r w:rsidR="00533735">
        <w:t xml:space="preserve">. </w:t>
      </w:r>
      <w:r w:rsidR="00AE60A8">
        <w:t>Referencias</w:t>
      </w:r>
      <w:bookmarkEnd w:id="38"/>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1979AF" w:rsidRDefault="006E4C65" w:rsidP="006E4C65">
      <w:pPr>
        <w:rPr>
          <w:lang w:val="es-CO"/>
        </w:rPr>
      </w:pPr>
      <w:r w:rsidRPr="001979AF">
        <w:rPr>
          <w:lang w:val="es-CO"/>
        </w:rPr>
        <w:t xml:space="preserve">HEC-RAS </w:t>
      </w:r>
      <w:proofErr w:type="spellStart"/>
      <w:r w:rsidRPr="001979AF">
        <w:rPr>
          <w:lang w:val="es-CO"/>
        </w:rPr>
        <w:t>Hydraulic</w:t>
      </w:r>
      <w:proofErr w:type="spellEnd"/>
      <w:r w:rsidRPr="001979AF">
        <w:rPr>
          <w:lang w:val="es-CO"/>
        </w:rPr>
        <w:t xml:space="preserve"> Reference Manual</w:t>
      </w:r>
      <w:r w:rsidR="00F700A3" w:rsidRPr="001979AF">
        <w:rPr>
          <w:lang w:val="es-CO"/>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679BD0A4" w14:textId="77777777" w:rsidR="00AE60A8" w:rsidRPr="00EE1849" w:rsidRDefault="00AE60A8" w:rsidP="00AE60A8">
      <w:pPr>
        <w:rPr>
          <w:lang w:val="en-US"/>
        </w:rPr>
      </w:pPr>
    </w:p>
    <w:p w14:paraId="6B7FED5C" w14:textId="77777777" w:rsidR="00AE60A8" w:rsidRPr="00EE1849" w:rsidRDefault="00AE60A8" w:rsidP="00AE60A8">
      <w:pPr>
        <w:rPr>
          <w:lang w:val="en-US"/>
        </w:rPr>
      </w:pPr>
    </w:p>
    <w:p w14:paraId="394BCCCA" w14:textId="77777777" w:rsidR="00AE60A8" w:rsidRPr="00EE1849" w:rsidRDefault="00AE60A8" w:rsidP="00AE60A8">
      <w:pPr>
        <w:rPr>
          <w:lang w:val="en-US"/>
        </w:rPr>
      </w:pPr>
    </w:p>
    <w:p w14:paraId="6091BFF5" w14:textId="77777777" w:rsidR="00AE60A8" w:rsidRPr="00EE1849" w:rsidRDefault="00AE60A8" w:rsidP="00AE60A8">
      <w:pPr>
        <w:rPr>
          <w:lang w:val="en-US"/>
        </w:rPr>
      </w:pPr>
    </w:p>
    <w:p w14:paraId="527E108A" w14:textId="77777777" w:rsidR="00AE60A8" w:rsidRPr="00EE1849" w:rsidRDefault="00AE60A8" w:rsidP="00AE60A8">
      <w:pPr>
        <w:rPr>
          <w:lang w:val="en-US"/>
        </w:rPr>
      </w:pPr>
    </w:p>
    <w:p w14:paraId="494D659C" w14:textId="77777777" w:rsidR="00AE60A8" w:rsidRPr="00EE1849" w:rsidRDefault="00AE60A8" w:rsidP="00AE60A8">
      <w:pPr>
        <w:rPr>
          <w:lang w:val="en-US"/>
        </w:rPr>
      </w:pPr>
    </w:p>
    <w:p w14:paraId="1FA36FE0" w14:textId="77777777" w:rsidR="00C71E8E" w:rsidRPr="00EE1849" w:rsidRDefault="00C71E8E" w:rsidP="00CB0E59">
      <w:pPr>
        <w:rPr>
          <w:lang w:val="en-US"/>
        </w:rPr>
      </w:pPr>
    </w:p>
    <w:p w14:paraId="2CE2FAA4" w14:textId="77777777" w:rsidR="00C71E8E" w:rsidRPr="00EE1849" w:rsidRDefault="00C71E8E" w:rsidP="00CB0E59">
      <w:pPr>
        <w:rPr>
          <w:lang w:val="en-US"/>
        </w:rPr>
      </w:pPr>
    </w:p>
    <w:p w14:paraId="1F951729" w14:textId="77777777" w:rsidR="006E35F1" w:rsidRPr="00EE1849" w:rsidRDefault="006E35F1" w:rsidP="00CB0E59">
      <w:pPr>
        <w:rPr>
          <w:lang w:val="en-US"/>
        </w:rPr>
      </w:pPr>
    </w:p>
    <w:p w14:paraId="0B8E7C15" w14:textId="77777777" w:rsidR="00A011FC" w:rsidRPr="00EE1849" w:rsidRDefault="00A011FC">
      <w:pPr>
        <w:jc w:val="left"/>
        <w:rPr>
          <w:rFonts w:cs="Segoe UI Light"/>
          <w:szCs w:val="22"/>
          <w:lang w:val="en-US"/>
        </w:rPr>
      </w:pPr>
      <w:r w:rsidRPr="00EE1849">
        <w:rPr>
          <w:rFonts w:cs="Segoe UI Light"/>
          <w:szCs w:val="22"/>
          <w:lang w:val="en-US"/>
        </w:rPr>
        <w:br w:type="page"/>
      </w:r>
    </w:p>
    <w:p w14:paraId="0DE16C0A" w14:textId="7375DC39" w:rsidR="00CD6049" w:rsidRPr="00C965AC" w:rsidRDefault="00CD6049" w:rsidP="00CD6049">
      <w:pPr>
        <w:rPr>
          <w:rFonts w:cs="Segoe UI Light"/>
          <w:szCs w:val="22"/>
          <w:lang w:val="es-CO"/>
        </w:rPr>
      </w:pPr>
      <w:r w:rsidRPr="00C965AC">
        <w:rPr>
          <w:rFonts w:cs="Segoe UI Light"/>
          <w:szCs w:val="22"/>
          <w:lang w:val="es-CO"/>
        </w:rPr>
        <w:lastRenderedPageBreak/>
        <w:t>Contenido</w:t>
      </w:r>
    </w:p>
    <w:p w14:paraId="6D6E42A3" w14:textId="714AC509" w:rsidR="001979AF" w:rsidRDefault="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707371" w:history="1">
        <w:r w:rsidR="001979AF" w:rsidRPr="00D5110E">
          <w:rPr>
            <w:rStyle w:val="Hyperlink"/>
          </w:rPr>
          <w:t>1. Introducción</w:t>
        </w:r>
        <w:r w:rsidR="001979AF">
          <w:rPr>
            <w:noProof/>
            <w:webHidden/>
          </w:rPr>
          <w:tab/>
        </w:r>
        <w:r w:rsidR="001979AF">
          <w:rPr>
            <w:noProof/>
            <w:webHidden/>
          </w:rPr>
          <w:fldChar w:fldCharType="begin"/>
        </w:r>
        <w:r w:rsidR="001979AF">
          <w:rPr>
            <w:noProof/>
            <w:webHidden/>
          </w:rPr>
          <w:instrText xml:space="preserve"> PAGEREF _Toc174707371 \h </w:instrText>
        </w:r>
        <w:r w:rsidR="001979AF">
          <w:rPr>
            <w:noProof/>
            <w:webHidden/>
          </w:rPr>
        </w:r>
        <w:r w:rsidR="001979AF">
          <w:rPr>
            <w:noProof/>
            <w:webHidden/>
          </w:rPr>
          <w:fldChar w:fldCharType="separate"/>
        </w:r>
        <w:r w:rsidR="001979AF">
          <w:rPr>
            <w:noProof/>
            <w:webHidden/>
          </w:rPr>
          <w:t>2</w:t>
        </w:r>
        <w:r w:rsidR="001979AF">
          <w:rPr>
            <w:noProof/>
            <w:webHidden/>
          </w:rPr>
          <w:fldChar w:fldCharType="end"/>
        </w:r>
      </w:hyperlink>
    </w:p>
    <w:p w14:paraId="39FF4879" w14:textId="7714B7BB"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2" w:history="1">
        <w:r w:rsidR="001979AF" w:rsidRPr="00D5110E">
          <w:rPr>
            <w:rStyle w:val="Hyperlink"/>
          </w:rPr>
          <w:t>2. Modelo digital de elevación híbrido – DEM</w:t>
        </w:r>
        <w:r w:rsidR="001979AF">
          <w:rPr>
            <w:noProof/>
            <w:webHidden/>
          </w:rPr>
          <w:tab/>
        </w:r>
        <w:r w:rsidR="001979AF">
          <w:rPr>
            <w:noProof/>
            <w:webHidden/>
          </w:rPr>
          <w:fldChar w:fldCharType="begin"/>
        </w:r>
        <w:r w:rsidR="001979AF">
          <w:rPr>
            <w:noProof/>
            <w:webHidden/>
          </w:rPr>
          <w:instrText xml:space="preserve"> PAGEREF _Toc174707372 \h </w:instrText>
        </w:r>
        <w:r w:rsidR="001979AF">
          <w:rPr>
            <w:noProof/>
            <w:webHidden/>
          </w:rPr>
        </w:r>
        <w:r w:rsidR="001979AF">
          <w:rPr>
            <w:noProof/>
            <w:webHidden/>
          </w:rPr>
          <w:fldChar w:fldCharType="separate"/>
        </w:r>
        <w:r w:rsidR="001979AF">
          <w:rPr>
            <w:noProof/>
            <w:webHidden/>
          </w:rPr>
          <w:t>4</w:t>
        </w:r>
        <w:r w:rsidR="001979AF">
          <w:rPr>
            <w:noProof/>
            <w:webHidden/>
          </w:rPr>
          <w:fldChar w:fldCharType="end"/>
        </w:r>
      </w:hyperlink>
    </w:p>
    <w:p w14:paraId="118C1B1C" w14:textId="4A375234"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3" w:history="1">
        <w:r w:rsidR="001979AF" w:rsidRPr="00D5110E">
          <w:rPr>
            <w:rStyle w:val="Hyperlink"/>
          </w:rPr>
          <w:t>3. Red de drenaje urbana y rural</w:t>
        </w:r>
        <w:r w:rsidR="001979AF">
          <w:rPr>
            <w:noProof/>
            <w:webHidden/>
          </w:rPr>
          <w:tab/>
        </w:r>
        <w:r w:rsidR="001979AF">
          <w:rPr>
            <w:noProof/>
            <w:webHidden/>
          </w:rPr>
          <w:fldChar w:fldCharType="begin"/>
        </w:r>
        <w:r w:rsidR="001979AF">
          <w:rPr>
            <w:noProof/>
            <w:webHidden/>
          </w:rPr>
          <w:instrText xml:space="preserve"> PAGEREF _Toc174707373 \h </w:instrText>
        </w:r>
        <w:r w:rsidR="001979AF">
          <w:rPr>
            <w:noProof/>
            <w:webHidden/>
          </w:rPr>
        </w:r>
        <w:r w:rsidR="001979AF">
          <w:rPr>
            <w:noProof/>
            <w:webHidden/>
          </w:rPr>
          <w:fldChar w:fldCharType="separate"/>
        </w:r>
        <w:r w:rsidR="001979AF">
          <w:rPr>
            <w:noProof/>
            <w:webHidden/>
          </w:rPr>
          <w:t>7</w:t>
        </w:r>
        <w:r w:rsidR="001979AF">
          <w:rPr>
            <w:noProof/>
            <w:webHidden/>
          </w:rPr>
          <w:fldChar w:fldCharType="end"/>
        </w:r>
      </w:hyperlink>
    </w:p>
    <w:p w14:paraId="46F8A9C8" w14:textId="7EB34107"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4" w:history="1">
        <w:r w:rsidR="001979AF" w:rsidRPr="00D5110E">
          <w:rPr>
            <w:rStyle w:val="Hyperlink"/>
          </w:rPr>
          <w:t>4. Mapa de suelos y grupos hidrológicos</w:t>
        </w:r>
        <w:r w:rsidR="001979AF">
          <w:rPr>
            <w:noProof/>
            <w:webHidden/>
          </w:rPr>
          <w:tab/>
        </w:r>
        <w:r w:rsidR="001979AF">
          <w:rPr>
            <w:noProof/>
            <w:webHidden/>
          </w:rPr>
          <w:fldChar w:fldCharType="begin"/>
        </w:r>
        <w:r w:rsidR="001979AF">
          <w:rPr>
            <w:noProof/>
            <w:webHidden/>
          </w:rPr>
          <w:instrText xml:space="preserve"> PAGEREF _Toc174707374 \h </w:instrText>
        </w:r>
        <w:r w:rsidR="001979AF">
          <w:rPr>
            <w:noProof/>
            <w:webHidden/>
          </w:rPr>
        </w:r>
        <w:r w:rsidR="001979AF">
          <w:rPr>
            <w:noProof/>
            <w:webHidden/>
          </w:rPr>
          <w:fldChar w:fldCharType="separate"/>
        </w:r>
        <w:r w:rsidR="001979AF">
          <w:rPr>
            <w:noProof/>
            <w:webHidden/>
          </w:rPr>
          <w:t>9</w:t>
        </w:r>
        <w:r w:rsidR="001979AF">
          <w:rPr>
            <w:noProof/>
            <w:webHidden/>
          </w:rPr>
          <w:fldChar w:fldCharType="end"/>
        </w:r>
      </w:hyperlink>
    </w:p>
    <w:p w14:paraId="4C9648BA" w14:textId="3084574E"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5" w:history="1">
        <w:r w:rsidR="001979AF" w:rsidRPr="00D5110E">
          <w:rPr>
            <w:rStyle w:val="Hyperlink"/>
          </w:rPr>
          <w:t>5. Mapa de usos del suelo y rugosidades</w:t>
        </w:r>
        <w:r w:rsidR="001979AF">
          <w:rPr>
            <w:noProof/>
            <w:webHidden/>
          </w:rPr>
          <w:tab/>
        </w:r>
        <w:r w:rsidR="001979AF">
          <w:rPr>
            <w:noProof/>
            <w:webHidden/>
          </w:rPr>
          <w:fldChar w:fldCharType="begin"/>
        </w:r>
        <w:r w:rsidR="001979AF">
          <w:rPr>
            <w:noProof/>
            <w:webHidden/>
          </w:rPr>
          <w:instrText xml:space="preserve"> PAGEREF _Toc174707375 \h </w:instrText>
        </w:r>
        <w:r w:rsidR="001979AF">
          <w:rPr>
            <w:noProof/>
            <w:webHidden/>
          </w:rPr>
        </w:r>
        <w:r w:rsidR="001979AF">
          <w:rPr>
            <w:noProof/>
            <w:webHidden/>
          </w:rPr>
          <w:fldChar w:fldCharType="separate"/>
        </w:r>
        <w:r w:rsidR="001979AF">
          <w:rPr>
            <w:noProof/>
            <w:webHidden/>
          </w:rPr>
          <w:t>12</w:t>
        </w:r>
        <w:r w:rsidR="001979AF">
          <w:rPr>
            <w:noProof/>
            <w:webHidden/>
          </w:rPr>
          <w:fldChar w:fldCharType="end"/>
        </w:r>
      </w:hyperlink>
    </w:p>
    <w:p w14:paraId="3C70F710" w14:textId="52B73C20"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6" w:history="1">
        <w:r w:rsidR="001979AF" w:rsidRPr="00D5110E">
          <w:rPr>
            <w:rStyle w:val="Hyperlink"/>
          </w:rPr>
          <w:t>6. Simulación hidráulica bidimensional de descargas súbitas de embalses</w:t>
        </w:r>
        <w:r w:rsidR="001979AF">
          <w:rPr>
            <w:noProof/>
            <w:webHidden/>
          </w:rPr>
          <w:tab/>
        </w:r>
        <w:r w:rsidR="001979AF">
          <w:rPr>
            <w:noProof/>
            <w:webHidden/>
          </w:rPr>
          <w:fldChar w:fldCharType="begin"/>
        </w:r>
        <w:r w:rsidR="001979AF">
          <w:rPr>
            <w:noProof/>
            <w:webHidden/>
          </w:rPr>
          <w:instrText xml:space="preserve"> PAGEREF _Toc174707376 \h </w:instrText>
        </w:r>
        <w:r w:rsidR="001979AF">
          <w:rPr>
            <w:noProof/>
            <w:webHidden/>
          </w:rPr>
        </w:r>
        <w:r w:rsidR="001979AF">
          <w:rPr>
            <w:noProof/>
            <w:webHidden/>
          </w:rPr>
          <w:fldChar w:fldCharType="separate"/>
        </w:r>
        <w:r w:rsidR="001979AF">
          <w:rPr>
            <w:noProof/>
            <w:webHidden/>
          </w:rPr>
          <w:t>13</w:t>
        </w:r>
        <w:r w:rsidR="001979AF">
          <w:rPr>
            <w:noProof/>
            <w:webHidden/>
          </w:rPr>
          <w:fldChar w:fldCharType="end"/>
        </w:r>
      </w:hyperlink>
    </w:p>
    <w:p w14:paraId="54C30571" w14:textId="7EF9A6F5" w:rsidR="001979AF" w:rsidRDefault="00000000">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7" w:history="1">
        <w:r w:rsidR="001979AF" w:rsidRPr="00D5110E">
          <w:rPr>
            <w:rStyle w:val="Hyperlink"/>
          </w:rPr>
          <w:t>Archivos componentes del modelo</w:t>
        </w:r>
        <w:r w:rsidR="001979AF">
          <w:rPr>
            <w:noProof/>
            <w:webHidden/>
          </w:rPr>
          <w:tab/>
        </w:r>
        <w:r w:rsidR="001979AF">
          <w:rPr>
            <w:noProof/>
            <w:webHidden/>
          </w:rPr>
          <w:fldChar w:fldCharType="begin"/>
        </w:r>
        <w:r w:rsidR="001979AF">
          <w:rPr>
            <w:noProof/>
            <w:webHidden/>
          </w:rPr>
          <w:instrText xml:space="preserve"> PAGEREF _Toc174707377 \h </w:instrText>
        </w:r>
        <w:r w:rsidR="001979AF">
          <w:rPr>
            <w:noProof/>
            <w:webHidden/>
          </w:rPr>
        </w:r>
        <w:r w:rsidR="001979AF">
          <w:rPr>
            <w:noProof/>
            <w:webHidden/>
          </w:rPr>
          <w:fldChar w:fldCharType="separate"/>
        </w:r>
        <w:r w:rsidR="001979AF">
          <w:rPr>
            <w:noProof/>
            <w:webHidden/>
          </w:rPr>
          <w:t>14</w:t>
        </w:r>
        <w:r w:rsidR="001979AF">
          <w:rPr>
            <w:noProof/>
            <w:webHidden/>
          </w:rPr>
          <w:fldChar w:fldCharType="end"/>
        </w:r>
      </w:hyperlink>
    </w:p>
    <w:p w14:paraId="58B497B7" w14:textId="7294FA81" w:rsidR="001979AF" w:rsidRDefault="00000000">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8" w:history="1">
        <w:r w:rsidR="001979AF" w:rsidRPr="00D5110E">
          <w:rPr>
            <w:rStyle w:val="Hyperlink"/>
          </w:rPr>
          <w:t>Mallado y mapas asociados</w:t>
        </w:r>
        <w:r w:rsidR="001979AF">
          <w:rPr>
            <w:noProof/>
            <w:webHidden/>
          </w:rPr>
          <w:tab/>
        </w:r>
        <w:r w:rsidR="001979AF">
          <w:rPr>
            <w:noProof/>
            <w:webHidden/>
          </w:rPr>
          <w:fldChar w:fldCharType="begin"/>
        </w:r>
        <w:r w:rsidR="001979AF">
          <w:rPr>
            <w:noProof/>
            <w:webHidden/>
          </w:rPr>
          <w:instrText xml:space="preserve"> PAGEREF _Toc174707378 \h </w:instrText>
        </w:r>
        <w:r w:rsidR="001979AF">
          <w:rPr>
            <w:noProof/>
            <w:webHidden/>
          </w:rPr>
        </w:r>
        <w:r w:rsidR="001979AF">
          <w:rPr>
            <w:noProof/>
            <w:webHidden/>
          </w:rPr>
          <w:fldChar w:fldCharType="separate"/>
        </w:r>
        <w:r w:rsidR="001979AF">
          <w:rPr>
            <w:noProof/>
            <w:webHidden/>
          </w:rPr>
          <w:t>14</w:t>
        </w:r>
        <w:r w:rsidR="001979AF">
          <w:rPr>
            <w:noProof/>
            <w:webHidden/>
          </w:rPr>
          <w:fldChar w:fldCharType="end"/>
        </w:r>
      </w:hyperlink>
    </w:p>
    <w:p w14:paraId="232D3541" w14:textId="178907D8" w:rsidR="001979AF" w:rsidRDefault="00000000">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79" w:history="1">
        <w:r w:rsidR="001979AF" w:rsidRPr="00D5110E">
          <w:rPr>
            <w:rStyle w:val="Hyperlink"/>
          </w:rPr>
          <w:t>Salto computacional de cómputo</w:t>
        </w:r>
        <w:r w:rsidR="001979AF">
          <w:rPr>
            <w:noProof/>
            <w:webHidden/>
          </w:rPr>
          <w:tab/>
        </w:r>
        <w:r w:rsidR="001979AF">
          <w:rPr>
            <w:noProof/>
            <w:webHidden/>
          </w:rPr>
          <w:fldChar w:fldCharType="begin"/>
        </w:r>
        <w:r w:rsidR="001979AF">
          <w:rPr>
            <w:noProof/>
            <w:webHidden/>
          </w:rPr>
          <w:instrText xml:space="preserve"> PAGEREF _Toc174707379 \h </w:instrText>
        </w:r>
        <w:r w:rsidR="001979AF">
          <w:rPr>
            <w:noProof/>
            <w:webHidden/>
          </w:rPr>
        </w:r>
        <w:r w:rsidR="001979AF">
          <w:rPr>
            <w:noProof/>
            <w:webHidden/>
          </w:rPr>
          <w:fldChar w:fldCharType="separate"/>
        </w:r>
        <w:r w:rsidR="001979AF">
          <w:rPr>
            <w:noProof/>
            <w:webHidden/>
          </w:rPr>
          <w:t>16</w:t>
        </w:r>
        <w:r w:rsidR="001979AF">
          <w:rPr>
            <w:noProof/>
            <w:webHidden/>
          </w:rPr>
          <w:fldChar w:fldCharType="end"/>
        </w:r>
      </w:hyperlink>
    </w:p>
    <w:p w14:paraId="1860B610" w14:textId="793A449B" w:rsidR="001979AF" w:rsidRDefault="00000000">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0" w:history="1">
        <w:r w:rsidR="001979AF" w:rsidRPr="00D5110E">
          <w:rPr>
            <w:rStyle w:val="Hyperlink"/>
          </w:rPr>
          <w:t>Hidrogramas</w:t>
        </w:r>
        <w:r w:rsidR="001979AF">
          <w:rPr>
            <w:noProof/>
            <w:webHidden/>
          </w:rPr>
          <w:tab/>
        </w:r>
        <w:r w:rsidR="001979AF">
          <w:rPr>
            <w:noProof/>
            <w:webHidden/>
          </w:rPr>
          <w:fldChar w:fldCharType="begin"/>
        </w:r>
        <w:r w:rsidR="001979AF">
          <w:rPr>
            <w:noProof/>
            <w:webHidden/>
          </w:rPr>
          <w:instrText xml:space="preserve"> PAGEREF _Toc174707380 \h </w:instrText>
        </w:r>
        <w:r w:rsidR="001979AF">
          <w:rPr>
            <w:noProof/>
            <w:webHidden/>
          </w:rPr>
        </w:r>
        <w:r w:rsidR="001979AF">
          <w:rPr>
            <w:noProof/>
            <w:webHidden/>
          </w:rPr>
          <w:fldChar w:fldCharType="separate"/>
        </w:r>
        <w:r w:rsidR="001979AF">
          <w:rPr>
            <w:noProof/>
            <w:webHidden/>
          </w:rPr>
          <w:t>17</w:t>
        </w:r>
        <w:r w:rsidR="001979AF">
          <w:rPr>
            <w:noProof/>
            <w:webHidden/>
          </w:rPr>
          <w:fldChar w:fldCharType="end"/>
        </w:r>
      </w:hyperlink>
    </w:p>
    <w:p w14:paraId="5135472C" w14:textId="5184BE04" w:rsidR="001979AF" w:rsidRDefault="00000000">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1" w:history="1">
        <w:r w:rsidR="001979AF" w:rsidRPr="00D5110E">
          <w:rPr>
            <w:rStyle w:val="Hyperlink"/>
          </w:rPr>
          <w:t>Ejecución</w:t>
        </w:r>
        <w:r w:rsidR="001979AF">
          <w:rPr>
            <w:noProof/>
            <w:webHidden/>
          </w:rPr>
          <w:tab/>
        </w:r>
        <w:r w:rsidR="001979AF">
          <w:rPr>
            <w:noProof/>
            <w:webHidden/>
          </w:rPr>
          <w:fldChar w:fldCharType="begin"/>
        </w:r>
        <w:r w:rsidR="001979AF">
          <w:rPr>
            <w:noProof/>
            <w:webHidden/>
          </w:rPr>
          <w:instrText xml:space="preserve"> PAGEREF _Toc174707381 \h </w:instrText>
        </w:r>
        <w:r w:rsidR="001979AF">
          <w:rPr>
            <w:noProof/>
            <w:webHidden/>
          </w:rPr>
        </w:r>
        <w:r w:rsidR="001979AF">
          <w:rPr>
            <w:noProof/>
            <w:webHidden/>
          </w:rPr>
          <w:fldChar w:fldCharType="separate"/>
        </w:r>
        <w:r w:rsidR="001979AF">
          <w:rPr>
            <w:noProof/>
            <w:webHidden/>
          </w:rPr>
          <w:t>18</w:t>
        </w:r>
        <w:r w:rsidR="001979AF">
          <w:rPr>
            <w:noProof/>
            <w:webHidden/>
          </w:rPr>
          <w:fldChar w:fldCharType="end"/>
        </w:r>
      </w:hyperlink>
    </w:p>
    <w:p w14:paraId="03F84824" w14:textId="2C8A9E7A"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2" w:history="1">
        <w:r w:rsidR="001979AF" w:rsidRPr="00D5110E">
          <w:rPr>
            <w:rStyle w:val="Hyperlink"/>
          </w:rPr>
          <w:t>7. Análisis de resultados</w:t>
        </w:r>
        <w:r w:rsidR="001979AF">
          <w:rPr>
            <w:noProof/>
            <w:webHidden/>
          </w:rPr>
          <w:tab/>
        </w:r>
        <w:r w:rsidR="001979AF">
          <w:rPr>
            <w:noProof/>
            <w:webHidden/>
          </w:rPr>
          <w:fldChar w:fldCharType="begin"/>
        </w:r>
        <w:r w:rsidR="001979AF">
          <w:rPr>
            <w:noProof/>
            <w:webHidden/>
          </w:rPr>
          <w:instrText xml:space="preserve"> PAGEREF _Toc174707382 \h </w:instrText>
        </w:r>
        <w:r w:rsidR="001979AF">
          <w:rPr>
            <w:noProof/>
            <w:webHidden/>
          </w:rPr>
        </w:r>
        <w:r w:rsidR="001979AF">
          <w:rPr>
            <w:noProof/>
            <w:webHidden/>
          </w:rPr>
          <w:fldChar w:fldCharType="separate"/>
        </w:r>
        <w:r w:rsidR="001979AF">
          <w:rPr>
            <w:noProof/>
            <w:webHidden/>
          </w:rPr>
          <w:t>20</w:t>
        </w:r>
        <w:r w:rsidR="001979AF">
          <w:rPr>
            <w:noProof/>
            <w:webHidden/>
          </w:rPr>
          <w:fldChar w:fldCharType="end"/>
        </w:r>
      </w:hyperlink>
    </w:p>
    <w:p w14:paraId="66F448CB" w14:textId="00A5B69C"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3" w:history="1">
        <w:r w:rsidR="001979AF" w:rsidRPr="00D5110E">
          <w:rPr>
            <w:rStyle w:val="Hyperlink"/>
          </w:rPr>
          <w:t>8. Conclusiones</w:t>
        </w:r>
        <w:r w:rsidR="001979AF">
          <w:rPr>
            <w:noProof/>
            <w:webHidden/>
          </w:rPr>
          <w:tab/>
        </w:r>
        <w:r w:rsidR="001979AF">
          <w:rPr>
            <w:noProof/>
            <w:webHidden/>
          </w:rPr>
          <w:fldChar w:fldCharType="begin"/>
        </w:r>
        <w:r w:rsidR="001979AF">
          <w:rPr>
            <w:noProof/>
            <w:webHidden/>
          </w:rPr>
          <w:instrText xml:space="preserve"> PAGEREF _Toc174707383 \h </w:instrText>
        </w:r>
        <w:r w:rsidR="001979AF">
          <w:rPr>
            <w:noProof/>
            <w:webHidden/>
          </w:rPr>
        </w:r>
        <w:r w:rsidR="001979AF">
          <w:rPr>
            <w:noProof/>
            <w:webHidden/>
          </w:rPr>
          <w:fldChar w:fldCharType="separate"/>
        </w:r>
        <w:r w:rsidR="001979AF">
          <w:rPr>
            <w:noProof/>
            <w:webHidden/>
          </w:rPr>
          <w:t>20</w:t>
        </w:r>
        <w:r w:rsidR="001979AF">
          <w:rPr>
            <w:noProof/>
            <w:webHidden/>
          </w:rPr>
          <w:fldChar w:fldCharType="end"/>
        </w:r>
      </w:hyperlink>
    </w:p>
    <w:p w14:paraId="44998B08" w14:textId="69EB67F1" w:rsidR="001979AF" w:rsidRDefault="00000000">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4" w:history="1">
        <w:r w:rsidR="001979AF" w:rsidRPr="00D5110E">
          <w:rPr>
            <w:rStyle w:val="Hyperlink"/>
          </w:rPr>
          <w:t>9. Referencias</w:t>
        </w:r>
        <w:r w:rsidR="001979AF">
          <w:rPr>
            <w:noProof/>
            <w:webHidden/>
          </w:rPr>
          <w:tab/>
        </w:r>
        <w:r w:rsidR="001979AF">
          <w:rPr>
            <w:noProof/>
            <w:webHidden/>
          </w:rPr>
          <w:fldChar w:fldCharType="begin"/>
        </w:r>
        <w:r w:rsidR="001979AF">
          <w:rPr>
            <w:noProof/>
            <w:webHidden/>
          </w:rPr>
          <w:instrText xml:space="preserve"> PAGEREF _Toc174707384 \h </w:instrText>
        </w:r>
        <w:r w:rsidR="001979AF">
          <w:rPr>
            <w:noProof/>
            <w:webHidden/>
          </w:rPr>
        </w:r>
        <w:r w:rsidR="001979AF">
          <w:rPr>
            <w:noProof/>
            <w:webHidden/>
          </w:rPr>
          <w:fldChar w:fldCharType="separate"/>
        </w:r>
        <w:r w:rsidR="001979AF">
          <w:rPr>
            <w:noProof/>
            <w:webHidden/>
          </w:rPr>
          <w:t>20</w:t>
        </w:r>
        <w:r w:rsidR="001979AF">
          <w:rPr>
            <w:noProof/>
            <w:webHidden/>
          </w:rPr>
          <w:fldChar w:fldCharType="end"/>
        </w:r>
      </w:hyperlink>
    </w:p>
    <w:p w14:paraId="06F17776" w14:textId="51779257" w:rsidR="00CB0E59" w:rsidRDefault="00CD6049" w:rsidP="00CD6049">
      <w:pPr>
        <w:rPr>
          <w:lang w:val="en-US"/>
        </w:rPr>
      </w:pPr>
      <w:r>
        <w:rPr>
          <w:lang w:val="en-US"/>
        </w:rPr>
        <w:fldChar w:fldCharType="end"/>
      </w:r>
    </w:p>
    <w:p w14:paraId="1AFA7DE3" w14:textId="7FFEFA76" w:rsidR="00CD6049" w:rsidRDefault="00CD6049" w:rsidP="00CD6049">
      <w:pPr>
        <w:rPr>
          <w:lang w:val="en-US"/>
        </w:rPr>
      </w:pPr>
      <w:proofErr w:type="spellStart"/>
      <w:r>
        <w:rPr>
          <w:lang w:val="en-US"/>
        </w:rPr>
        <w:t>Listado</w:t>
      </w:r>
      <w:proofErr w:type="spellEnd"/>
      <w:r>
        <w:rPr>
          <w:lang w:val="en-US"/>
        </w:rPr>
        <w:t xml:space="preserve"> de </w:t>
      </w:r>
      <w:proofErr w:type="spellStart"/>
      <w:r>
        <w:rPr>
          <w:lang w:val="en-US"/>
        </w:rPr>
        <w:t>tablas</w:t>
      </w:r>
      <w:proofErr w:type="spellEnd"/>
    </w:p>
    <w:p w14:paraId="09332AE3" w14:textId="73871732" w:rsidR="001979AF"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707385" w:history="1">
        <w:r w:rsidR="001979AF" w:rsidRPr="00CE4387">
          <w:rPr>
            <w:rStyle w:val="Hyperlink"/>
          </w:rPr>
          <w:t>Tabla 1. Embalses zonas altas en cuenca del Río Bogotá</w:t>
        </w:r>
        <w:r w:rsidR="001979AF">
          <w:rPr>
            <w:noProof/>
            <w:webHidden/>
          </w:rPr>
          <w:tab/>
        </w:r>
        <w:r w:rsidR="001979AF">
          <w:rPr>
            <w:noProof/>
            <w:webHidden/>
          </w:rPr>
          <w:fldChar w:fldCharType="begin"/>
        </w:r>
        <w:r w:rsidR="001979AF">
          <w:rPr>
            <w:noProof/>
            <w:webHidden/>
          </w:rPr>
          <w:instrText xml:space="preserve"> PAGEREF _Toc174707385 \h </w:instrText>
        </w:r>
        <w:r w:rsidR="001979AF">
          <w:rPr>
            <w:noProof/>
            <w:webHidden/>
          </w:rPr>
        </w:r>
        <w:r w:rsidR="001979AF">
          <w:rPr>
            <w:noProof/>
            <w:webHidden/>
          </w:rPr>
          <w:fldChar w:fldCharType="separate"/>
        </w:r>
        <w:r w:rsidR="001979AF">
          <w:rPr>
            <w:noProof/>
            <w:webHidden/>
          </w:rPr>
          <w:t>2</w:t>
        </w:r>
        <w:r w:rsidR="001979AF">
          <w:rPr>
            <w:noProof/>
            <w:webHidden/>
          </w:rPr>
          <w:fldChar w:fldCharType="end"/>
        </w:r>
      </w:hyperlink>
    </w:p>
    <w:p w14:paraId="0B00EA6F" w14:textId="52AF9684"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6" w:history="1">
        <w:r w:rsidR="001979AF" w:rsidRPr="00CE4387">
          <w:rPr>
            <w:rStyle w:val="Hyperlink"/>
          </w:rPr>
          <w:t>Tabla 2. Longitudes de bancas y líneas de transición de mallado digitalizadas</w:t>
        </w:r>
        <w:r w:rsidR="001979AF">
          <w:rPr>
            <w:noProof/>
            <w:webHidden/>
          </w:rPr>
          <w:tab/>
        </w:r>
        <w:r w:rsidR="001979AF">
          <w:rPr>
            <w:noProof/>
            <w:webHidden/>
          </w:rPr>
          <w:fldChar w:fldCharType="begin"/>
        </w:r>
        <w:r w:rsidR="001979AF">
          <w:rPr>
            <w:noProof/>
            <w:webHidden/>
          </w:rPr>
          <w:instrText xml:space="preserve"> PAGEREF _Toc174707386 \h </w:instrText>
        </w:r>
        <w:r w:rsidR="001979AF">
          <w:rPr>
            <w:noProof/>
            <w:webHidden/>
          </w:rPr>
        </w:r>
        <w:r w:rsidR="001979AF">
          <w:rPr>
            <w:noProof/>
            <w:webHidden/>
          </w:rPr>
          <w:fldChar w:fldCharType="separate"/>
        </w:r>
        <w:r w:rsidR="001979AF">
          <w:rPr>
            <w:noProof/>
            <w:webHidden/>
          </w:rPr>
          <w:t>8</w:t>
        </w:r>
        <w:r w:rsidR="001979AF">
          <w:rPr>
            <w:noProof/>
            <w:webHidden/>
          </w:rPr>
          <w:fldChar w:fldCharType="end"/>
        </w:r>
      </w:hyperlink>
    </w:p>
    <w:p w14:paraId="3D2E5EFE" w14:textId="00EF02CE"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7" w:history="1">
        <w:r w:rsidR="001979AF" w:rsidRPr="00CE4387">
          <w:rPr>
            <w:rStyle w:val="Hyperlink"/>
          </w:rPr>
          <w:t>Tabla 3. Grupos hidrológicos y tasas de infiltración</w:t>
        </w:r>
        <w:r w:rsidR="001979AF">
          <w:rPr>
            <w:noProof/>
            <w:webHidden/>
          </w:rPr>
          <w:tab/>
        </w:r>
        <w:r w:rsidR="001979AF">
          <w:rPr>
            <w:noProof/>
            <w:webHidden/>
          </w:rPr>
          <w:fldChar w:fldCharType="begin"/>
        </w:r>
        <w:r w:rsidR="001979AF">
          <w:rPr>
            <w:noProof/>
            <w:webHidden/>
          </w:rPr>
          <w:instrText xml:space="preserve"> PAGEREF _Toc174707387 \h </w:instrText>
        </w:r>
        <w:r w:rsidR="001979AF">
          <w:rPr>
            <w:noProof/>
            <w:webHidden/>
          </w:rPr>
        </w:r>
        <w:r w:rsidR="001979AF">
          <w:rPr>
            <w:noProof/>
            <w:webHidden/>
          </w:rPr>
          <w:fldChar w:fldCharType="separate"/>
        </w:r>
        <w:r w:rsidR="001979AF">
          <w:rPr>
            <w:noProof/>
            <w:webHidden/>
          </w:rPr>
          <w:t>10</w:t>
        </w:r>
        <w:r w:rsidR="001979AF">
          <w:rPr>
            <w:noProof/>
            <w:webHidden/>
          </w:rPr>
          <w:fldChar w:fldCharType="end"/>
        </w:r>
      </w:hyperlink>
    </w:p>
    <w:p w14:paraId="36FF18BB" w14:textId="767D08E5"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8" w:history="1">
        <w:r w:rsidR="001979AF" w:rsidRPr="00CE4387">
          <w:rPr>
            <w:rStyle w:val="Hyperlink"/>
          </w:rPr>
          <w:t>Tabla 4. Rugosidad e impermeabilidad por uso del suelo</w:t>
        </w:r>
        <w:r w:rsidR="001979AF">
          <w:rPr>
            <w:noProof/>
            <w:webHidden/>
          </w:rPr>
          <w:tab/>
        </w:r>
        <w:r w:rsidR="001979AF">
          <w:rPr>
            <w:noProof/>
            <w:webHidden/>
          </w:rPr>
          <w:fldChar w:fldCharType="begin"/>
        </w:r>
        <w:r w:rsidR="001979AF">
          <w:rPr>
            <w:noProof/>
            <w:webHidden/>
          </w:rPr>
          <w:instrText xml:space="preserve"> PAGEREF _Toc174707388 \h </w:instrText>
        </w:r>
        <w:r w:rsidR="001979AF">
          <w:rPr>
            <w:noProof/>
            <w:webHidden/>
          </w:rPr>
        </w:r>
        <w:r w:rsidR="001979AF">
          <w:rPr>
            <w:noProof/>
            <w:webHidden/>
          </w:rPr>
          <w:fldChar w:fldCharType="separate"/>
        </w:r>
        <w:r w:rsidR="001979AF">
          <w:rPr>
            <w:noProof/>
            <w:webHidden/>
          </w:rPr>
          <w:t>12</w:t>
        </w:r>
        <w:r w:rsidR="001979AF">
          <w:rPr>
            <w:noProof/>
            <w:webHidden/>
          </w:rPr>
          <w:fldChar w:fldCharType="end"/>
        </w:r>
      </w:hyperlink>
    </w:p>
    <w:p w14:paraId="73648B55" w14:textId="5D452246"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89" w:history="1">
        <w:r w:rsidR="001979AF" w:rsidRPr="00CE4387">
          <w:rPr>
            <w:rStyle w:val="Hyperlink"/>
          </w:rPr>
          <w:t>Tabla 5. Archivos componentes del prototipo</w:t>
        </w:r>
        <w:r w:rsidR="001979AF">
          <w:rPr>
            <w:noProof/>
            <w:webHidden/>
          </w:rPr>
          <w:tab/>
        </w:r>
        <w:r w:rsidR="001979AF">
          <w:rPr>
            <w:noProof/>
            <w:webHidden/>
          </w:rPr>
          <w:fldChar w:fldCharType="begin"/>
        </w:r>
        <w:r w:rsidR="001979AF">
          <w:rPr>
            <w:noProof/>
            <w:webHidden/>
          </w:rPr>
          <w:instrText xml:space="preserve"> PAGEREF _Toc174707389 \h </w:instrText>
        </w:r>
        <w:r w:rsidR="001979AF">
          <w:rPr>
            <w:noProof/>
            <w:webHidden/>
          </w:rPr>
        </w:r>
        <w:r w:rsidR="001979AF">
          <w:rPr>
            <w:noProof/>
            <w:webHidden/>
          </w:rPr>
          <w:fldChar w:fldCharType="separate"/>
        </w:r>
        <w:r w:rsidR="001979AF">
          <w:rPr>
            <w:noProof/>
            <w:webHidden/>
          </w:rPr>
          <w:t>14</w:t>
        </w:r>
        <w:r w:rsidR="001979AF">
          <w:rPr>
            <w:noProof/>
            <w:webHidden/>
          </w:rPr>
          <w:fldChar w:fldCharType="end"/>
        </w:r>
      </w:hyperlink>
    </w:p>
    <w:p w14:paraId="73422E11" w14:textId="5B8BDDD7"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0" w:history="1">
        <w:r w:rsidR="001979AF" w:rsidRPr="00CE4387">
          <w:rPr>
            <w:rStyle w:val="Hyperlink"/>
          </w:rPr>
          <w:t>Tabla 6. Características del mallado en RAS Mapper</w:t>
        </w:r>
        <w:r w:rsidR="001979AF">
          <w:rPr>
            <w:noProof/>
            <w:webHidden/>
          </w:rPr>
          <w:tab/>
        </w:r>
        <w:r w:rsidR="001979AF">
          <w:rPr>
            <w:noProof/>
            <w:webHidden/>
          </w:rPr>
          <w:fldChar w:fldCharType="begin"/>
        </w:r>
        <w:r w:rsidR="001979AF">
          <w:rPr>
            <w:noProof/>
            <w:webHidden/>
          </w:rPr>
          <w:instrText xml:space="preserve"> PAGEREF _Toc174707390 \h </w:instrText>
        </w:r>
        <w:r w:rsidR="001979AF">
          <w:rPr>
            <w:noProof/>
            <w:webHidden/>
          </w:rPr>
        </w:r>
        <w:r w:rsidR="001979AF">
          <w:rPr>
            <w:noProof/>
            <w:webHidden/>
          </w:rPr>
          <w:fldChar w:fldCharType="separate"/>
        </w:r>
        <w:r w:rsidR="001979AF">
          <w:rPr>
            <w:noProof/>
            <w:webHidden/>
          </w:rPr>
          <w:t>15</w:t>
        </w:r>
        <w:r w:rsidR="001979AF">
          <w:rPr>
            <w:noProof/>
            <w:webHidden/>
          </w:rPr>
          <w:fldChar w:fldCharType="end"/>
        </w:r>
      </w:hyperlink>
    </w:p>
    <w:p w14:paraId="4CEE3B7C" w14:textId="6DF4E5C1"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1" w:history="1">
        <w:r w:rsidR="001979AF" w:rsidRPr="00CE4387">
          <w:rPr>
            <w:rStyle w:val="Hyperlink"/>
          </w:rPr>
          <w:t>Tabla 7. Valores de referencia en intervalos computacionales de cálculo</w:t>
        </w:r>
        <w:r w:rsidR="001979AF">
          <w:rPr>
            <w:noProof/>
            <w:webHidden/>
          </w:rPr>
          <w:tab/>
        </w:r>
        <w:r w:rsidR="001979AF">
          <w:rPr>
            <w:noProof/>
            <w:webHidden/>
          </w:rPr>
          <w:fldChar w:fldCharType="begin"/>
        </w:r>
        <w:r w:rsidR="001979AF">
          <w:rPr>
            <w:noProof/>
            <w:webHidden/>
          </w:rPr>
          <w:instrText xml:space="preserve"> PAGEREF _Toc174707391 \h </w:instrText>
        </w:r>
        <w:r w:rsidR="001979AF">
          <w:rPr>
            <w:noProof/>
            <w:webHidden/>
          </w:rPr>
        </w:r>
        <w:r w:rsidR="001979AF">
          <w:rPr>
            <w:noProof/>
            <w:webHidden/>
          </w:rPr>
          <w:fldChar w:fldCharType="separate"/>
        </w:r>
        <w:r w:rsidR="001979AF">
          <w:rPr>
            <w:noProof/>
            <w:webHidden/>
          </w:rPr>
          <w:t>16</w:t>
        </w:r>
        <w:r w:rsidR="001979AF">
          <w:rPr>
            <w:noProof/>
            <w:webHidden/>
          </w:rPr>
          <w:fldChar w:fldCharType="end"/>
        </w:r>
      </w:hyperlink>
    </w:p>
    <w:p w14:paraId="6A6CE0E1" w14:textId="0D256398"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2" w:history="1">
        <w:r w:rsidR="001979AF" w:rsidRPr="00CE4387">
          <w:rPr>
            <w:rStyle w:val="Hyperlink"/>
          </w:rPr>
          <w:t>Tabla 8. Pico máximo de flujo por cuerpo de agua</w:t>
        </w:r>
        <w:r w:rsidR="001979AF">
          <w:rPr>
            <w:noProof/>
            <w:webHidden/>
          </w:rPr>
          <w:tab/>
        </w:r>
        <w:r w:rsidR="001979AF">
          <w:rPr>
            <w:noProof/>
            <w:webHidden/>
          </w:rPr>
          <w:fldChar w:fldCharType="begin"/>
        </w:r>
        <w:r w:rsidR="001979AF">
          <w:rPr>
            <w:noProof/>
            <w:webHidden/>
          </w:rPr>
          <w:instrText xml:space="preserve"> PAGEREF _Toc174707392 \h </w:instrText>
        </w:r>
        <w:r w:rsidR="001979AF">
          <w:rPr>
            <w:noProof/>
            <w:webHidden/>
          </w:rPr>
        </w:r>
        <w:r w:rsidR="001979AF">
          <w:rPr>
            <w:noProof/>
            <w:webHidden/>
          </w:rPr>
          <w:fldChar w:fldCharType="separate"/>
        </w:r>
        <w:r w:rsidR="001979AF">
          <w:rPr>
            <w:noProof/>
            <w:webHidden/>
          </w:rPr>
          <w:t>18</w:t>
        </w:r>
        <w:r w:rsidR="001979AF">
          <w:rPr>
            <w:noProof/>
            <w:webHidden/>
          </w:rPr>
          <w:fldChar w:fldCharType="end"/>
        </w:r>
      </w:hyperlink>
    </w:p>
    <w:p w14:paraId="6DFC19F6" w14:textId="2033E0DB"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3" w:history="1">
        <w:r w:rsidR="001979AF" w:rsidRPr="00CE4387">
          <w:rPr>
            <w:rStyle w:val="Hyperlink"/>
          </w:rPr>
          <w:t>Tabla 9. Parámetros de ejecución del modelo</w:t>
        </w:r>
        <w:r w:rsidR="001979AF">
          <w:rPr>
            <w:noProof/>
            <w:webHidden/>
          </w:rPr>
          <w:tab/>
        </w:r>
        <w:r w:rsidR="001979AF">
          <w:rPr>
            <w:noProof/>
            <w:webHidden/>
          </w:rPr>
          <w:fldChar w:fldCharType="begin"/>
        </w:r>
        <w:r w:rsidR="001979AF">
          <w:rPr>
            <w:noProof/>
            <w:webHidden/>
          </w:rPr>
          <w:instrText xml:space="preserve"> PAGEREF _Toc174707393 \h </w:instrText>
        </w:r>
        <w:r w:rsidR="001979AF">
          <w:rPr>
            <w:noProof/>
            <w:webHidden/>
          </w:rPr>
        </w:r>
        <w:r w:rsidR="001979AF">
          <w:rPr>
            <w:noProof/>
            <w:webHidden/>
          </w:rPr>
          <w:fldChar w:fldCharType="separate"/>
        </w:r>
        <w:r w:rsidR="001979AF">
          <w:rPr>
            <w:noProof/>
            <w:webHidden/>
          </w:rPr>
          <w:t>19</w:t>
        </w:r>
        <w:r w:rsidR="001979AF">
          <w:rPr>
            <w:noProof/>
            <w:webHidden/>
          </w:rPr>
          <w:fldChar w:fldCharType="end"/>
        </w:r>
      </w:hyperlink>
    </w:p>
    <w:p w14:paraId="00DF9D1B" w14:textId="7B7CE6BA" w:rsidR="00CD6049" w:rsidRDefault="00CD6049" w:rsidP="00CD6049">
      <w:pPr>
        <w:rPr>
          <w:lang w:val="es-CO"/>
        </w:rPr>
      </w:pPr>
      <w:r>
        <w:rPr>
          <w:lang w:val="es-CO"/>
        </w:rPr>
        <w:fldChar w:fldCharType="end"/>
      </w:r>
    </w:p>
    <w:p w14:paraId="20C7C5F4" w14:textId="47DA9573" w:rsidR="00CD6049" w:rsidRDefault="00CD6049" w:rsidP="00CD6049">
      <w:pPr>
        <w:rPr>
          <w:lang w:val="es-CO"/>
        </w:rPr>
      </w:pPr>
      <w:r>
        <w:rPr>
          <w:lang w:val="es-CO"/>
        </w:rPr>
        <w:t>Listado de figuras</w:t>
      </w:r>
    </w:p>
    <w:p w14:paraId="562CE823" w14:textId="54801A9C" w:rsidR="001979AF"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707394" w:history="1">
        <w:r w:rsidR="001979AF" w:rsidRPr="00FB11F1">
          <w:rPr>
            <w:rStyle w:val="Hyperlink"/>
          </w:rPr>
          <w:t>Figura 1. Embalses en zonas altas - Cuenca Río Bogotá</w:t>
        </w:r>
        <w:r w:rsidR="001979AF">
          <w:rPr>
            <w:noProof/>
            <w:webHidden/>
          </w:rPr>
          <w:tab/>
        </w:r>
        <w:r w:rsidR="001979AF">
          <w:rPr>
            <w:noProof/>
            <w:webHidden/>
          </w:rPr>
          <w:fldChar w:fldCharType="begin"/>
        </w:r>
        <w:r w:rsidR="001979AF">
          <w:rPr>
            <w:noProof/>
            <w:webHidden/>
          </w:rPr>
          <w:instrText xml:space="preserve"> PAGEREF _Toc174707394 \h </w:instrText>
        </w:r>
        <w:r w:rsidR="001979AF">
          <w:rPr>
            <w:noProof/>
            <w:webHidden/>
          </w:rPr>
        </w:r>
        <w:r w:rsidR="001979AF">
          <w:rPr>
            <w:noProof/>
            <w:webHidden/>
          </w:rPr>
          <w:fldChar w:fldCharType="separate"/>
        </w:r>
        <w:r w:rsidR="001979AF">
          <w:rPr>
            <w:noProof/>
            <w:webHidden/>
          </w:rPr>
          <w:t>3</w:t>
        </w:r>
        <w:r w:rsidR="001979AF">
          <w:rPr>
            <w:noProof/>
            <w:webHidden/>
          </w:rPr>
          <w:fldChar w:fldCharType="end"/>
        </w:r>
      </w:hyperlink>
    </w:p>
    <w:p w14:paraId="13D26FC4" w14:textId="53F885E1"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5" w:history="1">
        <w:r w:rsidR="001979AF" w:rsidRPr="00FB11F1">
          <w:rPr>
            <w:rStyle w:val="Hyperlink"/>
          </w:rPr>
          <w:t>Figura 2. Municipios con influencia geográfica sobre la cuenca del Río Bogotá</w:t>
        </w:r>
        <w:r w:rsidR="001979AF">
          <w:rPr>
            <w:noProof/>
            <w:webHidden/>
          </w:rPr>
          <w:tab/>
        </w:r>
        <w:r w:rsidR="001979AF">
          <w:rPr>
            <w:noProof/>
            <w:webHidden/>
          </w:rPr>
          <w:fldChar w:fldCharType="begin"/>
        </w:r>
        <w:r w:rsidR="001979AF">
          <w:rPr>
            <w:noProof/>
            <w:webHidden/>
          </w:rPr>
          <w:instrText xml:space="preserve"> PAGEREF _Toc174707395 \h </w:instrText>
        </w:r>
        <w:r w:rsidR="001979AF">
          <w:rPr>
            <w:noProof/>
            <w:webHidden/>
          </w:rPr>
        </w:r>
        <w:r w:rsidR="001979AF">
          <w:rPr>
            <w:noProof/>
            <w:webHidden/>
          </w:rPr>
          <w:fldChar w:fldCharType="separate"/>
        </w:r>
        <w:r w:rsidR="001979AF">
          <w:rPr>
            <w:noProof/>
            <w:webHidden/>
          </w:rPr>
          <w:t>4</w:t>
        </w:r>
        <w:r w:rsidR="001979AF">
          <w:rPr>
            <w:noProof/>
            <w:webHidden/>
          </w:rPr>
          <w:fldChar w:fldCharType="end"/>
        </w:r>
      </w:hyperlink>
    </w:p>
    <w:p w14:paraId="0B167F02" w14:textId="1FCC35D4"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6" w:history="1">
        <w:r w:rsidR="001979AF" w:rsidRPr="00FB11F1">
          <w:rPr>
            <w:rStyle w:val="Hyperlink"/>
          </w:rPr>
          <w:t>Figura 3. Localización de pasos de vía identificados en la ciudad de Bogotá</w:t>
        </w:r>
        <w:r w:rsidR="001979AF">
          <w:rPr>
            <w:noProof/>
            <w:webHidden/>
          </w:rPr>
          <w:tab/>
        </w:r>
        <w:r w:rsidR="001979AF">
          <w:rPr>
            <w:noProof/>
            <w:webHidden/>
          </w:rPr>
          <w:fldChar w:fldCharType="begin"/>
        </w:r>
        <w:r w:rsidR="001979AF">
          <w:rPr>
            <w:noProof/>
            <w:webHidden/>
          </w:rPr>
          <w:instrText xml:space="preserve"> PAGEREF _Toc174707396 \h </w:instrText>
        </w:r>
        <w:r w:rsidR="001979AF">
          <w:rPr>
            <w:noProof/>
            <w:webHidden/>
          </w:rPr>
        </w:r>
        <w:r w:rsidR="001979AF">
          <w:rPr>
            <w:noProof/>
            <w:webHidden/>
          </w:rPr>
          <w:fldChar w:fldCharType="separate"/>
        </w:r>
        <w:r w:rsidR="001979AF">
          <w:rPr>
            <w:noProof/>
            <w:webHidden/>
          </w:rPr>
          <w:t>5</w:t>
        </w:r>
        <w:r w:rsidR="001979AF">
          <w:rPr>
            <w:noProof/>
            <w:webHidden/>
          </w:rPr>
          <w:fldChar w:fldCharType="end"/>
        </w:r>
      </w:hyperlink>
    </w:p>
    <w:p w14:paraId="79132A2B" w14:textId="27BD354D"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7" w:history="1">
        <w:r w:rsidR="001979AF" w:rsidRPr="00FB11F1">
          <w:rPr>
            <w:rStyle w:val="Hyperlink"/>
          </w:rPr>
          <w:t>Figura 4. Ajuste de pasos de vía</w:t>
        </w:r>
        <w:r w:rsidR="001979AF">
          <w:rPr>
            <w:noProof/>
            <w:webHidden/>
          </w:rPr>
          <w:tab/>
        </w:r>
        <w:r w:rsidR="001979AF">
          <w:rPr>
            <w:noProof/>
            <w:webHidden/>
          </w:rPr>
          <w:fldChar w:fldCharType="begin"/>
        </w:r>
        <w:r w:rsidR="001979AF">
          <w:rPr>
            <w:noProof/>
            <w:webHidden/>
          </w:rPr>
          <w:instrText xml:space="preserve"> PAGEREF _Toc174707397 \h </w:instrText>
        </w:r>
        <w:r w:rsidR="001979AF">
          <w:rPr>
            <w:noProof/>
            <w:webHidden/>
          </w:rPr>
        </w:r>
        <w:r w:rsidR="001979AF">
          <w:rPr>
            <w:noProof/>
            <w:webHidden/>
          </w:rPr>
          <w:fldChar w:fldCharType="separate"/>
        </w:r>
        <w:r w:rsidR="001979AF">
          <w:rPr>
            <w:noProof/>
            <w:webHidden/>
          </w:rPr>
          <w:t>6</w:t>
        </w:r>
        <w:r w:rsidR="001979AF">
          <w:rPr>
            <w:noProof/>
            <w:webHidden/>
          </w:rPr>
          <w:fldChar w:fldCharType="end"/>
        </w:r>
      </w:hyperlink>
    </w:p>
    <w:p w14:paraId="6F45A788" w14:textId="53A05DD2"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8" w:history="1">
        <w:r w:rsidR="001979AF" w:rsidRPr="00FB11F1">
          <w:rPr>
            <w:rStyle w:val="Hyperlink"/>
          </w:rPr>
          <w:t>Figura 5. Modelo digital de elevación híbrido y sección transversal de muestreo</w:t>
        </w:r>
        <w:r w:rsidR="001979AF">
          <w:rPr>
            <w:noProof/>
            <w:webHidden/>
          </w:rPr>
          <w:tab/>
        </w:r>
        <w:r w:rsidR="001979AF">
          <w:rPr>
            <w:noProof/>
            <w:webHidden/>
          </w:rPr>
          <w:fldChar w:fldCharType="begin"/>
        </w:r>
        <w:r w:rsidR="001979AF">
          <w:rPr>
            <w:noProof/>
            <w:webHidden/>
          </w:rPr>
          <w:instrText xml:space="preserve"> PAGEREF _Toc174707398 \h </w:instrText>
        </w:r>
        <w:r w:rsidR="001979AF">
          <w:rPr>
            <w:noProof/>
            <w:webHidden/>
          </w:rPr>
        </w:r>
        <w:r w:rsidR="001979AF">
          <w:rPr>
            <w:noProof/>
            <w:webHidden/>
          </w:rPr>
          <w:fldChar w:fldCharType="separate"/>
        </w:r>
        <w:r w:rsidR="001979AF">
          <w:rPr>
            <w:noProof/>
            <w:webHidden/>
          </w:rPr>
          <w:t>6</w:t>
        </w:r>
        <w:r w:rsidR="001979AF">
          <w:rPr>
            <w:noProof/>
            <w:webHidden/>
          </w:rPr>
          <w:fldChar w:fldCharType="end"/>
        </w:r>
      </w:hyperlink>
    </w:p>
    <w:p w14:paraId="5E390C9B" w14:textId="1494BDBB"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399" w:history="1">
        <w:r w:rsidR="001979AF" w:rsidRPr="00FB11F1">
          <w:rPr>
            <w:rStyle w:val="Hyperlink"/>
          </w:rPr>
          <w:t>Figura 6. Representación 3D cuenca Río Bogotá</w:t>
        </w:r>
        <w:r w:rsidR="001979AF">
          <w:rPr>
            <w:noProof/>
            <w:webHidden/>
          </w:rPr>
          <w:tab/>
        </w:r>
        <w:r w:rsidR="001979AF">
          <w:rPr>
            <w:noProof/>
            <w:webHidden/>
          </w:rPr>
          <w:fldChar w:fldCharType="begin"/>
        </w:r>
        <w:r w:rsidR="001979AF">
          <w:rPr>
            <w:noProof/>
            <w:webHidden/>
          </w:rPr>
          <w:instrText xml:space="preserve"> PAGEREF _Toc174707399 \h </w:instrText>
        </w:r>
        <w:r w:rsidR="001979AF">
          <w:rPr>
            <w:noProof/>
            <w:webHidden/>
          </w:rPr>
        </w:r>
        <w:r w:rsidR="001979AF">
          <w:rPr>
            <w:noProof/>
            <w:webHidden/>
          </w:rPr>
          <w:fldChar w:fldCharType="separate"/>
        </w:r>
        <w:r w:rsidR="001979AF">
          <w:rPr>
            <w:noProof/>
            <w:webHidden/>
          </w:rPr>
          <w:t>7</w:t>
        </w:r>
        <w:r w:rsidR="001979AF">
          <w:rPr>
            <w:noProof/>
            <w:webHidden/>
          </w:rPr>
          <w:fldChar w:fldCharType="end"/>
        </w:r>
      </w:hyperlink>
    </w:p>
    <w:p w14:paraId="4DA58E6B" w14:textId="2C65501C"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0" w:history="1">
        <w:r w:rsidR="001979AF" w:rsidRPr="00FB11F1">
          <w:rPr>
            <w:rStyle w:val="Hyperlink"/>
          </w:rPr>
          <w:t>Figura 7. Red de drenaje cuenca Río Bogotá</w:t>
        </w:r>
        <w:r w:rsidR="001979AF">
          <w:rPr>
            <w:noProof/>
            <w:webHidden/>
          </w:rPr>
          <w:tab/>
        </w:r>
        <w:r w:rsidR="001979AF">
          <w:rPr>
            <w:noProof/>
            <w:webHidden/>
          </w:rPr>
          <w:fldChar w:fldCharType="begin"/>
        </w:r>
        <w:r w:rsidR="001979AF">
          <w:rPr>
            <w:noProof/>
            <w:webHidden/>
          </w:rPr>
          <w:instrText xml:space="preserve"> PAGEREF _Toc174707400 \h </w:instrText>
        </w:r>
        <w:r w:rsidR="001979AF">
          <w:rPr>
            <w:noProof/>
            <w:webHidden/>
          </w:rPr>
        </w:r>
        <w:r w:rsidR="001979AF">
          <w:rPr>
            <w:noProof/>
            <w:webHidden/>
          </w:rPr>
          <w:fldChar w:fldCharType="separate"/>
        </w:r>
        <w:r w:rsidR="001979AF">
          <w:rPr>
            <w:noProof/>
            <w:webHidden/>
          </w:rPr>
          <w:t>8</w:t>
        </w:r>
        <w:r w:rsidR="001979AF">
          <w:rPr>
            <w:noProof/>
            <w:webHidden/>
          </w:rPr>
          <w:fldChar w:fldCharType="end"/>
        </w:r>
      </w:hyperlink>
    </w:p>
    <w:p w14:paraId="63557F3A" w14:textId="15FB13EF"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1" w:history="1">
        <w:r w:rsidR="001979AF" w:rsidRPr="00FB11F1">
          <w:rPr>
            <w:rStyle w:val="Hyperlink"/>
          </w:rPr>
          <w:t>Figura 8. Localización de bancas y líneas de transición de mallado</w:t>
        </w:r>
        <w:r w:rsidR="001979AF">
          <w:rPr>
            <w:noProof/>
            <w:webHidden/>
          </w:rPr>
          <w:tab/>
        </w:r>
        <w:r w:rsidR="001979AF">
          <w:rPr>
            <w:noProof/>
            <w:webHidden/>
          </w:rPr>
          <w:fldChar w:fldCharType="begin"/>
        </w:r>
        <w:r w:rsidR="001979AF">
          <w:rPr>
            <w:noProof/>
            <w:webHidden/>
          </w:rPr>
          <w:instrText xml:space="preserve"> PAGEREF _Toc174707401 \h </w:instrText>
        </w:r>
        <w:r w:rsidR="001979AF">
          <w:rPr>
            <w:noProof/>
            <w:webHidden/>
          </w:rPr>
        </w:r>
        <w:r w:rsidR="001979AF">
          <w:rPr>
            <w:noProof/>
            <w:webHidden/>
          </w:rPr>
          <w:fldChar w:fldCharType="separate"/>
        </w:r>
        <w:r w:rsidR="001979AF">
          <w:rPr>
            <w:noProof/>
            <w:webHidden/>
          </w:rPr>
          <w:t>9</w:t>
        </w:r>
        <w:r w:rsidR="001979AF">
          <w:rPr>
            <w:noProof/>
            <w:webHidden/>
          </w:rPr>
          <w:fldChar w:fldCharType="end"/>
        </w:r>
      </w:hyperlink>
    </w:p>
    <w:p w14:paraId="61FEC489" w14:textId="43CA0274"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2" w:history="1">
        <w:r w:rsidR="001979AF" w:rsidRPr="00FB11F1">
          <w:rPr>
            <w:rStyle w:val="Hyperlink"/>
          </w:rPr>
          <w:t>Figura 9. Grupos hidrológicos y tasas de infiltración – Cuenca Río Bogotá</w:t>
        </w:r>
        <w:r w:rsidR="001979AF">
          <w:rPr>
            <w:noProof/>
            <w:webHidden/>
          </w:rPr>
          <w:tab/>
        </w:r>
        <w:r w:rsidR="001979AF">
          <w:rPr>
            <w:noProof/>
            <w:webHidden/>
          </w:rPr>
          <w:fldChar w:fldCharType="begin"/>
        </w:r>
        <w:r w:rsidR="001979AF">
          <w:rPr>
            <w:noProof/>
            <w:webHidden/>
          </w:rPr>
          <w:instrText xml:space="preserve"> PAGEREF _Toc174707402 \h </w:instrText>
        </w:r>
        <w:r w:rsidR="001979AF">
          <w:rPr>
            <w:noProof/>
            <w:webHidden/>
          </w:rPr>
        </w:r>
        <w:r w:rsidR="001979AF">
          <w:rPr>
            <w:noProof/>
            <w:webHidden/>
          </w:rPr>
          <w:fldChar w:fldCharType="separate"/>
        </w:r>
        <w:r w:rsidR="001979AF">
          <w:rPr>
            <w:noProof/>
            <w:webHidden/>
          </w:rPr>
          <w:t>11</w:t>
        </w:r>
        <w:r w:rsidR="001979AF">
          <w:rPr>
            <w:noProof/>
            <w:webHidden/>
          </w:rPr>
          <w:fldChar w:fldCharType="end"/>
        </w:r>
      </w:hyperlink>
    </w:p>
    <w:p w14:paraId="05C6AE44" w14:textId="2610E469"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3" w:history="1">
        <w:r w:rsidR="001979AF" w:rsidRPr="00FB11F1">
          <w:rPr>
            <w:rStyle w:val="Hyperlink"/>
          </w:rPr>
          <w:t>Figura 10. Usos del suelo con valores de rugosidad e impermeabilidad</w:t>
        </w:r>
        <w:r w:rsidR="001979AF">
          <w:rPr>
            <w:noProof/>
            <w:webHidden/>
          </w:rPr>
          <w:tab/>
        </w:r>
        <w:r w:rsidR="001979AF">
          <w:rPr>
            <w:noProof/>
            <w:webHidden/>
          </w:rPr>
          <w:fldChar w:fldCharType="begin"/>
        </w:r>
        <w:r w:rsidR="001979AF">
          <w:rPr>
            <w:noProof/>
            <w:webHidden/>
          </w:rPr>
          <w:instrText xml:space="preserve"> PAGEREF _Toc174707403 \h </w:instrText>
        </w:r>
        <w:r w:rsidR="001979AF">
          <w:rPr>
            <w:noProof/>
            <w:webHidden/>
          </w:rPr>
        </w:r>
        <w:r w:rsidR="001979AF">
          <w:rPr>
            <w:noProof/>
            <w:webHidden/>
          </w:rPr>
          <w:fldChar w:fldCharType="separate"/>
        </w:r>
        <w:r w:rsidR="001979AF">
          <w:rPr>
            <w:noProof/>
            <w:webHidden/>
          </w:rPr>
          <w:t>13</w:t>
        </w:r>
        <w:r w:rsidR="001979AF">
          <w:rPr>
            <w:noProof/>
            <w:webHidden/>
          </w:rPr>
          <w:fldChar w:fldCharType="end"/>
        </w:r>
      </w:hyperlink>
    </w:p>
    <w:p w14:paraId="321808CC" w14:textId="05AEC319"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4" w:history="1">
        <w:r w:rsidR="001979AF" w:rsidRPr="00FB11F1">
          <w:rPr>
            <w:rStyle w:val="Hyperlink"/>
          </w:rPr>
          <w:t>Figura 11. Ventana principal de proyecto en HEC-RAS</w:t>
        </w:r>
        <w:r w:rsidR="001979AF">
          <w:rPr>
            <w:noProof/>
            <w:webHidden/>
          </w:rPr>
          <w:tab/>
        </w:r>
        <w:r w:rsidR="001979AF">
          <w:rPr>
            <w:noProof/>
            <w:webHidden/>
          </w:rPr>
          <w:fldChar w:fldCharType="begin"/>
        </w:r>
        <w:r w:rsidR="001979AF">
          <w:rPr>
            <w:noProof/>
            <w:webHidden/>
          </w:rPr>
          <w:instrText xml:space="preserve"> PAGEREF _Toc174707404 \h </w:instrText>
        </w:r>
        <w:r w:rsidR="001979AF">
          <w:rPr>
            <w:noProof/>
            <w:webHidden/>
          </w:rPr>
        </w:r>
        <w:r w:rsidR="001979AF">
          <w:rPr>
            <w:noProof/>
            <w:webHidden/>
          </w:rPr>
          <w:fldChar w:fldCharType="separate"/>
        </w:r>
        <w:r w:rsidR="001979AF">
          <w:rPr>
            <w:noProof/>
            <w:webHidden/>
          </w:rPr>
          <w:t>14</w:t>
        </w:r>
        <w:r w:rsidR="001979AF">
          <w:rPr>
            <w:noProof/>
            <w:webHidden/>
          </w:rPr>
          <w:fldChar w:fldCharType="end"/>
        </w:r>
      </w:hyperlink>
    </w:p>
    <w:p w14:paraId="5F164663" w14:textId="5A3B5468"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5" w:history="1">
        <w:r w:rsidR="001979AF" w:rsidRPr="00FB11F1">
          <w:rPr>
            <w:rStyle w:val="Hyperlink"/>
          </w:rPr>
          <w:t>Figura 12. Área de drenaje refinada 2D</w:t>
        </w:r>
        <w:r w:rsidR="001979AF">
          <w:rPr>
            <w:noProof/>
            <w:webHidden/>
          </w:rPr>
          <w:tab/>
        </w:r>
        <w:r w:rsidR="001979AF">
          <w:rPr>
            <w:noProof/>
            <w:webHidden/>
          </w:rPr>
          <w:fldChar w:fldCharType="begin"/>
        </w:r>
        <w:r w:rsidR="001979AF">
          <w:rPr>
            <w:noProof/>
            <w:webHidden/>
          </w:rPr>
          <w:instrText xml:space="preserve"> PAGEREF _Toc174707405 \h </w:instrText>
        </w:r>
        <w:r w:rsidR="001979AF">
          <w:rPr>
            <w:noProof/>
            <w:webHidden/>
          </w:rPr>
        </w:r>
        <w:r w:rsidR="001979AF">
          <w:rPr>
            <w:noProof/>
            <w:webHidden/>
          </w:rPr>
          <w:fldChar w:fldCharType="separate"/>
        </w:r>
        <w:r w:rsidR="001979AF">
          <w:rPr>
            <w:noProof/>
            <w:webHidden/>
          </w:rPr>
          <w:t>15</w:t>
        </w:r>
        <w:r w:rsidR="001979AF">
          <w:rPr>
            <w:noProof/>
            <w:webHidden/>
          </w:rPr>
          <w:fldChar w:fldCharType="end"/>
        </w:r>
      </w:hyperlink>
    </w:p>
    <w:p w14:paraId="74971A5B" w14:textId="3323B301"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6" w:history="1">
        <w:r w:rsidR="001979AF" w:rsidRPr="00FB11F1">
          <w:rPr>
            <w:rStyle w:val="Hyperlink"/>
          </w:rPr>
          <w:t>Figura 13. Asociación de mapas a la geometría 2D</w:t>
        </w:r>
        <w:r w:rsidR="001979AF">
          <w:rPr>
            <w:noProof/>
            <w:webHidden/>
          </w:rPr>
          <w:tab/>
        </w:r>
        <w:r w:rsidR="001979AF">
          <w:rPr>
            <w:noProof/>
            <w:webHidden/>
          </w:rPr>
          <w:fldChar w:fldCharType="begin"/>
        </w:r>
        <w:r w:rsidR="001979AF">
          <w:rPr>
            <w:noProof/>
            <w:webHidden/>
          </w:rPr>
          <w:instrText xml:space="preserve"> PAGEREF _Toc174707406 \h </w:instrText>
        </w:r>
        <w:r w:rsidR="001979AF">
          <w:rPr>
            <w:noProof/>
            <w:webHidden/>
          </w:rPr>
        </w:r>
        <w:r w:rsidR="001979AF">
          <w:rPr>
            <w:noProof/>
            <w:webHidden/>
          </w:rPr>
          <w:fldChar w:fldCharType="separate"/>
        </w:r>
        <w:r w:rsidR="001979AF">
          <w:rPr>
            <w:noProof/>
            <w:webHidden/>
          </w:rPr>
          <w:t>16</w:t>
        </w:r>
        <w:r w:rsidR="001979AF">
          <w:rPr>
            <w:noProof/>
            <w:webHidden/>
          </w:rPr>
          <w:fldChar w:fldCharType="end"/>
        </w:r>
      </w:hyperlink>
    </w:p>
    <w:p w14:paraId="63DAFF74" w14:textId="29C59052"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7" w:history="1">
        <w:r w:rsidR="001979AF" w:rsidRPr="00FB11F1">
          <w:rPr>
            <w:rStyle w:val="Hyperlink"/>
          </w:rPr>
          <w:t>Figura 14. Hidrograma unitario de referencia</w:t>
        </w:r>
        <w:r w:rsidR="001979AF">
          <w:rPr>
            <w:noProof/>
            <w:webHidden/>
          </w:rPr>
          <w:tab/>
        </w:r>
        <w:r w:rsidR="001979AF">
          <w:rPr>
            <w:noProof/>
            <w:webHidden/>
          </w:rPr>
          <w:fldChar w:fldCharType="begin"/>
        </w:r>
        <w:r w:rsidR="001979AF">
          <w:rPr>
            <w:noProof/>
            <w:webHidden/>
          </w:rPr>
          <w:instrText xml:space="preserve"> PAGEREF _Toc174707407 \h </w:instrText>
        </w:r>
        <w:r w:rsidR="001979AF">
          <w:rPr>
            <w:noProof/>
            <w:webHidden/>
          </w:rPr>
        </w:r>
        <w:r w:rsidR="001979AF">
          <w:rPr>
            <w:noProof/>
            <w:webHidden/>
          </w:rPr>
          <w:fldChar w:fldCharType="separate"/>
        </w:r>
        <w:r w:rsidR="001979AF">
          <w:rPr>
            <w:noProof/>
            <w:webHidden/>
          </w:rPr>
          <w:t>17</w:t>
        </w:r>
        <w:r w:rsidR="001979AF">
          <w:rPr>
            <w:noProof/>
            <w:webHidden/>
          </w:rPr>
          <w:fldChar w:fldCharType="end"/>
        </w:r>
      </w:hyperlink>
    </w:p>
    <w:p w14:paraId="638702A5" w14:textId="1BE70711"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8" w:history="1">
        <w:r w:rsidR="001979AF" w:rsidRPr="00FB11F1">
          <w:rPr>
            <w:rStyle w:val="Hyperlink"/>
          </w:rPr>
          <w:t>Figura 15. Hidrograma de descarga súbita por embalse</w:t>
        </w:r>
        <w:r w:rsidR="001979AF">
          <w:rPr>
            <w:noProof/>
            <w:webHidden/>
          </w:rPr>
          <w:tab/>
        </w:r>
        <w:r w:rsidR="001979AF">
          <w:rPr>
            <w:noProof/>
            <w:webHidden/>
          </w:rPr>
          <w:fldChar w:fldCharType="begin"/>
        </w:r>
        <w:r w:rsidR="001979AF">
          <w:rPr>
            <w:noProof/>
            <w:webHidden/>
          </w:rPr>
          <w:instrText xml:space="preserve"> PAGEREF _Toc174707408 \h </w:instrText>
        </w:r>
        <w:r w:rsidR="001979AF">
          <w:rPr>
            <w:noProof/>
            <w:webHidden/>
          </w:rPr>
        </w:r>
        <w:r w:rsidR="001979AF">
          <w:rPr>
            <w:noProof/>
            <w:webHidden/>
          </w:rPr>
          <w:fldChar w:fldCharType="separate"/>
        </w:r>
        <w:r w:rsidR="001979AF">
          <w:rPr>
            <w:noProof/>
            <w:webHidden/>
          </w:rPr>
          <w:t>18</w:t>
        </w:r>
        <w:r w:rsidR="001979AF">
          <w:rPr>
            <w:noProof/>
            <w:webHidden/>
          </w:rPr>
          <w:fldChar w:fldCharType="end"/>
        </w:r>
      </w:hyperlink>
    </w:p>
    <w:p w14:paraId="4D7D574C" w14:textId="7C51C2DD" w:rsidR="001979AF"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07409" w:history="1">
        <w:r w:rsidR="001979AF" w:rsidRPr="00FB11F1">
          <w:rPr>
            <w:rStyle w:val="Hyperlink"/>
          </w:rPr>
          <w:t>Figura 16. Ventana de ejecución y localización de celda con máximo error WSEL</w:t>
        </w:r>
        <w:r w:rsidR="001979AF">
          <w:rPr>
            <w:noProof/>
            <w:webHidden/>
          </w:rPr>
          <w:tab/>
        </w:r>
        <w:r w:rsidR="001979AF">
          <w:rPr>
            <w:noProof/>
            <w:webHidden/>
          </w:rPr>
          <w:fldChar w:fldCharType="begin"/>
        </w:r>
        <w:r w:rsidR="001979AF">
          <w:rPr>
            <w:noProof/>
            <w:webHidden/>
          </w:rPr>
          <w:instrText xml:space="preserve"> PAGEREF _Toc174707409 \h </w:instrText>
        </w:r>
        <w:r w:rsidR="001979AF">
          <w:rPr>
            <w:noProof/>
            <w:webHidden/>
          </w:rPr>
        </w:r>
        <w:r w:rsidR="001979AF">
          <w:rPr>
            <w:noProof/>
            <w:webHidden/>
          </w:rPr>
          <w:fldChar w:fldCharType="separate"/>
        </w:r>
        <w:r w:rsidR="001979AF">
          <w:rPr>
            <w:noProof/>
            <w:webHidden/>
          </w:rPr>
          <w:t>20</w:t>
        </w:r>
        <w:r w:rsidR="001979AF">
          <w:rPr>
            <w:noProof/>
            <w:webHidden/>
          </w:rPr>
          <w:fldChar w:fldCharType="end"/>
        </w:r>
      </w:hyperlink>
    </w:p>
    <w:p w14:paraId="69BA91D3" w14:textId="5C8AD2E7" w:rsidR="00CD6049" w:rsidRPr="002E05DF" w:rsidRDefault="00634CF6" w:rsidP="00CD6049">
      <w:pPr>
        <w:rPr>
          <w:lang w:val="es-CO"/>
        </w:rPr>
      </w:pPr>
      <w:r>
        <w:rPr>
          <w:lang w:val="es-CO"/>
        </w:rPr>
        <w:fldChar w:fldCharType="end"/>
      </w:r>
    </w:p>
    <w:sectPr w:rsidR="00CD6049" w:rsidRPr="002E05DF" w:rsidSect="002C55BC">
      <w:headerReference w:type="even" r:id="rId32"/>
      <w:headerReference w:type="default" r:id="rId33"/>
      <w:footerReference w:type="even" r:id="rId34"/>
      <w:footerReference w:type="default" r:id="rId35"/>
      <w:headerReference w:type="first" r:id="rId36"/>
      <w:footerReference w:type="first" r:id="rId37"/>
      <w:footnotePr>
        <w:numFmt w:val="lowerLetter"/>
      </w:footnotePr>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BF2AD" w14:textId="77777777" w:rsidR="00134A62" w:rsidRDefault="00134A62">
      <w:r>
        <w:separator/>
      </w:r>
      <w:r>
        <w:cr/>
      </w:r>
    </w:p>
  </w:endnote>
  <w:endnote w:type="continuationSeparator" w:id="0">
    <w:p w14:paraId="6606A855" w14:textId="77777777" w:rsidR="00134A62" w:rsidRDefault="00134A62">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2E33C9E5" w:rsidR="009F2A5F" w:rsidRPr="005D5463" w:rsidRDefault="00E5015D" w:rsidP="002954CF">
          <w:pPr>
            <w:jc w:val="left"/>
            <w:rPr>
              <w:sz w:val="12"/>
              <w:szCs w:val="12"/>
              <w:lang w:val="es-CO"/>
            </w:rPr>
          </w:pPr>
          <w:r>
            <w:rPr>
              <w:sz w:val="12"/>
              <w:szCs w:val="12"/>
              <w:lang w:val="es-CO"/>
            </w:rPr>
            <w:t>Centro de Estudios Hidráulicos, Escuela Colombiana de Ingeniería Julio Garavito.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3A943" w14:textId="77777777" w:rsidR="00E5015D" w:rsidRDefault="00E501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A957C8" w14:textId="77777777" w:rsidR="00134A62" w:rsidRDefault="00134A62">
      <w:r>
        <w:separator/>
      </w:r>
      <w:r>
        <w:cr/>
      </w:r>
    </w:p>
  </w:footnote>
  <w:footnote w:type="continuationSeparator" w:id="0">
    <w:p w14:paraId="60747700" w14:textId="77777777" w:rsidR="00134A62" w:rsidRDefault="00134A62">
      <w:r>
        <w:continuationSeparator/>
      </w:r>
      <w:r>
        <w:cr/>
      </w:r>
    </w:p>
  </w:footnote>
  <w:footnote w:id="1">
    <w:p w14:paraId="6ECBFB61" w14:textId="7DEC6548" w:rsidR="009E32A2" w:rsidRPr="009E32A2" w:rsidRDefault="009E32A2">
      <w:pPr>
        <w:pStyle w:val="FootnoteText"/>
      </w:pPr>
      <w:r>
        <w:rPr>
          <w:rStyle w:val="FootnoteReference"/>
        </w:rPr>
        <w:footnoteRef/>
      </w:r>
      <w:r>
        <w:t xml:space="preserve"> </w:t>
      </w:r>
      <w:r w:rsidRPr="009E32A2">
        <w:t xml:space="preserve">Profesor, </w:t>
      </w:r>
      <w:r w:rsidR="008B244E">
        <w:t>e-mail</w:t>
      </w:r>
      <w:r w:rsidRPr="009E32A2">
        <w:t xml:space="preserve">: </w:t>
      </w:r>
      <w:hyperlink r:id="rId1" w:history="1">
        <w:r w:rsidRPr="00561239">
          <w:rPr>
            <w:rStyle w:val="Hyperlink"/>
            <w:noProof w:val="0"/>
          </w:rPr>
          <w:t>alfonso.rodriguez@escuelaing.edu.co</w:t>
        </w:r>
      </w:hyperlink>
      <w:r w:rsidRPr="009E32A2">
        <w:t xml:space="preserve">. </w:t>
      </w:r>
      <w:r>
        <w:t xml:space="preserve">Universidad </w:t>
      </w:r>
      <w:r w:rsidRPr="009E32A2">
        <w:t>Escuela Colombiana de Ingeniería Julio Garavito, Bogotá, Colombia.</w:t>
      </w:r>
    </w:p>
  </w:footnote>
  <w:footnote w:id="2">
    <w:p w14:paraId="051BEC0B" w14:textId="6953E0AD" w:rsidR="00492D03" w:rsidRPr="00492D03" w:rsidRDefault="00492D03">
      <w:pPr>
        <w:pStyle w:val="FootnoteText"/>
        <w:rPr>
          <w:lang w:val="es-CO"/>
        </w:rPr>
      </w:pPr>
      <w:r>
        <w:rPr>
          <w:rStyle w:val="FootnoteReference"/>
        </w:rPr>
        <w:footnoteRef/>
      </w:r>
      <w:r>
        <w:t xml:space="preserve"> Profesor</w:t>
      </w:r>
      <w:r w:rsidRPr="00492D03">
        <w:t xml:space="preserve">, </w:t>
      </w:r>
      <w:r w:rsidR="008B244E">
        <w:t>e-mail</w:t>
      </w:r>
      <w:r w:rsidRPr="00492D03">
        <w:t xml:space="preserve">: </w:t>
      </w:r>
      <w:hyperlink r:id="rId2" w:history="1">
        <w:r w:rsidRPr="006F66E7">
          <w:rPr>
            <w:rStyle w:val="Hyperlink"/>
            <w:noProof w:val="0"/>
          </w:rPr>
          <w:t>william.aguilar@escuelaing.edu.co</w:t>
        </w:r>
      </w:hyperlink>
      <w:r>
        <w:t>.</w:t>
      </w:r>
      <w:r w:rsidRPr="00492D03">
        <w:t xml:space="preserve"> </w:t>
      </w:r>
      <w:r>
        <w:t xml:space="preserve">Universidad </w:t>
      </w:r>
      <w:r w:rsidRPr="00492D03">
        <w:t>Escuela Colombiana de Ingeniería Julio Garavito, Bogotá, Colombia.</w:t>
      </w:r>
    </w:p>
  </w:footnote>
  <w:footnote w:id="3">
    <w:p w14:paraId="6F7DAA0F" w14:textId="6B9693E9"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3" w:history="1">
        <w:r w:rsidRPr="00561239">
          <w:rPr>
            <w:rStyle w:val="Hyperlink"/>
            <w:noProof w:val="0"/>
          </w:rPr>
          <w:t>andres.otalora@escuelaing.edu.co</w:t>
        </w:r>
      </w:hyperlink>
      <w:r w:rsidRPr="008B244E">
        <w:t xml:space="preserve">. </w:t>
      </w:r>
      <w:r>
        <w:t xml:space="preserve">Universidad </w:t>
      </w:r>
      <w:r w:rsidRPr="008B244E">
        <w:t>Escuela Colombiana de Ingeniería Julio Garavito, Bogotá, Colombia.</w:t>
      </w:r>
    </w:p>
  </w:footnote>
  <w:footnote w:id="4">
    <w:p w14:paraId="018ED6A2" w14:textId="0EA3FF84"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4" w:history="1">
        <w:r w:rsidRPr="00561239">
          <w:rPr>
            <w:rStyle w:val="Hyperlink"/>
            <w:noProof w:val="0"/>
          </w:rPr>
          <w:t>juan.rodriguez@escuelaing.edu.co</w:t>
        </w:r>
      </w:hyperlink>
      <w:r w:rsidRPr="008B244E">
        <w:t>. Universidad Escuela Colombiana de Ingeniería Julio Garavito, Bogotá, Colombia.</w:t>
      </w:r>
    </w:p>
  </w:footnote>
  <w:footnote w:id="5">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6">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7">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8">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BDB6C" w14:textId="77777777" w:rsidR="00E5015D" w:rsidRDefault="00E501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56FE153A" w:rsidR="00696405" w:rsidRPr="005D5463" w:rsidRDefault="00696405" w:rsidP="00696405">
          <w:pPr>
            <w:jc w:val="left"/>
            <w:rPr>
              <w:sz w:val="12"/>
              <w:szCs w:val="12"/>
              <w:lang w:val="es-CO"/>
            </w:rPr>
          </w:pPr>
          <w:bookmarkStart w:id="39" w:name="_Hlk534720586"/>
          <w:bookmarkStart w:id="40" w:name="_Hlk534720587"/>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1A516F3F" w:rsidR="00696405" w:rsidRPr="007273F0" w:rsidRDefault="00B15242" w:rsidP="007273F0">
          <w:pPr>
            <w:jc w:val="right"/>
            <w:rPr>
              <w:sz w:val="12"/>
              <w:szCs w:val="12"/>
              <w:lang w:val="es-CO"/>
            </w:rPr>
          </w:pPr>
          <w:r>
            <w:rPr>
              <w:sz w:val="12"/>
              <w:szCs w:val="12"/>
              <w:lang w:val="es-CO"/>
            </w:rPr>
            <w:t xml:space="preserve">Artículo: </w:t>
          </w:r>
          <w:r w:rsidR="00CB0E59"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39"/>
    <w:bookmarkEnd w:id="40"/>
  </w:tbl>
  <w:p w14:paraId="33890AB8" w14:textId="7EFF084E" w:rsidR="009F2A5F" w:rsidRDefault="009F2A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0C02" w14:textId="77777777" w:rsidR="00E5015D" w:rsidRDefault="00E501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29F1"/>
    <w:rsid w:val="000047EA"/>
    <w:rsid w:val="00005877"/>
    <w:rsid w:val="000067B5"/>
    <w:rsid w:val="00006A44"/>
    <w:rsid w:val="00006A48"/>
    <w:rsid w:val="000072D9"/>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0275"/>
    <w:rsid w:val="00031772"/>
    <w:rsid w:val="00031A0B"/>
    <w:rsid w:val="0003242D"/>
    <w:rsid w:val="00033369"/>
    <w:rsid w:val="00034063"/>
    <w:rsid w:val="00036825"/>
    <w:rsid w:val="00036B2A"/>
    <w:rsid w:val="00037532"/>
    <w:rsid w:val="00040376"/>
    <w:rsid w:val="00040587"/>
    <w:rsid w:val="000409FE"/>
    <w:rsid w:val="000410C1"/>
    <w:rsid w:val="000412B7"/>
    <w:rsid w:val="00042A4A"/>
    <w:rsid w:val="00044292"/>
    <w:rsid w:val="000442E2"/>
    <w:rsid w:val="00044844"/>
    <w:rsid w:val="00044D4B"/>
    <w:rsid w:val="000450D6"/>
    <w:rsid w:val="00045D80"/>
    <w:rsid w:val="0004664E"/>
    <w:rsid w:val="00046D65"/>
    <w:rsid w:val="00046EE4"/>
    <w:rsid w:val="0005041A"/>
    <w:rsid w:val="00051119"/>
    <w:rsid w:val="0005172C"/>
    <w:rsid w:val="0005249A"/>
    <w:rsid w:val="00053BB8"/>
    <w:rsid w:val="00053C33"/>
    <w:rsid w:val="00054AD2"/>
    <w:rsid w:val="000551F7"/>
    <w:rsid w:val="000554B4"/>
    <w:rsid w:val="000555D9"/>
    <w:rsid w:val="000567EE"/>
    <w:rsid w:val="00060323"/>
    <w:rsid w:val="00060AA5"/>
    <w:rsid w:val="00060AFA"/>
    <w:rsid w:val="00061574"/>
    <w:rsid w:val="000634FF"/>
    <w:rsid w:val="000673FC"/>
    <w:rsid w:val="00067EC1"/>
    <w:rsid w:val="000700F8"/>
    <w:rsid w:val="00070E06"/>
    <w:rsid w:val="0007196E"/>
    <w:rsid w:val="00071FE1"/>
    <w:rsid w:val="00072989"/>
    <w:rsid w:val="00073110"/>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78C7"/>
    <w:rsid w:val="000F0395"/>
    <w:rsid w:val="000F0515"/>
    <w:rsid w:val="000F1654"/>
    <w:rsid w:val="000F217C"/>
    <w:rsid w:val="000F485E"/>
    <w:rsid w:val="000F5504"/>
    <w:rsid w:val="000F5B6F"/>
    <w:rsid w:val="000F5F18"/>
    <w:rsid w:val="000F72E2"/>
    <w:rsid w:val="000F7B86"/>
    <w:rsid w:val="000F7F69"/>
    <w:rsid w:val="000F7F6A"/>
    <w:rsid w:val="001004BC"/>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2D45"/>
    <w:rsid w:val="0012493A"/>
    <w:rsid w:val="00124E11"/>
    <w:rsid w:val="001253B3"/>
    <w:rsid w:val="00125EE1"/>
    <w:rsid w:val="00126D70"/>
    <w:rsid w:val="00127C3E"/>
    <w:rsid w:val="00127DF9"/>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242D"/>
    <w:rsid w:val="0016321E"/>
    <w:rsid w:val="0016368B"/>
    <w:rsid w:val="00164255"/>
    <w:rsid w:val="00164B06"/>
    <w:rsid w:val="00164CE2"/>
    <w:rsid w:val="001650E6"/>
    <w:rsid w:val="001652A8"/>
    <w:rsid w:val="00167883"/>
    <w:rsid w:val="00167E38"/>
    <w:rsid w:val="00171B2E"/>
    <w:rsid w:val="00171D46"/>
    <w:rsid w:val="00173E85"/>
    <w:rsid w:val="001742F6"/>
    <w:rsid w:val="001754DD"/>
    <w:rsid w:val="00175816"/>
    <w:rsid w:val="0017759B"/>
    <w:rsid w:val="00182994"/>
    <w:rsid w:val="00182F93"/>
    <w:rsid w:val="00183DF6"/>
    <w:rsid w:val="00184675"/>
    <w:rsid w:val="00184C24"/>
    <w:rsid w:val="00184D81"/>
    <w:rsid w:val="001859B8"/>
    <w:rsid w:val="0018795C"/>
    <w:rsid w:val="00187B22"/>
    <w:rsid w:val="0019027E"/>
    <w:rsid w:val="00193EF8"/>
    <w:rsid w:val="00194635"/>
    <w:rsid w:val="0019486E"/>
    <w:rsid w:val="00194FE0"/>
    <w:rsid w:val="001950FB"/>
    <w:rsid w:val="00195817"/>
    <w:rsid w:val="00195919"/>
    <w:rsid w:val="00196940"/>
    <w:rsid w:val="00196D16"/>
    <w:rsid w:val="00196D7D"/>
    <w:rsid w:val="0019765B"/>
    <w:rsid w:val="001979AF"/>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152E"/>
    <w:rsid w:val="001B257B"/>
    <w:rsid w:val="001B2A68"/>
    <w:rsid w:val="001B2A96"/>
    <w:rsid w:val="001B2D5D"/>
    <w:rsid w:val="001B58F3"/>
    <w:rsid w:val="001B6D52"/>
    <w:rsid w:val="001B747F"/>
    <w:rsid w:val="001B7AA7"/>
    <w:rsid w:val="001C093E"/>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1B3"/>
    <w:rsid w:val="001F3DF8"/>
    <w:rsid w:val="001F57C9"/>
    <w:rsid w:val="001F61C3"/>
    <w:rsid w:val="001F6251"/>
    <w:rsid w:val="001F67CE"/>
    <w:rsid w:val="001F71EC"/>
    <w:rsid w:val="001F7B69"/>
    <w:rsid w:val="002000D1"/>
    <w:rsid w:val="002003EC"/>
    <w:rsid w:val="002004DD"/>
    <w:rsid w:val="002004E2"/>
    <w:rsid w:val="00202839"/>
    <w:rsid w:val="0020711E"/>
    <w:rsid w:val="00207FBA"/>
    <w:rsid w:val="00210246"/>
    <w:rsid w:val="0021078F"/>
    <w:rsid w:val="00210F06"/>
    <w:rsid w:val="00211118"/>
    <w:rsid w:val="00211407"/>
    <w:rsid w:val="002114B0"/>
    <w:rsid w:val="002120CC"/>
    <w:rsid w:val="0021382C"/>
    <w:rsid w:val="00213DAF"/>
    <w:rsid w:val="002150F1"/>
    <w:rsid w:val="00216373"/>
    <w:rsid w:val="00216DD3"/>
    <w:rsid w:val="0022108E"/>
    <w:rsid w:val="00221956"/>
    <w:rsid w:val="00223CB9"/>
    <w:rsid w:val="00224344"/>
    <w:rsid w:val="00224D75"/>
    <w:rsid w:val="00225FED"/>
    <w:rsid w:val="00226A58"/>
    <w:rsid w:val="00227954"/>
    <w:rsid w:val="002314D3"/>
    <w:rsid w:val="002318EE"/>
    <w:rsid w:val="00231A78"/>
    <w:rsid w:val="00232C96"/>
    <w:rsid w:val="00232F31"/>
    <w:rsid w:val="00233FD9"/>
    <w:rsid w:val="002348D8"/>
    <w:rsid w:val="00234E31"/>
    <w:rsid w:val="00235440"/>
    <w:rsid w:val="00235BF8"/>
    <w:rsid w:val="00241B68"/>
    <w:rsid w:val="00241F2E"/>
    <w:rsid w:val="00243534"/>
    <w:rsid w:val="00243C45"/>
    <w:rsid w:val="00244E17"/>
    <w:rsid w:val="0024567C"/>
    <w:rsid w:val="00245D85"/>
    <w:rsid w:val="0024775A"/>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56CC"/>
    <w:rsid w:val="002874B7"/>
    <w:rsid w:val="0029175B"/>
    <w:rsid w:val="00293DF4"/>
    <w:rsid w:val="00294A9B"/>
    <w:rsid w:val="002954CF"/>
    <w:rsid w:val="002962C7"/>
    <w:rsid w:val="002978E5"/>
    <w:rsid w:val="002A1869"/>
    <w:rsid w:val="002A2631"/>
    <w:rsid w:val="002A2D4A"/>
    <w:rsid w:val="002A34DB"/>
    <w:rsid w:val="002A5AE3"/>
    <w:rsid w:val="002A6E98"/>
    <w:rsid w:val="002A7002"/>
    <w:rsid w:val="002B042F"/>
    <w:rsid w:val="002B0F3E"/>
    <w:rsid w:val="002B1165"/>
    <w:rsid w:val="002B1184"/>
    <w:rsid w:val="002B23F9"/>
    <w:rsid w:val="002B28E9"/>
    <w:rsid w:val="002B2DF0"/>
    <w:rsid w:val="002B34BF"/>
    <w:rsid w:val="002B5904"/>
    <w:rsid w:val="002B6207"/>
    <w:rsid w:val="002B6682"/>
    <w:rsid w:val="002B6DA9"/>
    <w:rsid w:val="002C17A4"/>
    <w:rsid w:val="002C1D9E"/>
    <w:rsid w:val="002C2118"/>
    <w:rsid w:val="002C2337"/>
    <w:rsid w:val="002C3E97"/>
    <w:rsid w:val="002C55BC"/>
    <w:rsid w:val="002C6204"/>
    <w:rsid w:val="002C65D4"/>
    <w:rsid w:val="002D12AB"/>
    <w:rsid w:val="002D1D53"/>
    <w:rsid w:val="002D3E13"/>
    <w:rsid w:val="002D571A"/>
    <w:rsid w:val="002D5A28"/>
    <w:rsid w:val="002D6D06"/>
    <w:rsid w:val="002D72A6"/>
    <w:rsid w:val="002D7ABA"/>
    <w:rsid w:val="002E05DF"/>
    <w:rsid w:val="002E2E4F"/>
    <w:rsid w:val="002E3BB7"/>
    <w:rsid w:val="002E53FA"/>
    <w:rsid w:val="002E58E6"/>
    <w:rsid w:val="002F038F"/>
    <w:rsid w:val="002F0AB5"/>
    <w:rsid w:val="002F0F01"/>
    <w:rsid w:val="002F1920"/>
    <w:rsid w:val="002F1A2E"/>
    <w:rsid w:val="002F2897"/>
    <w:rsid w:val="002F2E04"/>
    <w:rsid w:val="002F3949"/>
    <w:rsid w:val="002F503E"/>
    <w:rsid w:val="002F567F"/>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AB9"/>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94E"/>
    <w:rsid w:val="0037459A"/>
    <w:rsid w:val="003749D0"/>
    <w:rsid w:val="00374A65"/>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270F"/>
    <w:rsid w:val="00393289"/>
    <w:rsid w:val="00395073"/>
    <w:rsid w:val="00395E07"/>
    <w:rsid w:val="00396939"/>
    <w:rsid w:val="003969E4"/>
    <w:rsid w:val="0039738A"/>
    <w:rsid w:val="003978D4"/>
    <w:rsid w:val="00397A12"/>
    <w:rsid w:val="003A034C"/>
    <w:rsid w:val="003A109A"/>
    <w:rsid w:val="003A43CA"/>
    <w:rsid w:val="003A62EF"/>
    <w:rsid w:val="003A6FB1"/>
    <w:rsid w:val="003A713B"/>
    <w:rsid w:val="003A7FC1"/>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3075"/>
    <w:rsid w:val="003F6695"/>
    <w:rsid w:val="003F686B"/>
    <w:rsid w:val="003F6EEC"/>
    <w:rsid w:val="003F71FB"/>
    <w:rsid w:val="003F7A79"/>
    <w:rsid w:val="00400733"/>
    <w:rsid w:val="00400B34"/>
    <w:rsid w:val="00400D2D"/>
    <w:rsid w:val="004022F6"/>
    <w:rsid w:val="004027C8"/>
    <w:rsid w:val="00402A66"/>
    <w:rsid w:val="00402FEA"/>
    <w:rsid w:val="00403672"/>
    <w:rsid w:val="00405D60"/>
    <w:rsid w:val="00406303"/>
    <w:rsid w:val="00407735"/>
    <w:rsid w:val="00407938"/>
    <w:rsid w:val="004102A6"/>
    <w:rsid w:val="00410BCA"/>
    <w:rsid w:val="00410F9A"/>
    <w:rsid w:val="004117DF"/>
    <w:rsid w:val="00412B5A"/>
    <w:rsid w:val="00412BDF"/>
    <w:rsid w:val="004131F3"/>
    <w:rsid w:val="00414281"/>
    <w:rsid w:val="00414F01"/>
    <w:rsid w:val="004150E0"/>
    <w:rsid w:val="00417847"/>
    <w:rsid w:val="00420DBD"/>
    <w:rsid w:val="00421FAF"/>
    <w:rsid w:val="00422193"/>
    <w:rsid w:val="004225CE"/>
    <w:rsid w:val="0042360E"/>
    <w:rsid w:val="00423FDE"/>
    <w:rsid w:val="004241DC"/>
    <w:rsid w:val="004244CF"/>
    <w:rsid w:val="00426614"/>
    <w:rsid w:val="004269AF"/>
    <w:rsid w:val="00430A65"/>
    <w:rsid w:val="00430B9A"/>
    <w:rsid w:val="004311E3"/>
    <w:rsid w:val="00431250"/>
    <w:rsid w:val="00431CCE"/>
    <w:rsid w:val="00431E90"/>
    <w:rsid w:val="00432CE9"/>
    <w:rsid w:val="004335D8"/>
    <w:rsid w:val="00433984"/>
    <w:rsid w:val="0043460B"/>
    <w:rsid w:val="004346CA"/>
    <w:rsid w:val="00434FC8"/>
    <w:rsid w:val="004359F5"/>
    <w:rsid w:val="00435DBA"/>
    <w:rsid w:val="00442EDB"/>
    <w:rsid w:val="004443E3"/>
    <w:rsid w:val="00444B01"/>
    <w:rsid w:val="004464A4"/>
    <w:rsid w:val="0044665E"/>
    <w:rsid w:val="00446F2D"/>
    <w:rsid w:val="00447B55"/>
    <w:rsid w:val="004511C1"/>
    <w:rsid w:val="004511E3"/>
    <w:rsid w:val="00451F65"/>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606B8"/>
    <w:rsid w:val="00460889"/>
    <w:rsid w:val="00461093"/>
    <w:rsid w:val="0046170A"/>
    <w:rsid w:val="00462E2D"/>
    <w:rsid w:val="00466315"/>
    <w:rsid w:val="00466BBD"/>
    <w:rsid w:val="0046712F"/>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AE0"/>
    <w:rsid w:val="00481EC9"/>
    <w:rsid w:val="004826CD"/>
    <w:rsid w:val="00482BD4"/>
    <w:rsid w:val="00482CEC"/>
    <w:rsid w:val="0048476F"/>
    <w:rsid w:val="00484FA4"/>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7014"/>
    <w:rsid w:val="0049729A"/>
    <w:rsid w:val="00497FC9"/>
    <w:rsid w:val="004A0318"/>
    <w:rsid w:val="004A059E"/>
    <w:rsid w:val="004A125D"/>
    <w:rsid w:val="004A1F23"/>
    <w:rsid w:val="004A2FF7"/>
    <w:rsid w:val="004A50C0"/>
    <w:rsid w:val="004A53B3"/>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2D43"/>
    <w:rsid w:val="004C4352"/>
    <w:rsid w:val="004C4766"/>
    <w:rsid w:val="004C50FD"/>
    <w:rsid w:val="004C51D8"/>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5218"/>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95"/>
    <w:rsid w:val="005136FB"/>
    <w:rsid w:val="00513C66"/>
    <w:rsid w:val="00513FB9"/>
    <w:rsid w:val="00514BD7"/>
    <w:rsid w:val="00515E93"/>
    <w:rsid w:val="00515F47"/>
    <w:rsid w:val="0051609E"/>
    <w:rsid w:val="0051689A"/>
    <w:rsid w:val="00517733"/>
    <w:rsid w:val="00520066"/>
    <w:rsid w:val="00520D99"/>
    <w:rsid w:val="00521515"/>
    <w:rsid w:val="005227EF"/>
    <w:rsid w:val="00522BE6"/>
    <w:rsid w:val="00522D97"/>
    <w:rsid w:val="00523DBC"/>
    <w:rsid w:val="00524785"/>
    <w:rsid w:val="00525A8F"/>
    <w:rsid w:val="00525D27"/>
    <w:rsid w:val="0052641D"/>
    <w:rsid w:val="0052797A"/>
    <w:rsid w:val="00527EB9"/>
    <w:rsid w:val="00531F16"/>
    <w:rsid w:val="005328C8"/>
    <w:rsid w:val="00533254"/>
    <w:rsid w:val="00533735"/>
    <w:rsid w:val="00534464"/>
    <w:rsid w:val="00534E82"/>
    <w:rsid w:val="00535DF1"/>
    <w:rsid w:val="0053765D"/>
    <w:rsid w:val="005377AD"/>
    <w:rsid w:val="00540437"/>
    <w:rsid w:val="005409A1"/>
    <w:rsid w:val="00541F67"/>
    <w:rsid w:val="005421A3"/>
    <w:rsid w:val="00542FBF"/>
    <w:rsid w:val="005431D6"/>
    <w:rsid w:val="005433AA"/>
    <w:rsid w:val="00544C80"/>
    <w:rsid w:val="00545871"/>
    <w:rsid w:val="005478EE"/>
    <w:rsid w:val="0055022D"/>
    <w:rsid w:val="00550C0D"/>
    <w:rsid w:val="00552428"/>
    <w:rsid w:val="0055364C"/>
    <w:rsid w:val="00553B51"/>
    <w:rsid w:val="00554C3A"/>
    <w:rsid w:val="00555C98"/>
    <w:rsid w:val="005572DB"/>
    <w:rsid w:val="00557CFE"/>
    <w:rsid w:val="00561714"/>
    <w:rsid w:val="00561B34"/>
    <w:rsid w:val="00563264"/>
    <w:rsid w:val="0056460C"/>
    <w:rsid w:val="00565976"/>
    <w:rsid w:val="00565D75"/>
    <w:rsid w:val="00566646"/>
    <w:rsid w:val="00566B41"/>
    <w:rsid w:val="00566C73"/>
    <w:rsid w:val="00567FC9"/>
    <w:rsid w:val="00570673"/>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94D"/>
    <w:rsid w:val="005B08B4"/>
    <w:rsid w:val="005B0C7A"/>
    <w:rsid w:val="005B131C"/>
    <w:rsid w:val="005B1D93"/>
    <w:rsid w:val="005B2677"/>
    <w:rsid w:val="005B7A12"/>
    <w:rsid w:val="005B7A64"/>
    <w:rsid w:val="005C268E"/>
    <w:rsid w:val="005C3082"/>
    <w:rsid w:val="005C6601"/>
    <w:rsid w:val="005C67D5"/>
    <w:rsid w:val="005C71EE"/>
    <w:rsid w:val="005D0C92"/>
    <w:rsid w:val="005D2313"/>
    <w:rsid w:val="005D28D8"/>
    <w:rsid w:val="005D37CB"/>
    <w:rsid w:val="005D39C2"/>
    <w:rsid w:val="005D48CC"/>
    <w:rsid w:val="005D52BB"/>
    <w:rsid w:val="005D5439"/>
    <w:rsid w:val="005D5463"/>
    <w:rsid w:val="005D5F1A"/>
    <w:rsid w:val="005D6017"/>
    <w:rsid w:val="005D70B2"/>
    <w:rsid w:val="005E1C58"/>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4926"/>
    <w:rsid w:val="00614D59"/>
    <w:rsid w:val="006155AC"/>
    <w:rsid w:val="00615B3C"/>
    <w:rsid w:val="00616A36"/>
    <w:rsid w:val="0062090E"/>
    <w:rsid w:val="0062148B"/>
    <w:rsid w:val="00621FB9"/>
    <w:rsid w:val="0062240C"/>
    <w:rsid w:val="00623367"/>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7AFB"/>
    <w:rsid w:val="006A0747"/>
    <w:rsid w:val="006A1945"/>
    <w:rsid w:val="006A1FB6"/>
    <w:rsid w:val="006A28FB"/>
    <w:rsid w:val="006A30AE"/>
    <w:rsid w:val="006A3552"/>
    <w:rsid w:val="006A373F"/>
    <w:rsid w:val="006A4501"/>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2EE0"/>
    <w:rsid w:val="006C4A28"/>
    <w:rsid w:val="006C5005"/>
    <w:rsid w:val="006C54B1"/>
    <w:rsid w:val="006C5545"/>
    <w:rsid w:val="006C7A38"/>
    <w:rsid w:val="006C7D2F"/>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3213"/>
    <w:rsid w:val="006F3646"/>
    <w:rsid w:val="006F4609"/>
    <w:rsid w:val="006F5353"/>
    <w:rsid w:val="006F5863"/>
    <w:rsid w:val="006F6733"/>
    <w:rsid w:val="006F6DCF"/>
    <w:rsid w:val="00701579"/>
    <w:rsid w:val="00701B94"/>
    <w:rsid w:val="00702338"/>
    <w:rsid w:val="00702CB1"/>
    <w:rsid w:val="007034C7"/>
    <w:rsid w:val="00703776"/>
    <w:rsid w:val="0070409A"/>
    <w:rsid w:val="00704BAC"/>
    <w:rsid w:val="00705277"/>
    <w:rsid w:val="0070557A"/>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73F0"/>
    <w:rsid w:val="00730675"/>
    <w:rsid w:val="007310E6"/>
    <w:rsid w:val="0073228D"/>
    <w:rsid w:val="00732A2E"/>
    <w:rsid w:val="00732B56"/>
    <w:rsid w:val="00735326"/>
    <w:rsid w:val="00735935"/>
    <w:rsid w:val="00735F99"/>
    <w:rsid w:val="00736750"/>
    <w:rsid w:val="00736A71"/>
    <w:rsid w:val="007371AF"/>
    <w:rsid w:val="00740645"/>
    <w:rsid w:val="0074129A"/>
    <w:rsid w:val="00741FA5"/>
    <w:rsid w:val="00742161"/>
    <w:rsid w:val="00742225"/>
    <w:rsid w:val="007423AB"/>
    <w:rsid w:val="00744AA9"/>
    <w:rsid w:val="00744C2A"/>
    <w:rsid w:val="00744FE8"/>
    <w:rsid w:val="007453DB"/>
    <w:rsid w:val="00745918"/>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649"/>
    <w:rsid w:val="00760FC0"/>
    <w:rsid w:val="00762D6E"/>
    <w:rsid w:val="007646E1"/>
    <w:rsid w:val="0076576A"/>
    <w:rsid w:val="00765AA5"/>
    <w:rsid w:val="0076784F"/>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CDF"/>
    <w:rsid w:val="007A0071"/>
    <w:rsid w:val="007A0442"/>
    <w:rsid w:val="007A126E"/>
    <w:rsid w:val="007A1543"/>
    <w:rsid w:val="007A25FA"/>
    <w:rsid w:val="007A2C58"/>
    <w:rsid w:val="007A2DAE"/>
    <w:rsid w:val="007A2F5B"/>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E5C"/>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570"/>
    <w:rsid w:val="007F2AF6"/>
    <w:rsid w:val="007F2C6A"/>
    <w:rsid w:val="007F2EBC"/>
    <w:rsid w:val="007F36E8"/>
    <w:rsid w:val="007F4EFC"/>
    <w:rsid w:val="007F5A5E"/>
    <w:rsid w:val="007F5E71"/>
    <w:rsid w:val="007F6127"/>
    <w:rsid w:val="007F6CD9"/>
    <w:rsid w:val="007F7104"/>
    <w:rsid w:val="008001C9"/>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D50"/>
    <w:rsid w:val="00822010"/>
    <w:rsid w:val="008228ED"/>
    <w:rsid w:val="00823027"/>
    <w:rsid w:val="008230BC"/>
    <w:rsid w:val="008231D1"/>
    <w:rsid w:val="00824B87"/>
    <w:rsid w:val="008254D3"/>
    <w:rsid w:val="00826F2B"/>
    <w:rsid w:val="008273E3"/>
    <w:rsid w:val="008274A2"/>
    <w:rsid w:val="00831FA8"/>
    <w:rsid w:val="008324A8"/>
    <w:rsid w:val="00833733"/>
    <w:rsid w:val="00833B0F"/>
    <w:rsid w:val="008366A0"/>
    <w:rsid w:val="008374CE"/>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606B3"/>
    <w:rsid w:val="00860830"/>
    <w:rsid w:val="008619ED"/>
    <w:rsid w:val="00862C24"/>
    <w:rsid w:val="00863A3A"/>
    <w:rsid w:val="00863CEE"/>
    <w:rsid w:val="00864A40"/>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D4D"/>
    <w:rsid w:val="00875345"/>
    <w:rsid w:val="00875765"/>
    <w:rsid w:val="00876387"/>
    <w:rsid w:val="00876409"/>
    <w:rsid w:val="008766E1"/>
    <w:rsid w:val="00876823"/>
    <w:rsid w:val="008779AE"/>
    <w:rsid w:val="00877DCB"/>
    <w:rsid w:val="0088013E"/>
    <w:rsid w:val="00880C6A"/>
    <w:rsid w:val="00881C17"/>
    <w:rsid w:val="0088297E"/>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644"/>
    <w:rsid w:val="008B56FD"/>
    <w:rsid w:val="008B594D"/>
    <w:rsid w:val="008B6704"/>
    <w:rsid w:val="008B6FE3"/>
    <w:rsid w:val="008B7079"/>
    <w:rsid w:val="008B7E74"/>
    <w:rsid w:val="008C032B"/>
    <w:rsid w:val="008C03AC"/>
    <w:rsid w:val="008C0721"/>
    <w:rsid w:val="008C1ABC"/>
    <w:rsid w:val="008C1F17"/>
    <w:rsid w:val="008C2053"/>
    <w:rsid w:val="008C3F07"/>
    <w:rsid w:val="008C3F57"/>
    <w:rsid w:val="008C401C"/>
    <w:rsid w:val="008C4173"/>
    <w:rsid w:val="008C4236"/>
    <w:rsid w:val="008C6D6E"/>
    <w:rsid w:val="008C6FF8"/>
    <w:rsid w:val="008C754E"/>
    <w:rsid w:val="008D2312"/>
    <w:rsid w:val="008D2DFC"/>
    <w:rsid w:val="008D4A6B"/>
    <w:rsid w:val="008D5083"/>
    <w:rsid w:val="008D5A93"/>
    <w:rsid w:val="008D7C1B"/>
    <w:rsid w:val="008E04D0"/>
    <w:rsid w:val="008E0D16"/>
    <w:rsid w:val="008E25A7"/>
    <w:rsid w:val="008E2C2E"/>
    <w:rsid w:val="008E416F"/>
    <w:rsid w:val="008E52A7"/>
    <w:rsid w:val="008E6503"/>
    <w:rsid w:val="008E6568"/>
    <w:rsid w:val="008E7661"/>
    <w:rsid w:val="008F0131"/>
    <w:rsid w:val="008F01C0"/>
    <w:rsid w:val="008F0474"/>
    <w:rsid w:val="008F194B"/>
    <w:rsid w:val="008F3047"/>
    <w:rsid w:val="008F3247"/>
    <w:rsid w:val="008F3D2D"/>
    <w:rsid w:val="008F40DF"/>
    <w:rsid w:val="008F4325"/>
    <w:rsid w:val="008F463E"/>
    <w:rsid w:val="008F5CC7"/>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FDE"/>
    <w:rsid w:val="00917C4D"/>
    <w:rsid w:val="009203BE"/>
    <w:rsid w:val="00920FA4"/>
    <w:rsid w:val="009230DD"/>
    <w:rsid w:val="00923EC0"/>
    <w:rsid w:val="00924994"/>
    <w:rsid w:val="00925309"/>
    <w:rsid w:val="00927D3B"/>
    <w:rsid w:val="009303D6"/>
    <w:rsid w:val="00931606"/>
    <w:rsid w:val="00931737"/>
    <w:rsid w:val="00931EDB"/>
    <w:rsid w:val="00932A00"/>
    <w:rsid w:val="0093490A"/>
    <w:rsid w:val="0093493D"/>
    <w:rsid w:val="00934F66"/>
    <w:rsid w:val="00935EDA"/>
    <w:rsid w:val="009364EE"/>
    <w:rsid w:val="009368D9"/>
    <w:rsid w:val="00936FCF"/>
    <w:rsid w:val="0094068C"/>
    <w:rsid w:val="00940DA8"/>
    <w:rsid w:val="00941811"/>
    <w:rsid w:val="00941C6A"/>
    <w:rsid w:val="00942090"/>
    <w:rsid w:val="00942162"/>
    <w:rsid w:val="009430EF"/>
    <w:rsid w:val="00944B3F"/>
    <w:rsid w:val="009464AF"/>
    <w:rsid w:val="00946CAC"/>
    <w:rsid w:val="00946FFC"/>
    <w:rsid w:val="009471EF"/>
    <w:rsid w:val="0094751D"/>
    <w:rsid w:val="00947B9D"/>
    <w:rsid w:val="00947C33"/>
    <w:rsid w:val="00951795"/>
    <w:rsid w:val="00951CF1"/>
    <w:rsid w:val="0095260A"/>
    <w:rsid w:val="00952965"/>
    <w:rsid w:val="00952C6D"/>
    <w:rsid w:val="009531C9"/>
    <w:rsid w:val="00955AFF"/>
    <w:rsid w:val="00955CFB"/>
    <w:rsid w:val="00960361"/>
    <w:rsid w:val="009608D7"/>
    <w:rsid w:val="009614C4"/>
    <w:rsid w:val="009617B3"/>
    <w:rsid w:val="00962E9C"/>
    <w:rsid w:val="009642C2"/>
    <w:rsid w:val="00964DA7"/>
    <w:rsid w:val="00965CA6"/>
    <w:rsid w:val="00965D16"/>
    <w:rsid w:val="0096605F"/>
    <w:rsid w:val="00966299"/>
    <w:rsid w:val="009662B3"/>
    <w:rsid w:val="00967ECC"/>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61B1"/>
    <w:rsid w:val="009864A3"/>
    <w:rsid w:val="00987A64"/>
    <w:rsid w:val="0099084B"/>
    <w:rsid w:val="00990AFC"/>
    <w:rsid w:val="0099119A"/>
    <w:rsid w:val="00991D16"/>
    <w:rsid w:val="00993378"/>
    <w:rsid w:val="009944A6"/>
    <w:rsid w:val="00994BD9"/>
    <w:rsid w:val="009952A1"/>
    <w:rsid w:val="00995902"/>
    <w:rsid w:val="00996155"/>
    <w:rsid w:val="009961A8"/>
    <w:rsid w:val="009A2130"/>
    <w:rsid w:val="009A28E4"/>
    <w:rsid w:val="009A2DB5"/>
    <w:rsid w:val="009A33CA"/>
    <w:rsid w:val="009A3967"/>
    <w:rsid w:val="009A3CCD"/>
    <w:rsid w:val="009A4564"/>
    <w:rsid w:val="009A4664"/>
    <w:rsid w:val="009A551E"/>
    <w:rsid w:val="009A5C83"/>
    <w:rsid w:val="009A6033"/>
    <w:rsid w:val="009A7561"/>
    <w:rsid w:val="009B2003"/>
    <w:rsid w:val="009B2147"/>
    <w:rsid w:val="009B2A6D"/>
    <w:rsid w:val="009B2F0A"/>
    <w:rsid w:val="009B33BB"/>
    <w:rsid w:val="009B3A40"/>
    <w:rsid w:val="009B3B0D"/>
    <w:rsid w:val="009B3DF2"/>
    <w:rsid w:val="009B6319"/>
    <w:rsid w:val="009B654B"/>
    <w:rsid w:val="009B7ADD"/>
    <w:rsid w:val="009C1B68"/>
    <w:rsid w:val="009C7828"/>
    <w:rsid w:val="009D05CA"/>
    <w:rsid w:val="009D499B"/>
    <w:rsid w:val="009D524B"/>
    <w:rsid w:val="009D5B51"/>
    <w:rsid w:val="009D661E"/>
    <w:rsid w:val="009D6BE3"/>
    <w:rsid w:val="009D6C9F"/>
    <w:rsid w:val="009D6EB8"/>
    <w:rsid w:val="009D7510"/>
    <w:rsid w:val="009E0015"/>
    <w:rsid w:val="009E0BAC"/>
    <w:rsid w:val="009E0D84"/>
    <w:rsid w:val="009E1146"/>
    <w:rsid w:val="009E1FAD"/>
    <w:rsid w:val="009E256D"/>
    <w:rsid w:val="009E32A2"/>
    <w:rsid w:val="009E3F4C"/>
    <w:rsid w:val="009E3F72"/>
    <w:rsid w:val="009E4F5E"/>
    <w:rsid w:val="009E4FD7"/>
    <w:rsid w:val="009E5B33"/>
    <w:rsid w:val="009E5EAC"/>
    <w:rsid w:val="009E6728"/>
    <w:rsid w:val="009F035B"/>
    <w:rsid w:val="009F1037"/>
    <w:rsid w:val="009F1106"/>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FB3"/>
    <w:rsid w:val="00A21017"/>
    <w:rsid w:val="00A21713"/>
    <w:rsid w:val="00A22413"/>
    <w:rsid w:val="00A22E73"/>
    <w:rsid w:val="00A23579"/>
    <w:rsid w:val="00A23B48"/>
    <w:rsid w:val="00A24025"/>
    <w:rsid w:val="00A24226"/>
    <w:rsid w:val="00A24C34"/>
    <w:rsid w:val="00A26468"/>
    <w:rsid w:val="00A273C3"/>
    <w:rsid w:val="00A279BF"/>
    <w:rsid w:val="00A304BB"/>
    <w:rsid w:val="00A309AF"/>
    <w:rsid w:val="00A3236D"/>
    <w:rsid w:val="00A334FB"/>
    <w:rsid w:val="00A359E1"/>
    <w:rsid w:val="00A35BBC"/>
    <w:rsid w:val="00A35FD7"/>
    <w:rsid w:val="00A36BF1"/>
    <w:rsid w:val="00A40BA9"/>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84E"/>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B6A"/>
    <w:rsid w:val="00A91A4B"/>
    <w:rsid w:val="00A92429"/>
    <w:rsid w:val="00A93075"/>
    <w:rsid w:val="00A945BB"/>
    <w:rsid w:val="00A94998"/>
    <w:rsid w:val="00A95E11"/>
    <w:rsid w:val="00A95E79"/>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326F"/>
    <w:rsid w:val="00AD35B5"/>
    <w:rsid w:val="00AD3C04"/>
    <w:rsid w:val="00AD439D"/>
    <w:rsid w:val="00AD4907"/>
    <w:rsid w:val="00AD4C47"/>
    <w:rsid w:val="00AD5F47"/>
    <w:rsid w:val="00AD5F78"/>
    <w:rsid w:val="00AD674E"/>
    <w:rsid w:val="00AD6F64"/>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5E88"/>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3FF4"/>
    <w:rsid w:val="00B14521"/>
    <w:rsid w:val="00B14E58"/>
    <w:rsid w:val="00B15242"/>
    <w:rsid w:val="00B152DF"/>
    <w:rsid w:val="00B15455"/>
    <w:rsid w:val="00B1653D"/>
    <w:rsid w:val="00B16639"/>
    <w:rsid w:val="00B214FD"/>
    <w:rsid w:val="00B23248"/>
    <w:rsid w:val="00B23A52"/>
    <w:rsid w:val="00B24F77"/>
    <w:rsid w:val="00B24FFA"/>
    <w:rsid w:val="00B25AB3"/>
    <w:rsid w:val="00B27028"/>
    <w:rsid w:val="00B2744C"/>
    <w:rsid w:val="00B3045B"/>
    <w:rsid w:val="00B327B5"/>
    <w:rsid w:val="00B33072"/>
    <w:rsid w:val="00B33109"/>
    <w:rsid w:val="00B335A2"/>
    <w:rsid w:val="00B34501"/>
    <w:rsid w:val="00B34604"/>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5496"/>
    <w:rsid w:val="00B75ED0"/>
    <w:rsid w:val="00B767AB"/>
    <w:rsid w:val="00B7687D"/>
    <w:rsid w:val="00B76940"/>
    <w:rsid w:val="00B8066A"/>
    <w:rsid w:val="00B80F08"/>
    <w:rsid w:val="00B81D38"/>
    <w:rsid w:val="00B82826"/>
    <w:rsid w:val="00B82CDE"/>
    <w:rsid w:val="00B83BCE"/>
    <w:rsid w:val="00B84BDF"/>
    <w:rsid w:val="00B86E1F"/>
    <w:rsid w:val="00B874CB"/>
    <w:rsid w:val="00B87609"/>
    <w:rsid w:val="00B876E8"/>
    <w:rsid w:val="00B87C4B"/>
    <w:rsid w:val="00B90639"/>
    <w:rsid w:val="00B91849"/>
    <w:rsid w:val="00B9239D"/>
    <w:rsid w:val="00B92E49"/>
    <w:rsid w:val="00B932A3"/>
    <w:rsid w:val="00B93346"/>
    <w:rsid w:val="00B94585"/>
    <w:rsid w:val="00B945F0"/>
    <w:rsid w:val="00B95B10"/>
    <w:rsid w:val="00B95D98"/>
    <w:rsid w:val="00B97EDE"/>
    <w:rsid w:val="00BA09C1"/>
    <w:rsid w:val="00BA2424"/>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670"/>
    <w:rsid w:val="00BE1493"/>
    <w:rsid w:val="00BE194F"/>
    <w:rsid w:val="00BE2AE0"/>
    <w:rsid w:val="00BE2CCA"/>
    <w:rsid w:val="00BE371A"/>
    <w:rsid w:val="00BE484A"/>
    <w:rsid w:val="00BE51A8"/>
    <w:rsid w:val="00BE51C0"/>
    <w:rsid w:val="00BE58F4"/>
    <w:rsid w:val="00BE5985"/>
    <w:rsid w:val="00BE71CE"/>
    <w:rsid w:val="00BF10EC"/>
    <w:rsid w:val="00BF17E8"/>
    <w:rsid w:val="00BF1B23"/>
    <w:rsid w:val="00BF263C"/>
    <w:rsid w:val="00BF4BEA"/>
    <w:rsid w:val="00BF5AD9"/>
    <w:rsid w:val="00BF62D9"/>
    <w:rsid w:val="00BF703D"/>
    <w:rsid w:val="00C0215A"/>
    <w:rsid w:val="00C02867"/>
    <w:rsid w:val="00C04B42"/>
    <w:rsid w:val="00C04F54"/>
    <w:rsid w:val="00C0516F"/>
    <w:rsid w:val="00C05A39"/>
    <w:rsid w:val="00C05E5E"/>
    <w:rsid w:val="00C065F7"/>
    <w:rsid w:val="00C11DDC"/>
    <w:rsid w:val="00C12834"/>
    <w:rsid w:val="00C1295C"/>
    <w:rsid w:val="00C12E73"/>
    <w:rsid w:val="00C13499"/>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40006"/>
    <w:rsid w:val="00C40B68"/>
    <w:rsid w:val="00C40F93"/>
    <w:rsid w:val="00C40FE2"/>
    <w:rsid w:val="00C42D2C"/>
    <w:rsid w:val="00C44671"/>
    <w:rsid w:val="00C450C2"/>
    <w:rsid w:val="00C452D5"/>
    <w:rsid w:val="00C46CCC"/>
    <w:rsid w:val="00C46E75"/>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1C0C"/>
    <w:rsid w:val="00C61EB7"/>
    <w:rsid w:val="00C62B24"/>
    <w:rsid w:val="00C638AA"/>
    <w:rsid w:val="00C641E6"/>
    <w:rsid w:val="00C64806"/>
    <w:rsid w:val="00C64B15"/>
    <w:rsid w:val="00C6746B"/>
    <w:rsid w:val="00C7173A"/>
    <w:rsid w:val="00C71C64"/>
    <w:rsid w:val="00C71E8E"/>
    <w:rsid w:val="00C7264B"/>
    <w:rsid w:val="00C72F63"/>
    <w:rsid w:val="00C73B5C"/>
    <w:rsid w:val="00C74372"/>
    <w:rsid w:val="00C74E9E"/>
    <w:rsid w:val="00C74F63"/>
    <w:rsid w:val="00C75261"/>
    <w:rsid w:val="00C75348"/>
    <w:rsid w:val="00C762C8"/>
    <w:rsid w:val="00C76540"/>
    <w:rsid w:val="00C77E83"/>
    <w:rsid w:val="00C83031"/>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65AC"/>
    <w:rsid w:val="00C96ECE"/>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6811"/>
    <w:rsid w:val="00CC6E27"/>
    <w:rsid w:val="00CD152E"/>
    <w:rsid w:val="00CD26DB"/>
    <w:rsid w:val="00CD30A6"/>
    <w:rsid w:val="00CD30BA"/>
    <w:rsid w:val="00CD3F49"/>
    <w:rsid w:val="00CD4DE3"/>
    <w:rsid w:val="00CD509C"/>
    <w:rsid w:val="00CD6049"/>
    <w:rsid w:val="00CD6543"/>
    <w:rsid w:val="00CD65AC"/>
    <w:rsid w:val="00CE02DC"/>
    <w:rsid w:val="00CE1178"/>
    <w:rsid w:val="00CE2492"/>
    <w:rsid w:val="00CE270A"/>
    <w:rsid w:val="00CE2AAB"/>
    <w:rsid w:val="00CE4559"/>
    <w:rsid w:val="00CE465C"/>
    <w:rsid w:val="00CE652B"/>
    <w:rsid w:val="00CE6629"/>
    <w:rsid w:val="00CE6F4A"/>
    <w:rsid w:val="00CE751E"/>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1320"/>
    <w:rsid w:val="00D11DE4"/>
    <w:rsid w:val="00D12791"/>
    <w:rsid w:val="00D12A26"/>
    <w:rsid w:val="00D12CC1"/>
    <w:rsid w:val="00D12FDB"/>
    <w:rsid w:val="00D1310E"/>
    <w:rsid w:val="00D13ED4"/>
    <w:rsid w:val="00D14926"/>
    <w:rsid w:val="00D1496B"/>
    <w:rsid w:val="00D15631"/>
    <w:rsid w:val="00D15C08"/>
    <w:rsid w:val="00D17588"/>
    <w:rsid w:val="00D203D7"/>
    <w:rsid w:val="00D21CA1"/>
    <w:rsid w:val="00D22C18"/>
    <w:rsid w:val="00D2342B"/>
    <w:rsid w:val="00D2653C"/>
    <w:rsid w:val="00D27454"/>
    <w:rsid w:val="00D27ECB"/>
    <w:rsid w:val="00D3067B"/>
    <w:rsid w:val="00D30E8C"/>
    <w:rsid w:val="00D3222C"/>
    <w:rsid w:val="00D323A7"/>
    <w:rsid w:val="00D32F00"/>
    <w:rsid w:val="00D33F5D"/>
    <w:rsid w:val="00D342A0"/>
    <w:rsid w:val="00D35372"/>
    <w:rsid w:val="00D359A3"/>
    <w:rsid w:val="00D35E9E"/>
    <w:rsid w:val="00D36975"/>
    <w:rsid w:val="00D37A6A"/>
    <w:rsid w:val="00D400D7"/>
    <w:rsid w:val="00D403E5"/>
    <w:rsid w:val="00D43874"/>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6A2F"/>
    <w:rsid w:val="00DD6E69"/>
    <w:rsid w:val="00DD79D9"/>
    <w:rsid w:val="00DE01FD"/>
    <w:rsid w:val="00DE1467"/>
    <w:rsid w:val="00DE2200"/>
    <w:rsid w:val="00DE292E"/>
    <w:rsid w:val="00DE29C6"/>
    <w:rsid w:val="00DE2ABE"/>
    <w:rsid w:val="00DE2B32"/>
    <w:rsid w:val="00DE46EB"/>
    <w:rsid w:val="00DE4A2F"/>
    <w:rsid w:val="00DE4CCE"/>
    <w:rsid w:val="00DE5006"/>
    <w:rsid w:val="00DE5AEC"/>
    <w:rsid w:val="00DE66E7"/>
    <w:rsid w:val="00DE6B6C"/>
    <w:rsid w:val="00DE6FCE"/>
    <w:rsid w:val="00DE7346"/>
    <w:rsid w:val="00DF084F"/>
    <w:rsid w:val="00DF336A"/>
    <w:rsid w:val="00DF37D6"/>
    <w:rsid w:val="00DF3C21"/>
    <w:rsid w:val="00DF5D9B"/>
    <w:rsid w:val="00DF65B0"/>
    <w:rsid w:val="00DF66F6"/>
    <w:rsid w:val="00DF6F09"/>
    <w:rsid w:val="00DF7FBC"/>
    <w:rsid w:val="00E0022D"/>
    <w:rsid w:val="00E0052E"/>
    <w:rsid w:val="00E02C9C"/>
    <w:rsid w:val="00E03656"/>
    <w:rsid w:val="00E03B7A"/>
    <w:rsid w:val="00E0515E"/>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93"/>
    <w:rsid w:val="00E75472"/>
    <w:rsid w:val="00E77323"/>
    <w:rsid w:val="00E801DC"/>
    <w:rsid w:val="00E803E4"/>
    <w:rsid w:val="00E81A26"/>
    <w:rsid w:val="00E82FFC"/>
    <w:rsid w:val="00E83511"/>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F36"/>
    <w:rsid w:val="00EB4638"/>
    <w:rsid w:val="00EB5BA0"/>
    <w:rsid w:val="00EB79A5"/>
    <w:rsid w:val="00EB7B4B"/>
    <w:rsid w:val="00EB7CA9"/>
    <w:rsid w:val="00EC1707"/>
    <w:rsid w:val="00EC1B2E"/>
    <w:rsid w:val="00EC1B59"/>
    <w:rsid w:val="00EC1DB9"/>
    <w:rsid w:val="00EC4E67"/>
    <w:rsid w:val="00EC5812"/>
    <w:rsid w:val="00EC65E0"/>
    <w:rsid w:val="00EC6764"/>
    <w:rsid w:val="00EC6DB5"/>
    <w:rsid w:val="00EC79E0"/>
    <w:rsid w:val="00EC7F19"/>
    <w:rsid w:val="00ED36A7"/>
    <w:rsid w:val="00ED3905"/>
    <w:rsid w:val="00ED4323"/>
    <w:rsid w:val="00ED62E0"/>
    <w:rsid w:val="00ED6708"/>
    <w:rsid w:val="00ED6843"/>
    <w:rsid w:val="00ED760C"/>
    <w:rsid w:val="00ED7924"/>
    <w:rsid w:val="00ED7D26"/>
    <w:rsid w:val="00ED7E43"/>
    <w:rsid w:val="00EE1849"/>
    <w:rsid w:val="00EE202F"/>
    <w:rsid w:val="00EE204C"/>
    <w:rsid w:val="00EE2187"/>
    <w:rsid w:val="00EE242B"/>
    <w:rsid w:val="00EE24F8"/>
    <w:rsid w:val="00EE496B"/>
    <w:rsid w:val="00EE6054"/>
    <w:rsid w:val="00EE61CB"/>
    <w:rsid w:val="00EE622F"/>
    <w:rsid w:val="00EE6719"/>
    <w:rsid w:val="00EE6A0B"/>
    <w:rsid w:val="00EE6B17"/>
    <w:rsid w:val="00EF160F"/>
    <w:rsid w:val="00EF1F59"/>
    <w:rsid w:val="00EF22DC"/>
    <w:rsid w:val="00EF339A"/>
    <w:rsid w:val="00EF40BB"/>
    <w:rsid w:val="00EF4816"/>
    <w:rsid w:val="00EF4A4F"/>
    <w:rsid w:val="00EF593F"/>
    <w:rsid w:val="00EF5B10"/>
    <w:rsid w:val="00EF7315"/>
    <w:rsid w:val="00EF734A"/>
    <w:rsid w:val="00F009A3"/>
    <w:rsid w:val="00F00B4B"/>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6504"/>
    <w:rsid w:val="00F266A9"/>
    <w:rsid w:val="00F268F9"/>
    <w:rsid w:val="00F26D2E"/>
    <w:rsid w:val="00F30026"/>
    <w:rsid w:val="00F308F7"/>
    <w:rsid w:val="00F3222C"/>
    <w:rsid w:val="00F35DF1"/>
    <w:rsid w:val="00F408C6"/>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4BBA"/>
    <w:rsid w:val="00F56CEC"/>
    <w:rsid w:val="00F578B6"/>
    <w:rsid w:val="00F60658"/>
    <w:rsid w:val="00F60A05"/>
    <w:rsid w:val="00F62759"/>
    <w:rsid w:val="00F63824"/>
    <w:rsid w:val="00F6408C"/>
    <w:rsid w:val="00F64948"/>
    <w:rsid w:val="00F6535E"/>
    <w:rsid w:val="00F65793"/>
    <w:rsid w:val="00F66C78"/>
    <w:rsid w:val="00F670BF"/>
    <w:rsid w:val="00F67152"/>
    <w:rsid w:val="00F700A3"/>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91FC0"/>
    <w:rsid w:val="00F925D7"/>
    <w:rsid w:val="00F933F8"/>
    <w:rsid w:val="00F93BAD"/>
    <w:rsid w:val="00F93ECA"/>
    <w:rsid w:val="00F945B2"/>
    <w:rsid w:val="00F94C79"/>
    <w:rsid w:val="00F95267"/>
    <w:rsid w:val="00F954F1"/>
    <w:rsid w:val="00F96420"/>
    <w:rsid w:val="00F9697D"/>
    <w:rsid w:val="00F974A0"/>
    <w:rsid w:val="00FA0137"/>
    <w:rsid w:val="00FA07BE"/>
    <w:rsid w:val="00FA0A9A"/>
    <w:rsid w:val="00FA0F33"/>
    <w:rsid w:val="00FA0F80"/>
    <w:rsid w:val="00FA2B28"/>
    <w:rsid w:val="00FA2FF7"/>
    <w:rsid w:val="00FA32F3"/>
    <w:rsid w:val="00FA3ECD"/>
    <w:rsid w:val="00FA49AC"/>
    <w:rsid w:val="00FA703E"/>
    <w:rsid w:val="00FA74F2"/>
    <w:rsid w:val="00FA752E"/>
    <w:rsid w:val="00FA7F14"/>
    <w:rsid w:val="00FB0C0C"/>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7D2"/>
    <w:pPr>
      <w:jc w:val="both"/>
    </w:pPr>
    <w:rPr>
      <w:rFonts w:ascii="Segoe UI Light" w:hAnsi="Segoe UI Light"/>
      <w:color w:val="000000" w:themeColor="text1"/>
      <w:sz w:val="22"/>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 w:val="20"/>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github.com/rcfdtools/R.HydroBogota"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1990</TotalTime>
  <Pages>23</Pages>
  <Words>6145</Words>
  <Characters>33799</Characters>
  <Application>Microsoft Office Word</Application>
  <DocSecurity>0</DocSecurity>
  <Lines>281</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39865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709</cp:revision>
  <cp:lastPrinted>2022-08-07T14:26:00Z</cp:lastPrinted>
  <dcterms:created xsi:type="dcterms:W3CDTF">2021-09-02T18:14:00Z</dcterms:created>
  <dcterms:modified xsi:type="dcterms:W3CDTF">2024-08-16T23:18:00Z</dcterms:modified>
</cp:coreProperties>
</file>