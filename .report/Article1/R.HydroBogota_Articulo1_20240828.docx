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D62F6" w14:textId="77777777" w:rsidR="00D54CD7" w:rsidRDefault="00D54CD7" w:rsidP="007942A7">
      <w:pPr>
        <w:jc w:val="center"/>
        <w:rPr>
          <w:rFonts w:ascii="Segoe UI" w:hAnsi="Segoe UI" w:cs="Segoe UI"/>
          <w:sz w:val="24"/>
          <w:szCs w:val="24"/>
        </w:rPr>
      </w:pPr>
    </w:p>
    <w:p w14:paraId="4E98595E" w14:textId="77777777" w:rsidR="00D54CD7" w:rsidRDefault="00D54CD7" w:rsidP="007942A7">
      <w:pPr>
        <w:jc w:val="center"/>
        <w:rPr>
          <w:rFonts w:ascii="Segoe UI" w:hAnsi="Segoe UI" w:cs="Segoe UI"/>
          <w:sz w:val="24"/>
          <w:szCs w:val="24"/>
        </w:rPr>
      </w:pPr>
    </w:p>
    <w:p w14:paraId="3F30EC27" w14:textId="1E47DF47"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Pr="00D95ECE" w:rsidRDefault="00FD5CFF" w:rsidP="00FD5CFF">
      <w:pPr>
        <w:jc w:val="center"/>
        <w:rPr>
          <w:sz w:val="16"/>
          <w:szCs w:val="16"/>
        </w:rPr>
      </w:pPr>
      <w:hyperlink r:id="rId8" w:history="1">
        <w:r w:rsidRPr="00D95ECE">
          <w:rPr>
            <w:rStyle w:val="Hyperlink"/>
            <w:noProof w:val="0"/>
            <w:szCs w:val="16"/>
          </w:rPr>
          <w:t>https://github.com/rcfdtools/R.HydroBogota</w:t>
        </w:r>
      </w:hyperlink>
    </w:p>
    <w:p w14:paraId="73C1DD22" w14:textId="77777777" w:rsidR="00CB0E59" w:rsidRDefault="00CB0E59"/>
    <w:p w14:paraId="263CA66D" w14:textId="77777777" w:rsidR="00E5391A" w:rsidRDefault="009E32A2" w:rsidP="00CB0E59">
      <w:pPr>
        <w:jc w:val="center"/>
      </w:pPr>
      <w:r w:rsidRPr="009E32A2">
        <w:t>Héctor Alfonso Rodríguez Díaz</w:t>
      </w:r>
      <w:r w:rsidR="008B244E">
        <w:t>, Andrés Humberto Otálora Carmona</w:t>
      </w:r>
      <w:r w:rsidR="00E5391A">
        <w:t xml:space="preserve">, </w:t>
      </w:r>
    </w:p>
    <w:p w14:paraId="04E3EA83" w14:textId="298DB19A" w:rsidR="00CB0E59" w:rsidRDefault="008B244E" w:rsidP="00CB0E59">
      <w:pPr>
        <w:jc w:val="center"/>
      </w:pPr>
      <w:r>
        <w:t>Juan David Rodríguez Acevedo</w:t>
      </w:r>
      <w:r w:rsidR="00E5391A">
        <w:t xml:space="preserve"> y William Ricardo Aguilar Piña</w:t>
      </w:r>
      <w:r>
        <w:rPr>
          <w:rStyle w:val="FootnoteReference"/>
        </w:rPr>
        <w:footnoteReference w:id="1"/>
      </w:r>
    </w:p>
    <w:p w14:paraId="6ED5F6D3" w14:textId="5A74EAC6" w:rsidR="00CB0E59" w:rsidRDefault="00CB0E59" w:rsidP="00CB0E59">
      <w:pPr>
        <w:jc w:val="center"/>
      </w:pPr>
      <w:r>
        <w:t xml:space="preserve">Fecha de envío: </w:t>
      </w:r>
      <w:r w:rsidRPr="006B49EE">
        <w:rPr>
          <w:color w:val="C00000"/>
        </w:rPr>
        <w:t>2024/08/</w:t>
      </w:r>
      <w:r w:rsidR="00DB53B9" w:rsidRPr="006B49EE">
        <w:rPr>
          <w:color w:val="C00000"/>
        </w:rPr>
        <w:t>##</w:t>
      </w:r>
      <w:r>
        <w:t xml:space="preserve">. Fecha de aceptación: </w:t>
      </w:r>
      <w:r w:rsidR="00DB53B9" w:rsidRPr="006B49EE">
        <w:rPr>
          <w:color w:val="C00000"/>
        </w:rPr>
        <w:t>####/##/##</w:t>
      </w:r>
    </w:p>
    <w:p w14:paraId="7C05A7C4" w14:textId="77777777" w:rsidR="009757D2" w:rsidRDefault="009757D2"/>
    <w:p w14:paraId="2FBE3B39" w14:textId="77777777" w:rsidR="00D54CD7" w:rsidRDefault="00D54CD7"/>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1F3300B2"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 xml:space="preserve">Escuela Colombiana de Ingeniería, correspondientes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 xml:space="preserve">de los embalses </w:t>
      </w:r>
      <w:proofErr w:type="spellStart"/>
      <w:r w:rsidR="00FB78E7" w:rsidRPr="00171B2E">
        <w:rPr>
          <w:i/>
          <w:iCs/>
        </w:rPr>
        <w:t>Tominé</w:t>
      </w:r>
      <w:proofErr w:type="spellEnd"/>
      <w:r w:rsidR="00FB78E7" w:rsidRPr="00171B2E">
        <w:rPr>
          <w:i/>
          <w:iCs/>
        </w:rPr>
        <w:t xml:space="preserve">, </w:t>
      </w:r>
      <w:proofErr w:type="spellStart"/>
      <w:r w:rsidR="00FB78E7" w:rsidRPr="00171B2E">
        <w:rPr>
          <w:i/>
          <w:iCs/>
        </w:rPr>
        <w:t>Neusa</w:t>
      </w:r>
      <w:proofErr w:type="spellEnd"/>
      <w:r w:rsidR="00FB78E7" w:rsidRPr="00171B2E">
        <w:rPr>
          <w:i/>
          <w:iCs/>
        </w:rPr>
        <w:t xml:space="preserve">, </w:t>
      </w:r>
      <w:proofErr w:type="spellStart"/>
      <w:r w:rsidR="00FB78E7" w:rsidRPr="00171B2E">
        <w:rPr>
          <w:i/>
          <w:iCs/>
        </w:rPr>
        <w:t>Sisga</w:t>
      </w:r>
      <w:proofErr w:type="spellEnd"/>
      <w:r w:rsidR="00FB78E7" w:rsidRPr="00171B2E">
        <w:rPr>
          <w:i/>
          <w:iCs/>
        </w:rPr>
        <w:t>, San Rafael, Chisacá y La Regadera.</w:t>
      </w:r>
    </w:p>
    <w:p w14:paraId="07A2DCF8" w14:textId="77777777" w:rsidR="00171B2E" w:rsidRDefault="00171B2E" w:rsidP="00CB0E59"/>
    <w:p w14:paraId="40BACA56" w14:textId="04240CBA" w:rsidR="00171B2E" w:rsidRDefault="00171B2E" w:rsidP="00CB0E59">
      <w:r w:rsidRPr="00171B2E">
        <w:rPr>
          <w:b/>
          <w:bCs/>
        </w:rPr>
        <w:t>Palabras clave:</w:t>
      </w:r>
      <w:r>
        <w:t xml:space="preserve"> </w:t>
      </w:r>
      <w:r w:rsidR="000F5F18">
        <w:t>c</w:t>
      </w:r>
      <w:r>
        <w:t xml:space="preserve">uenca Río Bogotá, descarga súbita, HEC-RAS, modelación hidráulica, modelación 2D, rompimiento de presas, </w:t>
      </w:r>
      <w:r w:rsidR="000F5F18">
        <w:t>f</w:t>
      </w:r>
      <w:r w:rsidR="00C71E8E">
        <w:t xml:space="preserve">luido </w:t>
      </w:r>
      <w:r>
        <w:t>Newtoniano, amenaza hidráulica.</w:t>
      </w:r>
    </w:p>
    <w:p w14:paraId="350B9D8A" w14:textId="77777777" w:rsidR="007E332C" w:rsidRDefault="007E332C" w:rsidP="00CB0E59"/>
    <w:p w14:paraId="0F127169" w14:textId="77777777" w:rsidR="00D54CD7" w:rsidRDefault="00D54CD7" w:rsidP="00CB0E59"/>
    <w:p w14:paraId="32231E41" w14:textId="17DBE523" w:rsidR="00171B2E" w:rsidRPr="000F5F18" w:rsidRDefault="00C71E8E" w:rsidP="00C71E8E">
      <w:pPr>
        <w:jc w:val="center"/>
        <w:rPr>
          <w:rFonts w:ascii="Segoe UI" w:hAnsi="Segoe UI" w:cs="Segoe UI"/>
          <w:szCs w:val="22"/>
          <w:lang w:val="en-US"/>
        </w:rPr>
      </w:pPr>
      <w:r w:rsidRPr="000F5F18">
        <w:rPr>
          <w:rFonts w:ascii="Segoe UI" w:hAnsi="Segoe UI" w:cs="Segoe UI"/>
          <w:szCs w:val="22"/>
          <w:lang w:val="en-US"/>
        </w:rPr>
        <w:t>Abstract</w:t>
      </w:r>
    </w:p>
    <w:p w14:paraId="0A062E6D" w14:textId="77777777" w:rsidR="00C71E8E" w:rsidRPr="000F5F18" w:rsidRDefault="00C71E8E" w:rsidP="00C71E8E">
      <w:pPr>
        <w:jc w:val="center"/>
        <w:rPr>
          <w:rFonts w:ascii="Segoe UI" w:hAnsi="Segoe UI" w:cs="Segoe UI"/>
          <w:szCs w:val="22"/>
          <w:lang w:val="en-US"/>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analysis, and results of the research carried out by the Center for Hydraulic Studies of the Universidad Escuela </w:t>
      </w:r>
      <w:proofErr w:type="spellStart"/>
      <w:r w:rsidRPr="00AF6820">
        <w:rPr>
          <w:rFonts w:cs="Segoe UI Light"/>
          <w:i/>
          <w:iCs/>
          <w:szCs w:val="22"/>
          <w:lang w:val="en-US"/>
        </w:rPr>
        <w:t>Colombiana</w:t>
      </w:r>
      <w:proofErr w:type="spellEnd"/>
      <w:r w:rsidRPr="00AF6820">
        <w:rPr>
          <w:rFonts w:cs="Segoe UI Light"/>
          <w:i/>
          <w:iCs/>
          <w:szCs w:val="22"/>
          <w:lang w:val="en-US"/>
        </w:rPr>
        <w:t xml:space="preserve"> de </w:t>
      </w:r>
      <w:proofErr w:type="spellStart"/>
      <w:r w:rsidRPr="00AF6820">
        <w:rPr>
          <w:rFonts w:cs="Segoe UI Light"/>
          <w:i/>
          <w:iCs/>
          <w:szCs w:val="22"/>
          <w:lang w:val="en-US"/>
        </w:rPr>
        <w:t>Ingeniería</w:t>
      </w:r>
      <w:proofErr w:type="spellEnd"/>
      <w:r w:rsidRPr="00AF6820">
        <w:rPr>
          <w:rFonts w:cs="Segoe UI Light"/>
          <w:i/>
          <w:iCs/>
          <w:szCs w:val="22"/>
          <w:lang w:val="en-US"/>
        </w:rPr>
        <w:t xml:space="preserve">,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w:t>
      </w:r>
      <w:proofErr w:type="spellStart"/>
      <w:r w:rsidRPr="00AF6820">
        <w:rPr>
          <w:rFonts w:cs="Segoe UI Light"/>
          <w:i/>
          <w:iCs/>
          <w:szCs w:val="22"/>
          <w:lang w:val="en-US"/>
        </w:rPr>
        <w:t>Tominé</w:t>
      </w:r>
      <w:proofErr w:type="spellEnd"/>
      <w:r w:rsidRPr="00AF6820">
        <w:rPr>
          <w:rFonts w:cs="Segoe UI Light"/>
          <w:i/>
          <w:iCs/>
          <w:szCs w:val="22"/>
          <w:lang w:val="en-US"/>
        </w:rPr>
        <w:t xml:space="preserve">, </w:t>
      </w:r>
      <w:proofErr w:type="spellStart"/>
      <w:r w:rsidRPr="00AF6820">
        <w:rPr>
          <w:rFonts w:cs="Segoe UI Light"/>
          <w:i/>
          <w:iCs/>
          <w:szCs w:val="22"/>
          <w:lang w:val="en-US"/>
        </w:rPr>
        <w:t>Neusa</w:t>
      </w:r>
      <w:proofErr w:type="spellEnd"/>
      <w:r w:rsidRPr="00AF6820">
        <w:rPr>
          <w:rFonts w:cs="Segoe UI Light"/>
          <w:i/>
          <w:iCs/>
          <w:szCs w:val="22"/>
          <w:lang w:val="en-US"/>
        </w:rPr>
        <w:t xml:space="preserve">, </w:t>
      </w:r>
      <w:proofErr w:type="spellStart"/>
      <w:r w:rsidRPr="00AF6820">
        <w:rPr>
          <w:rFonts w:cs="Segoe UI Light"/>
          <w:i/>
          <w:iCs/>
          <w:szCs w:val="22"/>
          <w:lang w:val="en-US"/>
        </w:rPr>
        <w:t>Sisga</w:t>
      </w:r>
      <w:proofErr w:type="spellEnd"/>
      <w:r w:rsidRPr="00AF6820">
        <w:rPr>
          <w:rFonts w:cs="Segoe UI Light"/>
          <w:i/>
          <w:iCs/>
          <w:szCs w:val="22"/>
          <w:lang w:val="en-US"/>
        </w:rPr>
        <w:t xml:space="preserve">, San Rafael, </w:t>
      </w:r>
      <w:proofErr w:type="spellStart"/>
      <w:r w:rsidRPr="00AF6820">
        <w:rPr>
          <w:rFonts w:cs="Segoe UI Light"/>
          <w:i/>
          <w:iCs/>
          <w:szCs w:val="22"/>
          <w:lang w:val="en-US"/>
        </w:rPr>
        <w:t>Chisacá</w:t>
      </w:r>
      <w:proofErr w:type="spellEnd"/>
      <w:r w:rsidRPr="00AF6820">
        <w:rPr>
          <w:rFonts w:cs="Segoe UI Light"/>
          <w:i/>
          <w:iCs/>
          <w:szCs w:val="22"/>
          <w:lang w:val="en-US"/>
        </w:rPr>
        <w:t xml:space="preserve"> and La </w:t>
      </w:r>
      <w:proofErr w:type="spellStart"/>
      <w:r w:rsidRPr="00AF6820">
        <w:rPr>
          <w:rFonts w:cs="Segoe UI Light"/>
          <w:i/>
          <w:iCs/>
          <w:szCs w:val="22"/>
          <w:lang w:val="en-US"/>
        </w:rPr>
        <w:t>Regadera</w:t>
      </w:r>
      <w:proofErr w:type="spellEnd"/>
      <w:r w:rsidRPr="00AF6820">
        <w:rPr>
          <w:rFonts w:cs="Segoe UI Light"/>
          <w:i/>
          <w:iCs/>
          <w:szCs w:val="22"/>
          <w:lang w:val="en-US"/>
        </w:rPr>
        <w:t xml:space="preserve">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60C729B4" w14:textId="77777777" w:rsidR="002A75D4" w:rsidRDefault="002A75D4">
      <w:pPr>
        <w:jc w:val="left"/>
        <w:rPr>
          <w:lang w:val="en-US"/>
        </w:rPr>
      </w:pPr>
    </w:p>
    <w:p w14:paraId="1BEEB663" w14:textId="5195750D" w:rsidR="00D54CD7" w:rsidRDefault="00D54CD7">
      <w:pPr>
        <w:jc w:val="left"/>
        <w:rPr>
          <w:lang w:val="en-US"/>
        </w:rPr>
      </w:pPr>
      <w:r>
        <w:rPr>
          <w:lang w:val="en-US"/>
        </w:rPr>
        <w:br w:type="page"/>
      </w:r>
    </w:p>
    <w:p w14:paraId="6DB85E7E" w14:textId="77777777" w:rsidR="00D54CD7" w:rsidRDefault="00D54CD7">
      <w:pPr>
        <w:jc w:val="left"/>
        <w:rPr>
          <w:lang w:val="en-US"/>
        </w:rPr>
      </w:pPr>
    </w:p>
    <w:p w14:paraId="168CB2BD" w14:textId="77777777" w:rsidR="003143E4" w:rsidRDefault="003143E4">
      <w:pPr>
        <w:jc w:val="left"/>
        <w:rPr>
          <w:lang w:val="en-US"/>
        </w:rPr>
      </w:pPr>
    </w:p>
    <w:p w14:paraId="16E5F644" w14:textId="0BA7C238" w:rsidR="0086618A" w:rsidRDefault="0086618A" w:rsidP="0086618A">
      <w:pPr>
        <w:pStyle w:val="Heading1"/>
      </w:pPr>
      <w:bookmarkStart w:id="0" w:name="_Toc175123964"/>
      <w:r>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en la llanura y los 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14740E3" w:rsidR="00CF44EC" w:rsidRDefault="00CF44EC" w:rsidP="00CF44EC">
      <w:pPr>
        <w:rPr>
          <w:lang w:val="es-CO"/>
        </w:rPr>
      </w:pPr>
      <w:r w:rsidRPr="00CF44EC">
        <w:rPr>
          <w:lang w:val="es-CO"/>
        </w:rPr>
        <w:t xml:space="preserve">La ronda hídrica es conocida a nivel internacional como zona </w:t>
      </w:r>
      <w:proofErr w:type="spellStart"/>
      <w:r w:rsidRPr="00CF44EC">
        <w:rPr>
          <w:lang w:val="es-CO"/>
        </w:rPr>
        <w:t>riparia</w:t>
      </w:r>
      <w:proofErr w:type="spellEnd"/>
      <w:r w:rsidRPr="00CF44EC">
        <w:rPr>
          <w:lang w:val="es-CO"/>
        </w:rPr>
        <w:t xml:space="preserve"> o ribereña, región de transición y de interacciones entre los medios terrestre y acuático, es decir, un ecotono. En tal sentido, son las franjas contiguas a los cuerpos de agua naturales continentales, estén en movimiento (</w:t>
      </w:r>
      <w:r w:rsidR="00AB44F2">
        <w:rPr>
          <w:lang w:val="es-CO"/>
        </w:rPr>
        <w:t xml:space="preserve">lóticos como </w:t>
      </w:r>
      <w:r w:rsidRPr="00CF44EC">
        <w:rPr>
          <w:lang w:val="es-CO"/>
        </w:rPr>
        <w:t>ríos, quebradas, arroyos) o relativamente estancados (</w:t>
      </w:r>
      <w:r w:rsidR="00AB44F2">
        <w:rPr>
          <w:lang w:val="es-CO"/>
        </w:rPr>
        <w:t xml:space="preserve">lénticos como </w:t>
      </w:r>
      <w:r w:rsidRPr="00CF44EC">
        <w:rPr>
          <w:lang w:val="es-CO"/>
        </w:rPr>
        <w:t>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2"/>
      </w:r>
    </w:p>
    <w:p w14:paraId="3537B5D7" w14:textId="77777777" w:rsidR="008B5644" w:rsidRDefault="008B5644" w:rsidP="00CB0E59">
      <w:pPr>
        <w:rPr>
          <w:lang w:val="es-CO"/>
        </w:rPr>
      </w:pPr>
    </w:p>
    <w:p w14:paraId="29786F19" w14:textId="70661946" w:rsidR="00C71E8E" w:rsidRDefault="00C11DDC" w:rsidP="00CB0E59">
      <w:r w:rsidRPr="00C11DDC">
        <w:t>La cuenca del Río Bogotá, localizada en el Departamento de Cundinamarca</w:t>
      </w:r>
      <w:r w:rsidR="00AC0A36">
        <w:t xml:space="preserve"> - </w:t>
      </w:r>
      <w:r w:rsidRPr="00C11DDC">
        <w:t>Colombia</w:t>
      </w:r>
      <w:r w:rsidR="00AC0A36">
        <w:t xml:space="preserve"> - Suramérica</w:t>
      </w:r>
      <w:r w:rsidRPr="00C11DDC">
        <w:t>,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r w:rsidR="00094CF6">
        <w:t xml:space="preserve"> Con respecto a la zonificación de amenaza sísmica definida por el Servicio Geológico Colombian</w:t>
      </w:r>
      <w:r w:rsidR="009F1793">
        <w:t>o</w:t>
      </w:r>
      <w:r w:rsidR="00094CF6">
        <w:t xml:space="preserve">, esta cuenca se encuentra mayoritariamente en zona intermedia y solo una pequeña fracción </w:t>
      </w:r>
      <w:r w:rsidR="009F1793">
        <w:t xml:space="preserve">localizada </w:t>
      </w:r>
      <w:r w:rsidR="00AD548E">
        <w:t>cerca de</w:t>
      </w:r>
      <w:r w:rsidR="009F1793">
        <w:t xml:space="preserve"> la</w:t>
      </w:r>
      <w:r w:rsidR="00094CF6">
        <w:t xml:space="preserve"> entrega al Río Magdalena, se encuentra en zona de amenaza alta.</w:t>
      </w:r>
    </w:p>
    <w:p w14:paraId="6A0F5F3F" w14:textId="77777777" w:rsidR="00C11DDC" w:rsidRDefault="00C11DDC" w:rsidP="00CB0E59"/>
    <w:p w14:paraId="36E847BB" w14:textId="105FB7BF" w:rsidR="00A74341" w:rsidRDefault="00A74341" w:rsidP="00A74341">
      <w:pPr>
        <w:pStyle w:val="Caption"/>
      </w:pPr>
      <w:bookmarkStart w:id="1" w:name="_Toc175123983"/>
      <w:r>
        <w:t xml:space="preserve">Tabla </w:t>
      </w:r>
      <w:fldSimple w:instr=" SEQ Tabla \* ARABIC ">
        <w:r w:rsidR="003A4EBE">
          <w:rPr>
            <w:noProof/>
          </w:rPr>
          <w:t>1</w:t>
        </w:r>
      </w:fldSimple>
      <w:r>
        <w:t>. Embalses zonas altas en cuenca del Río Bogotá</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113" w:type="dxa"/>
          <w:right w:w="113" w:type="dxa"/>
        </w:tblCellMar>
        <w:tblLook w:val="04A0" w:firstRow="1" w:lastRow="0" w:firstColumn="1" w:lastColumn="0" w:noHBand="0" w:noVBand="1"/>
      </w:tblPr>
      <w:tblGrid>
        <w:gridCol w:w="2006"/>
        <w:gridCol w:w="1470"/>
        <w:gridCol w:w="1562"/>
        <w:gridCol w:w="1699"/>
      </w:tblGrid>
      <w:tr w:rsidR="00C11DDC" w:rsidRPr="00C11DDC" w14:paraId="0CCFD414" w14:textId="77777777" w:rsidTr="003143E4">
        <w:trPr>
          <w:trHeight w:val="22"/>
          <w:tblHeader/>
          <w:jc w:val="center"/>
        </w:trPr>
        <w:tc>
          <w:tcPr>
            <w:tcW w:w="0" w:type="auto"/>
            <w:shd w:val="clear" w:color="auto" w:fill="F2F2F2" w:themeFill="background1" w:themeFillShade="F2"/>
            <w:tcMar>
              <w:top w:w="0" w:type="dxa"/>
              <w:left w:w="85" w:type="dxa"/>
              <w:bottom w:w="0" w:type="dxa"/>
              <w:right w:w="85"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0" w:type="dxa"/>
              <w:left w:w="85" w:type="dxa"/>
              <w:bottom w:w="0" w:type="dxa"/>
              <w:right w:w="85"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0" w:type="dxa"/>
              <w:left w:w="85" w:type="dxa"/>
              <w:bottom w:w="0" w:type="dxa"/>
              <w:right w:w="85"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0" w:type="dxa"/>
              <w:left w:w="85" w:type="dxa"/>
              <w:bottom w:w="0" w:type="dxa"/>
              <w:right w:w="85"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3143E4">
        <w:trPr>
          <w:trHeight w:val="22"/>
          <w:jc w:val="center"/>
        </w:trPr>
        <w:tc>
          <w:tcPr>
            <w:tcW w:w="0" w:type="auto"/>
            <w:shd w:val="clear" w:color="auto" w:fill="FFFFFF"/>
            <w:tcMar>
              <w:top w:w="0" w:type="dxa"/>
              <w:left w:w="85" w:type="dxa"/>
              <w:bottom w:w="0" w:type="dxa"/>
              <w:right w:w="85"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Tominé</w:t>
            </w:r>
            <w:proofErr w:type="spellEnd"/>
          </w:p>
        </w:tc>
        <w:tc>
          <w:tcPr>
            <w:tcW w:w="0" w:type="auto"/>
            <w:shd w:val="clear" w:color="auto" w:fill="FFFFFF"/>
            <w:tcMar>
              <w:top w:w="0" w:type="dxa"/>
              <w:left w:w="85" w:type="dxa"/>
              <w:bottom w:w="0" w:type="dxa"/>
              <w:right w:w="85"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0" w:type="dxa"/>
              <w:left w:w="85" w:type="dxa"/>
              <w:bottom w:w="0" w:type="dxa"/>
              <w:right w:w="85"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0" w:type="dxa"/>
              <w:left w:w="85" w:type="dxa"/>
              <w:bottom w:w="0" w:type="dxa"/>
              <w:right w:w="85"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3143E4">
        <w:trPr>
          <w:trHeight w:val="22"/>
          <w:jc w:val="center"/>
        </w:trPr>
        <w:tc>
          <w:tcPr>
            <w:tcW w:w="0" w:type="auto"/>
            <w:shd w:val="clear" w:color="auto" w:fill="FFFFFF"/>
            <w:tcMar>
              <w:top w:w="0" w:type="dxa"/>
              <w:left w:w="85" w:type="dxa"/>
              <w:bottom w:w="0" w:type="dxa"/>
              <w:right w:w="85"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Neusa</w:t>
            </w:r>
            <w:proofErr w:type="spellEnd"/>
          </w:p>
        </w:tc>
        <w:tc>
          <w:tcPr>
            <w:tcW w:w="0" w:type="auto"/>
            <w:shd w:val="clear" w:color="auto" w:fill="FFFFFF"/>
            <w:tcMar>
              <w:top w:w="0" w:type="dxa"/>
              <w:left w:w="85" w:type="dxa"/>
              <w:bottom w:w="0" w:type="dxa"/>
              <w:right w:w="85"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0" w:type="dxa"/>
              <w:left w:w="85" w:type="dxa"/>
              <w:bottom w:w="0" w:type="dxa"/>
              <w:right w:w="85"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0" w:type="dxa"/>
              <w:left w:w="85" w:type="dxa"/>
              <w:bottom w:w="0" w:type="dxa"/>
              <w:right w:w="85"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3143E4">
        <w:trPr>
          <w:trHeight w:val="18"/>
          <w:jc w:val="center"/>
        </w:trPr>
        <w:tc>
          <w:tcPr>
            <w:tcW w:w="0" w:type="auto"/>
            <w:shd w:val="clear" w:color="auto" w:fill="FFFFFF"/>
            <w:tcMar>
              <w:top w:w="0" w:type="dxa"/>
              <w:left w:w="85" w:type="dxa"/>
              <w:bottom w:w="0" w:type="dxa"/>
              <w:right w:w="85"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Sisga</w:t>
            </w:r>
            <w:proofErr w:type="spellEnd"/>
          </w:p>
        </w:tc>
        <w:tc>
          <w:tcPr>
            <w:tcW w:w="0" w:type="auto"/>
            <w:shd w:val="clear" w:color="auto" w:fill="FFFFFF"/>
            <w:tcMar>
              <w:top w:w="0" w:type="dxa"/>
              <w:left w:w="85" w:type="dxa"/>
              <w:bottom w:w="0" w:type="dxa"/>
              <w:right w:w="85"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0" w:type="dxa"/>
              <w:left w:w="85" w:type="dxa"/>
              <w:bottom w:w="0" w:type="dxa"/>
              <w:right w:w="85"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0" w:type="dxa"/>
              <w:left w:w="85" w:type="dxa"/>
              <w:bottom w:w="0" w:type="dxa"/>
              <w:right w:w="85"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3143E4">
        <w:trPr>
          <w:jc w:val="center"/>
        </w:trPr>
        <w:tc>
          <w:tcPr>
            <w:tcW w:w="0" w:type="auto"/>
            <w:shd w:val="clear" w:color="auto" w:fill="FFFFFF"/>
            <w:tcMar>
              <w:top w:w="0" w:type="dxa"/>
              <w:left w:w="85" w:type="dxa"/>
              <w:bottom w:w="0" w:type="dxa"/>
              <w:right w:w="85"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0" w:type="dxa"/>
              <w:left w:w="85" w:type="dxa"/>
              <w:bottom w:w="0" w:type="dxa"/>
              <w:right w:w="85"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0" w:type="dxa"/>
              <w:left w:w="85" w:type="dxa"/>
              <w:bottom w:w="0" w:type="dxa"/>
              <w:right w:w="85"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0" w:type="dxa"/>
              <w:left w:w="85" w:type="dxa"/>
              <w:bottom w:w="0" w:type="dxa"/>
              <w:right w:w="85"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3143E4">
        <w:trPr>
          <w:jc w:val="center"/>
        </w:trPr>
        <w:tc>
          <w:tcPr>
            <w:tcW w:w="0" w:type="auto"/>
            <w:shd w:val="clear" w:color="auto" w:fill="FFFFFF"/>
            <w:tcMar>
              <w:top w:w="0" w:type="dxa"/>
              <w:left w:w="85" w:type="dxa"/>
              <w:bottom w:w="0" w:type="dxa"/>
              <w:right w:w="85"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0" w:type="dxa"/>
              <w:left w:w="85" w:type="dxa"/>
              <w:bottom w:w="0" w:type="dxa"/>
              <w:right w:w="85"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0" w:type="dxa"/>
              <w:left w:w="85" w:type="dxa"/>
              <w:bottom w:w="0" w:type="dxa"/>
              <w:right w:w="85"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0" w:type="dxa"/>
              <w:left w:w="85" w:type="dxa"/>
              <w:bottom w:w="0" w:type="dxa"/>
              <w:right w:w="85"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3143E4">
        <w:trPr>
          <w:jc w:val="center"/>
        </w:trPr>
        <w:tc>
          <w:tcPr>
            <w:tcW w:w="0" w:type="auto"/>
            <w:shd w:val="clear" w:color="auto" w:fill="FFFFFF"/>
            <w:tcMar>
              <w:top w:w="0" w:type="dxa"/>
              <w:left w:w="85" w:type="dxa"/>
              <w:bottom w:w="0" w:type="dxa"/>
              <w:right w:w="85"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0" w:type="dxa"/>
              <w:left w:w="85" w:type="dxa"/>
              <w:bottom w:w="0" w:type="dxa"/>
              <w:right w:w="85"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0" w:type="dxa"/>
              <w:left w:w="85" w:type="dxa"/>
              <w:bottom w:w="0" w:type="dxa"/>
              <w:right w:w="85"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0" w:type="dxa"/>
              <w:left w:w="85" w:type="dxa"/>
              <w:bottom w:w="0" w:type="dxa"/>
              <w:right w:w="85"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3143E4">
        <w:trPr>
          <w:jc w:val="center"/>
        </w:trPr>
        <w:tc>
          <w:tcPr>
            <w:tcW w:w="0" w:type="auto"/>
            <w:shd w:val="clear" w:color="auto" w:fill="F2F2F2" w:themeFill="background1" w:themeFillShade="F2"/>
            <w:tcMar>
              <w:top w:w="0" w:type="dxa"/>
              <w:left w:w="85" w:type="dxa"/>
              <w:bottom w:w="0" w:type="dxa"/>
              <w:right w:w="85"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2F2F2" w:themeFill="background1" w:themeFillShade="F2"/>
            <w:tcMar>
              <w:top w:w="0" w:type="dxa"/>
              <w:left w:w="85" w:type="dxa"/>
              <w:bottom w:w="0" w:type="dxa"/>
              <w:right w:w="85"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2F2F2" w:themeFill="background1" w:themeFillShade="F2"/>
            <w:tcMar>
              <w:top w:w="0" w:type="dxa"/>
              <w:left w:w="85" w:type="dxa"/>
              <w:bottom w:w="0" w:type="dxa"/>
              <w:right w:w="85"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2F2F2" w:themeFill="background1" w:themeFillShade="F2"/>
            <w:tcMar>
              <w:top w:w="0" w:type="dxa"/>
              <w:left w:w="85" w:type="dxa"/>
              <w:bottom w:w="0" w:type="dxa"/>
              <w:right w:w="85"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15B9F3C7" w:rsidR="00C11DDC" w:rsidRPr="00E06D81" w:rsidRDefault="00A74341" w:rsidP="001C0BAA">
      <w:pPr>
        <w:jc w:val="center"/>
        <w:rPr>
          <w:sz w:val="16"/>
          <w:szCs w:val="16"/>
          <w:lang w:val="es-CO"/>
        </w:rPr>
      </w:pPr>
      <w:r w:rsidRPr="00E06D81">
        <w:rPr>
          <w:sz w:val="16"/>
          <w:szCs w:val="16"/>
          <w:lang w:val="es-CO"/>
        </w:rPr>
        <w:t>Fuente: Centro de Estudios Hidráulicos. Escuela Colombiana de Ingeniería Julio Garavito.</w:t>
      </w:r>
      <w:r w:rsidR="00BB30B5" w:rsidRPr="00E06D81">
        <w:rPr>
          <w:sz w:val="16"/>
          <w:szCs w:val="16"/>
          <w:lang w:val="es-CO"/>
        </w:rPr>
        <w:t xml:space="preserve"> 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El área superficial de cada cuerpo ha sido calculada a partir del área planar utilizando el sistema de proyección de coordenadas Magna Origen único Nacional (EPSG 9377).</w:t>
      </w:r>
      <w:r w:rsidR="00876409" w:rsidRPr="00E06D81">
        <w:rPr>
          <w:sz w:val="16"/>
          <w:szCs w:val="16"/>
          <w:lang w:val="es-CO"/>
        </w:rPr>
        <w:t xml:space="preserve"> 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4DCADC3C" w14:textId="77777777" w:rsidR="000A5DD8" w:rsidRDefault="000A5DD8" w:rsidP="00CB0E59">
      <w:pPr>
        <w:rPr>
          <w:lang w:val="es-CO"/>
        </w:rPr>
      </w:pPr>
    </w:p>
    <w:p w14:paraId="3031ED8A" w14:textId="77777777" w:rsidR="000A5DD8" w:rsidRDefault="000A5DD8" w:rsidP="00CB0E59">
      <w:pPr>
        <w:rPr>
          <w:lang w:val="es-CO"/>
        </w:rPr>
      </w:pPr>
    </w:p>
    <w:p w14:paraId="7393E4C9" w14:textId="534FF9E2" w:rsidR="007F01DC" w:rsidRDefault="007F01DC">
      <w:pPr>
        <w:jc w:val="left"/>
        <w:rPr>
          <w:lang w:val="es-CO"/>
        </w:rPr>
      </w:pPr>
      <w:r>
        <w:rPr>
          <w:lang w:val="es-CO"/>
        </w:rPr>
        <w:br w:type="page"/>
      </w:r>
    </w:p>
    <w:p w14:paraId="3B738DD9" w14:textId="286199ED" w:rsidR="00CD3F49" w:rsidRDefault="00CD3F49" w:rsidP="00CD3F49">
      <w:pPr>
        <w:pStyle w:val="Caption"/>
        <w:rPr>
          <w:lang w:val="es-CO"/>
        </w:rPr>
      </w:pPr>
      <w:bookmarkStart w:id="2" w:name="_Toc175123993"/>
      <w:r>
        <w:lastRenderedPageBreak/>
        <w:t xml:space="preserve">Figura </w:t>
      </w:r>
      <w:fldSimple w:instr=" SEQ Figura \* ARABIC ">
        <w:r w:rsidR="003A4EBE">
          <w:rPr>
            <w:noProof/>
          </w:rPr>
          <w:t>1</w:t>
        </w:r>
      </w:fldSimple>
      <w:r>
        <w:t xml:space="preserve">. </w:t>
      </w:r>
      <w:r w:rsidR="00087635">
        <w:t>Localización geográfica y e</w:t>
      </w:r>
      <w:r>
        <w:t xml:space="preserve">mbalses </w:t>
      </w:r>
      <w:r w:rsidR="005227EF">
        <w:t xml:space="preserve">en </w:t>
      </w:r>
      <w:r>
        <w:t xml:space="preserve">zonas altas </w:t>
      </w:r>
      <w:r w:rsidR="00784CD8">
        <w:t xml:space="preserve">- </w:t>
      </w:r>
      <w:r w:rsidR="00FC087F">
        <w:t>C</w:t>
      </w:r>
      <w:r>
        <w:t>uenca Río Bogotá</w:t>
      </w:r>
      <w:bookmarkEnd w:id="2"/>
    </w:p>
    <w:p w14:paraId="6863A131" w14:textId="0DD6D1C3" w:rsidR="00C11DDC" w:rsidRDefault="003F55A6" w:rsidP="00CD3F49">
      <w:pPr>
        <w:jc w:val="center"/>
        <w:rPr>
          <w:lang w:val="es-CO"/>
        </w:rPr>
      </w:pPr>
      <w:r>
        <w:rPr>
          <w:noProof/>
          <w:lang w:val="es-CO"/>
        </w:rPr>
        <w:drawing>
          <wp:inline distT="0" distB="0" distL="0" distR="0" wp14:anchorId="0539E323" wp14:editId="04B9E500">
            <wp:extent cx="5040000" cy="3981156"/>
            <wp:effectExtent l="0" t="0" r="8255" b="635"/>
            <wp:docPr id="1771660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0824" name="Picture 17716608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0000" cy="3981156"/>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3321"/>
        <w:gridCol w:w="3321"/>
      </w:tblGrid>
      <w:tr w:rsidR="00733AD7" w14:paraId="1901F949" w14:textId="77777777" w:rsidTr="00CC192C">
        <w:trPr>
          <w:jc w:val="center"/>
        </w:trPr>
        <w:tc>
          <w:tcPr>
            <w:tcW w:w="3320" w:type="dxa"/>
          </w:tcPr>
          <w:p w14:paraId="3DD4BE12" w14:textId="77777777" w:rsidR="005F76A8" w:rsidRDefault="00733AD7" w:rsidP="00CD3F49">
            <w:pPr>
              <w:jc w:val="center"/>
              <w:rPr>
                <w:sz w:val="16"/>
                <w:szCs w:val="16"/>
                <w:lang w:val="es-CO"/>
              </w:rPr>
            </w:pPr>
            <w:r>
              <w:rPr>
                <w:noProof/>
                <w:sz w:val="16"/>
                <w:szCs w:val="16"/>
                <w:lang w:val="es-CO"/>
              </w:rPr>
              <w:drawing>
                <wp:inline distT="0" distB="0" distL="0" distR="0" wp14:anchorId="45C7EF06" wp14:editId="636AFBB7">
                  <wp:extent cx="1117128" cy="1800000"/>
                  <wp:effectExtent l="0" t="0" r="6985" b="0"/>
                  <wp:docPr id="1889614058" name="Picture 11" descr="A map of south america with a red and black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14058" name="Picture 11" descr="A map of south america with a red and black fla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17128" cy="1800000"/>
                          </a:xfrm>
                          <a:prstGeom prst="rect">
                            <a:avLst/>
                          </a:prstGeom>
                        </pic:spPr>
                      </pic:pic>
                    </a:graphicData>
                  </a:graphic>
                </wp:inline>
              </w:drawing>
            </w:r>
          </w:p>
          <w:p w14:paraId="2347FF22" w14:textId="3A2063EF" w:rsidR="00FF3459" w:rsidRDefault="00FF3459" w:rsidP="00CD3F49">
            <w:pPr>
              <w:jc w:val="center"/>
              <w:rPr>
                <w:sz w:val="16"/>
                <w:szCs w:val="16"/>
                <w:lang w:val="es-CO"/>
              </w:rPr>
            </w:pPr>
            <w:r>
              <w:rPr>
                <w:sz w:val="16"/>
                <w:szCs w:val="16"/>
                <w:lang w:val="es-CO"/>
              </w:rPr>
              <w:t>Suramérica</w:t>
            </w:r>
          </w:p>
        </w:tc>
        <w:tc>
          <w:tcPr>
            <w:tcW w:w="3321" w:type="dxa"/>
          </w:tcPr>
          <w:p w14:paraId="1BA96A0F" w14:textId="77777777" w:rsidR="005F76A8" w:rsidRDefault="00733AD7" w:rsidP="00CD3F49">
            <w:pPr>
              <w:jc w:val="center"/>
              <w:rPr>
                <w:sz w:val="16"/>
                <w:szCs w:val="16"/>
                <w:lang w:val="es-CO"/>
              </w:rPr>
            </w:pPr>
            <w:r>
              <w:rPr>
                <w:noProof/>
                <w:sz w:val="16"/>
                <w:szCs w:val="16"/>
                <w:lang w:val="es-CO"/>
              </w:rPr>
              <w:drawing>
                <wp:inline distT="0" distB="0" distL="0" distR="0" wp14:anchorId="7EF9064F" wp14:editId="3B7A3EA2">
                  <wp:extent cx="1367902" cy="1800000"/>
                  <wp:effectExtent l="0" t="0" r="3810" b="0"/>
                  <wp:docPr id="1113384755" name="Picture 12"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4755" name="Picture 12" descr="A map of a countr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7902" cy="1800000"/>
                          </a:xfrm>
                          <a:prstGeom prst="rect">
                            <a:avLst/>
                          </a:prstGeom>
                        </pic:spPr>
                      </pic:pic>
                    </a:graphicData>
                  </a:graphic>
                </wp:inline>
              </w:drawing>
            </w:r>
          </w:p>
          <w:p w14:paraId="1C13927F" w14:textId="7B0A8913" w:rsidR="00FF3459" w:rsidRDefault="00FF3459" w:rsidP="00CD3F49">
            <w:pPr>
              <w:jc w:val="center"/>
              <w:rPr>
                <w:sz w:val="16"/>
                <w:szCs w:val="16"/>
                <w:lang w:val="es-CO"/>
              </w:rPr>
            </w:pPr>
            <w:r>
              <w:rPr>
                <w:sz w:val="16"/>
                <w:szCs w:val="16"/>
                <w:lang w:val="es-CO"/>
              </w:rPr>
              <w:t>Colombia</w:t>
            </w:r>
          </w:p>
        </w:tc>
        <w:tc>
          <w:tcPr>
            <w:tcW w:w="3321" w:type="dxa"/>
          </w:tcPr>
          <w:p w14:paraId="61A19881" w14:textId="77777777" w:rsidR="005F76A8" w:rsidRDefault="00577A32" w:rsidP="00CD3F49">
            <w:pPr>
              <w:jc w:val="center"/>
              <w:rPr>
                <w:sz w:val="16"/>
                <w:szCs w:val="16"/>
                <w:lang w:val="es-CO"/>
              </w:rPr>
            </w:pPr>
            <w:r>
              <w:rPr>
                <w:noProof/>
                <w:sz w:val="16"/>
                <w:szCs w:val="16"/>
                <w:lang w:val="es-CO"/>
              </w:rPr>
              <w:drawing>
                <wp:inline distT="0" distB="0" distL="0" distR="0" wp14:anchorId="3B208588" wp14:editId="6AE81E37">
                  <wp:extent cx="1594244" cy="1800000"/>
                  <wp:effectExtent l="0" t="0" r="6350" b="0"/>
                  <wp:docPr id="1293010674" name="Picture 1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0674" name="Picture 13" descr="A map of a riv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94244" cy="1800000"/>
                          </a:xfrm>
                          <a:prstGeom prst="rect">
                            <a:avLst/>
                          </a:prstGeom>
                        </pic:spPr>
                      </pic:pic>
                    </a:graphicData>
                  </a:graphic>
                </wp:inline>
              </w:drawing>
            </w:r>
          </w:p>
          <w:p w14:paraId="35E7CF21" w14:textId="50F11953" w:rsidR="00FF3459" w:rsidRDefault="00FF3459" w:rsidP="00CD3F49">
            <w:pPr>
              <w:jc w:val="center"/>
              <w:rPr>
                <w:sz w:val="16"/>
                <w:szCs w:val="16"/>
                <w:lang w:val="es-CO"/>
              </w:rPr>
            </w:pPr>
            <w:r>
              <w:rPr>
                <w:sz w:val="16"/>
                <w:szCs w:val="16"/>
                <w:lang w:val="es-CO"/>
              </w:rPr>
              <w:t>Cundinamarca</w:t>
            </w:r>
          </w:p>
        </w:tc>
      </w:tr>
    </w:tbl>
    <w:p w14:paraId="236BFB46" w14:textId="36E66E79"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w:t>
      </w:r>
    </w:p>
    <w:p w14:paraId="37FA967D" w14:textId="77777777" w:rsidR="00CD3F49" w:rsidRDefault="00CD3F49" w:rsidP="00CB0E59">
      <w:pPr>
        <w:rPr>
          <w:lang w:val="es-CO"/>
        </w:rPr>
      </w:pPr>
    </w:p>
    <w:p w14:paraId="24A46D37" w14:textId="77777777" w:rsidR="00BB30B5" w:rsidRDefault="00BB30B5" w:rsidP="00BB30B5">
      <w:pPr>
        <w:rPr>
          <w:lang w:val="es-CO"/>
        </w:rPr>
      </w:pPr>
      <w:r w:rsidRPr="00BB30B5">
        <w:rPr>
          <w:lang w:val="es-CO"/>
        </w:rPr>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576F9F73" w:rsidR="00D54CD7" w:rsidRDefault="00D54CD7">
      <w:pPr>
        <w:jc w:val="left"/>
      </w:pPr>
      <w:r>
        <w:br w:type="page"/>
      </w:r>
    </w:p>
    <w:p w14:paraId="54175E1B" w14:textId="78AA2861" w:rsidR="00CF3924" w:rsidRDefault="00CF3924" w:rsidP="00CF3924">
      <w:pPr>
        <w:pStyle w:val="Caption"/>
      </w:pPr>
      <w:bookmarkStart w:id="3" w:name="_Toc175123994"/>
      <w:r>
        <w:lastRenderedPageBreak/>
        <w:t xml:space="preserve">Figura </w:t>
      </w:r>
      <w:fldSimple w:instr=" SEQ Figura \* ARABIC ">
        <w:r w:rsidR="003A4EBE">
          <w:rPr>
            <w:noProof/>
          </w:rPr>
          <w:t>2</w:t>
        </w:r>
      </w:fldSimple>
      <w:r>
        <w:t xml:space="preserve">. </w:t>
      </w:r>
      <w:r w:rsidR="007224BE">
        <w:t>M</w:t>
      </w:r>
      <w:r w:rsidRPr="00CF3924">
        <w:t>unicipios con influencia geográfica sobre la cuenca del Río Bogotá</w:t>
      </w:r>
      <w:bookmarkEnd w:id="3"/>
    </w:p>
    <w:p w14:paraId="26CAE817" w14:textId="0E1573AD" w:rsidR="00CF3924" w:rsidRDefault="0061233F" w:rsidP="00CF3924">
      <w:pPr>
        <w:jc w:val="center"/>
      </w:pPr>
      <w:r>
        <w:rPr>
          <w:noProof/>
        </w:rPr>
        <w:drawing>
          <wp:inline distT="0" distB="0" distL="0" distR="0" wp14:anchorId="6803734F" wp14:editId="67A659DB">
            <wp:extent cx="5400000" cy="4196209"/>
            <wp:effectExtent l="0" t="0" r="0" b="0"/>
            <wp:docPr id="1998922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568" name="Picture 19989225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4196209"/>
                    </a:xfrm>
                    <a:prstGeom prst="rect">
                      <a:avLst/>
                    </a:prstGeom>
                  </pic:spPr>
                </pic:pic>
              </a:graphicData>
            </a:graphic>
          </wp:inline>
        </w:drawing>
      </w:r>
    </w:p>
    <w:p w14:paraId="276F5C0B" w14:textId="77777777" w:rsidR="00F20771"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3F2EA29A" w14:textId="10378517" w:rsidR="00CF3924" w:rsidRPr="00BE194F" w:rsidRDefault="00C77E83" w:rsidP="00CF3924">
      <w:pPr>
        <w:jc w:val="center"/>
        <w:rPr>
          <w:sz w:val="16"/>
          <w:szCs w:val="16"/>
          <w:lang w:val="es-CO"/>
        </w:rPr>
      </w:pPr>
      <w:r>
        <w:rPr>
          <w:sz w:val="16"/>
          <w:szCs w:val="16"/>
          <w:lang w:val="es-CO"/>
        </w:rPr>
        <w:t>Bordes externos al límite de la cuenca</w:t>
      </w:r>
      <w:r w:rsidR="00F20771">
        <w:rPr>
          <w:sz w:val="16"/>
          <w:szCs w:val="16"/>
          <w:lang w:val="es-CO"/>
        </w:rPr>
        <w:t xml:space="preserve"> del Río Bogotá</w:t>
      </w:r>
      <w:r>
        <w:rPr>
          <w:sz w:val="16"/>
          <w:szCs w:val="16"/>
          <w:lang w:val="es-CO"/>
        </w:rPr>
        <w:t>, representan el límite geopolítico de los municipios.</w:t>
      </w:r>
    </w:p>
    <w:p w14:paraId="4513EA37" w14:textId="313A7C81" w:rsidR="00060543" w:rsidRDefault="00060543">
      <w:pPr>
        <w:jc w:val="left"/>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2F1BE77F" w14:textId="598A1538" w:rsidR="00C71E8E" w:rsidRPr="00533735" w:rsidRDefault="0086618A" w:rsidP="00533735">
      <w:pPr>
        <w:pStyle w:val="Heading1"/>
      </w:pPr>
      <w:bookmarkStart w:id="4" w:name="_Toc175123965"/>
      <w:r>
        <w:t>2</w:t>
      </w:r>
      <w:r w:rsidR="00533735" w:rsidRPr="00533735">
        <w:t xml:space="preserve">. </w:t>
      </w:r>
      <w:r w:rsidR="002E05DF" w:rsidRPr="00533735">
        <w:t>Modelo digital de elevación híbrido – DEM</w:t>
      </w:r>
      <w:bookmarkEnd w:id="4"/>
    </w:p>
    <w:p w14:paraId="1E1243CA" w14:textId="77777777" w:rsidR="002E05DF" w:rsidRDefault="002E05DF" w:rsidP="002E05DF">
      <w:pPr>
        <w:rPr>
          <w:lang w:val="es-CO"/>
        </w:rPr>
      </w:pPr>
    </w:p>
    <w:p w14:paraId="76079DBC" w14:textId="5CB2EB84"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 xml:space="preserve">la cuenca, se ha utilizado el modelo digital de superficie – DSM </w:t>
      </w:r>
      <w:proofErr w:type="spellStart"/>
      <w:r w:rsidR="00FA74F2">
        <w:rPr>
          <w:lang w:val="es-CO"/>
        </w:rPr>
        <w:t>Copernicus</w:t>
      </w:r>
      <w:proofErr w:type="spellEnd"/>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5 y 0.5 metros), un modelo de elevación generado a 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proofErr w:type="spellStart"/>
      <w:r w:rsidR="00A72031">
        <w:rPr>
          <w:lang w:val="es-CO"/>
        </w:rPr>
        <w:t>Copernicus</w:t>
      </w:r>
      <w:proofErr w:type="spellEnd"/>
      <w:r w:rsidR="00A72031">
        <w:rPr>
          <w:lang w:val="es-CO"/>
        </w:rPr>
        <w:t>,</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w:t>
      </w:r>
      <w:r w:rsidR="007F6CD9">
        <w:t>mayor detalle d</w:t>
      </w:r>
      <w:r w:rsidR="00FA74F2" w:rsidRPr="00FA74F2">
        <w:t>el corredor</w:t>
      </w:r>
      <w:r w:rsidR="007F6CD9">
        <w:t xml:space="preserve">, </w:t>
      </w:r>
      <w:r w:rsidR="00AC7589">
        <w:t xml:space="preserve">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proofErr w:type="spellStart"/>
      <w:r w:rsidR="00FA74F2" w:rsidRPr="00FA74F2">
        <w:t>Synthetic-aperture</w:t>
      </w:r>
      <w:proofErr w:type="spellEnd"/>
      <w:r w:rsidR="00FA74F2" w:rsidRPr="00FA74F2">
        <w:t xml:space="preserv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proofErr w:type="spellStart"/>
      <w:r w:rsidR="00A72031">
        <w:rPr>
          <w:lang w:val="es-CO"/>
        </w:rPr>
        <w:t>Copernicus</w:t>
      </w:r>
      <w:proofErr w:type="spellEnd"/>
      <w:r w:rsidR="00A72031" w:rsidRPr="00FA74F2">
        <w:t xml:space="preserve"> </w:t>
      </w:r>
      <w:r w:rsidR="00FA74F2" w:rsidRPr="00FA74F2">
        <w:t>y</w:t>
      </w:r>
      <w:r w:rsidR="00FA74F2">
        <w:t xml:space="preserve"> 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respecto al modelo NASA ALOS PALSAR</w:t>
      </w:r>
      <w:r w:rsidR="00FA74F2">
        <w:t>,</w:t>
      </w:r>
      <w:r w:rsidR="00FA74F2" w:rsidRPr="00FA74F2">
        <w:t xml:space="preserve"> está alrededor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5B0F4580" w14:textId="15E072F7" w:rsidR="00931737" w:rsidRDefault="008C1F17" w:rsidP="002E05DF">
      <w:r>
        <w:rPr>
          <w:lang w:val="es-CO"/>
        </w:rPr>
        <w:lastRenderedPageBreak/>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2BAEFAF7" w:rsidR="001C0BAA" w:rsidRDefault="00E3263C" w:rsidP="00E3263C">
      <w:pPr>
        <w:pStyle w:val="Caption"/>
      </w:pPr>
      <w:bookmarkStart w:id="5" w:name="_Toc175123995"/>
      <w:r>
        <w:t xml:space="preserve">Figura </w:t>
      </w:r>
      <w:fldSimple w:instr=" SEQ Figura \* ARABIC ">
        <w:r w:rsidR="003A4EBE">
          <w:rPr>
            <w:noProof/>
          </w:rPr>
          <w:t>3</w:t>
        </w:r>
      </w:fldSimple>
      <w:r>
        <w:t xml:space="preserve">. </w:t>
      </w:r>
      <w:r w:rsidR="007224BE">
        <w:t>Localización de p</w:t>
      </w:r>
      <w:r w:rsidRPr="00E3263C">
        <w:t>asos de vía identificados en la ciudad de Bogotá</w:t>
      </w:r>
      <w:bookmarkEnd w:id="5"/>
    </w:p>
    <w:p w14:paraId="51A6A95D" w14:textId="03318617" w:rsidR="001C0BAA" w:rsidRDefault="00CA57C5" w:rsidP="001C0BAA">
      <w:pPr>
        <w:jc w:val="center"/>
      </w:pPr>
      <w:r>
        <w:rPr>
          <w:noProof/>
        </w:rPr>
        <w:drawing>
          <wp:inline distT="0" distB="0" distL="0" distR="0" wp14:anchorId="1DF1E059" wp14:editId="1981EC9F">
            <wp:extent cx="5040000" cy="3098700"/>
            <wp:effectExtent l="0" t="0" r="8255" b="6985"/>
            <wp:docPr id="2022074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4704" name="Picture 20220747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3098700"/>
                    </a:xfrm>
                    <a:prstGeom prst="rect">
                      <a:avLst/>
                    </a:prstGeom>
                  </pic:spPr>
                </pic:pic>
              </a:graphicData>
            </a:graphic>
          </wp:inline>
        </w:drawing>
      </w:r>
    </w:p>
    <w:p w14:paraId="7D15F9E7" w14:textId="1BA26820" w:rsidR="0045352C" w:rsidRDefault="00E3263C" w:rsidP="00E3263C">
      <w:pPr>
        <w:jc w:val="center"/>
        <w:rPr>
          <w:sz w:val="16"/>
          <w:szCs w:val="16"/>
          <w:lang w:val="es-CO"/>
        </w:rPr>
      </w:pPr>
      <w:r w:rsidRPr="00BE194F">
        <w:rPr>
          <w:sz w:val="16"/>
          <w:szCs w:val="16"/>
          <w:lang w:val="es-CO"/>
        </w:rPr>
        <w:t>Fuente: Centro de Estudios Hidráulicos. Escuela Colombiana de Ingeniería Julio Garavito.</w:t>
      </w:r>
    </w:p>
    <w:p w14:paraId="29F66C02" w14:textId="4F211598" w:rsidR="00E3263C" w:rsidRPr="00BE194F" w:rsidRDefault="0099084B" w:rsidP="00E3263C">
      <w:pPr>
        <w:jc w:val="center"/>
        <w:rPr>
          <w:sz w:val="16"/>
          <w:szCs w:val="16"/>
          <w:lang w:val="es-CO"/>
        </w:rPr>
      </w:pPr>
      <w:r>
        <w:rPr>
          <w:sz w:val="16"/>
          <w:szCs w:val="16"/>
          <w:lang w:val="es-CO"/>
        </w:rPr>
        <w:t>En color verde se representan los pasos de vía que requirieron de ajuste en el modelo de terreno.</w:t>
      </w:r>
    </w:p>
    <w:p w14:paraId="43803ECF" w14:textId="77777777" w:rsidR="00E3263C" w:rsidRDefault="00E3263C" w:rsidP="001C0BAA">
      <w:pPr>
        <w:jc w:val="center"/>
      </w:pPr>
    </w:p>
    <w:p w14:paraId="455F1BEF" w14:textId="77777777" w:rsidR="005433AA" w:rsidRDefault="005433AA" w:rsidP="001C0BAA">
      <w:pPr>
        <w:jc w:val="center"/>
      </w:pPr>
    </w:p>
    <w:p w14:paraId="207E1796" w14:textId="5078A2B0" w:rsidR="000C1FF7" w:rsidRDefault="00306538" w:rsidP="002E05DF">
      <w:pPr>
        <w:rPr>
          <w:lang w:val="es-CO"/>
        </w:rPr>
      </w:pPr>
      <w:r>
        <w:rPr>
          <w:lang w:val="es-CO"/>
        </w:rPr>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 xml:space="preserve">(con secciones transversales de referencia y ejes </w:t>
      </w:r>
      <w:r>
        <w:rPr>
          <w:lang w:val="es-CO"/>
        </w:rPr>
        <w:t>sobre dos canales</w:t>
      </w:r>
      <w:r w:rsidR="002A34DB">
        <w:rPr>
          <w:lang w:val="es-CO"/>
        </w:rPr>
        <w:t>)</w:t>
      </w:r>
      <w:r>
        <w:rPr>
          <w:lang w:val="es-CO"/>
        </w:rPr>
        <w:t>, y a la derecha el ajuste realizado al modelo de terreno, incorporando las secciones a superficie libre del canal.</w:t>
      </w:r>
    </w:p>
    <w:p w14:paraId="074C9036" w14:textId="77777777" w:rsidR="005433AA" w:rsidRDefault="005433AA" w:rsidP="002E05DF">
      <w:pPr>
        <w:rPr>
          <w:lang w:val="es-CO"/>
        </w:rPr>
      </w:pPr>
    </w:p>
    <w:p w14:paraId="75A540E7" w14:textId="05676F34" w:rsidR="006D6694" w:rsidRDefault="00C364B0" w:rsidP="00C364B0">
      <w:pPr>
        <w:pStyle w:val="Caption"/>
      </w:pPr>
      <w:bookmarkStart w:id="6" w:name="_Toc175123996"/>
      <w:r>
        <w:t xml:space="preserve">Figura </w:t>
      </w:r>
      <w:fldSimple w:instr=" SEQ Figura \* ARABIC ">
        <w:r w:rsidR="003A4EBE">
          <w:rPr>
            <w:noProof/>
          </w:rPr>
          <w:t>4</w:t>
        </w:r>
      </w:fldSimple>
      <w:r>
        <w:t xml:space="preserve">. </w:t>
      </w:r>
      <w:r w:rsidRPr="00C364B0">
        <w:t>Ajuste de pasos de vía</w:t>
      </w:r>
      <w:bookmarkEnd w:id="6"/>
    </w:p>
    <w:p w14:paraId="623803AD" w14:textId="01A258EE" w:rsidR="00BA4D30" w:rsidRPr="00BA4D30" w:rsidRDefault="00BA4D30" w:rsidP="00BA4D30">
      <w:pPr>
        <w:jc w:val="center"/>
      </w:pPr>
      <w:r w:rsidRPr="00C364B0">
        <w:rPr>
          <w:noProof/>
          <w:lang w:val="es-CO"/>
        </w:rPr>
        <w:drawing>
          <wp:inline distT="0" distB="0" distL="0" distR="0" wp14:anchorId="7202ECE2" wp14:editId="5570FC20">
            <wp:extent cx="1905803" cy="1800000"/>
            <wp:effectExtent l="19050" t="19050" r="18415" b="10160"/>
            <wp:docPr id="11744771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11" name="Picture 1" descr="A map of a river&#10;&#10;Description automatically generated"/>
                    <pic:cNvPicPr/>
                  </pic:nvPicPr>
                  <pic:blipFill rotWithShape="1">
                    <a:blip r:embed="rId15"/>
                    <a:srcRect b="2783"/>
                    <a:stretch/>
                  </pic:blipFill>
                  <pic:spPr bwMode="auto">
                    <a:xfrm>
                      <a:off x="0" y="0"/>
                      <a:ext cx="1905803" cy="1800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364B0">
        <w:rPr>
          <w:noProof/>
          <w:lang w:val="es-CO"/>
        </w:rPr>
        <w:drawing>
          <wp:inline distT="0" distB="0" distL="0" distR="0" wp14:anchorId="4C3A520A" wp14:editId="492D3BE9">
            <wp:extent cx="2132288" cy="1800000"/>
            <wp:effectExtent l="19050" t="19050" r="20955" b="10160"/>
            <wp:docPr id="1529294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4365" name="Picture 1" descr="A map of a city&#10;&#10;Description automatically generated"/>
                    <pic:cNvPicPr/>
                  </pic:nvPicPr>
                  <pic:blipFill>
                    <a:blip r:embed="rId16"/>
                    <a:stretch>
                      <a:fillRect/>
                    </a:stretch>
                  </pic:blipFill>
                  <pic:spPr>
                    <a:xfrm>
                      <a:off x="0" y="0"/>
                      <a:ext cx="2132288" cy="1800000"/>
                    </a:xfrm>
                    <a:prstGeom prst="rect">
                      <a:avLst/>
                    </a:prstGeom>
                    <a:ln>
                      <a:solidFill>
                        <a:schemeClr val="tx1">
                          <a:lumMod val="95000"/>
                          <a:lumOff val="5000"/>
                        </a:schemeClr>
                      </a:solidFill>
                    </a:ln>
                  </pic:spPr>
                </pic:pic>
              </a:graphicData>
            </a:graphic>
          </wp:inline>
        </w:drawing>
      </w:r>
    </w:p>
    <w:p w14:paraId="31CE5B19" w14:textId="1F451EB1"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32A5320F" w:rsidR="00306538" w:rsidRDefault="007F6CD9" w:rsidP="002E05DF">
      <w:r w:rsidRPr="007F6CD9">
        <w:rPr>
          <w:lang w:val="es-CO"/>
        </w:rPr>
        <w:t>Las construcciones</w:t>
      </w:r>
      <w:r w:rsidR="002F2897">
        <w:rPr>
          <w:lang w:val="es-CO"/>
        </w:rPr>
        <w:t>,</w:t>
      </w:r>
      <w:r w:rsidRPr="007F6CD9">
        <w:rPr>
          <w:lang w:val="es-CO"/>
        </w:rPr>
        <w:t xml:space="preserve"> </w:t>
      </w:r>
      <w:r>
        <w:rPr>
          <w:lang w:val="es-CO"/>
        </w:rPr>
        <w:t xml:space="preserve">obtenidas de la </w:t>
      </w:r>
      <w:r w:rsidRPr="007F6CD9">
        <w:t>Unidad Administrativa Especial de Catastro Distrital</w:t>
      </w:r>
      <w:r>
        <w:t xml:space="preserve"> de Bogotá</w:t>
      </w:r>
      <w:r w:rsidR="000C27C2">
        <w:t xml:space="preserve"> D.C.</w:t>
      </w:r>
      <w:r>
        <w:t xml:space="preserve">, </w:t>
      </w:r>
      <w:r>
        <w:rPr>
          <w:lang w:val="es-CO"/>
        </w:rPr>
        <w:t>han sido</w:t>
      </w:r>
      <w:r w:rsidRPr="007F6CD9">
        <w:rPr>
          <w:lang w:val="es-CO"/>
        </w:rPr>
        <w:t xml:space="preserve"> utilizadas como complemento en la creación del modelo de terreno híbrido y son consideradas </w:t>
      </w:r>
      <w:r w:rsidR="001B58F3">
        <w:rPr>
          <w:lang w:val="es-CO"/>
        </w:rPr>
        <w:t xml:space="preserve">en esta investigación </w:t>
      </w:r>
      <w:r w:rsidRPr="007F6CD9">
        <w:rPr>
          <w:lang w:val="es-CO"/>
        </w:rPr>
        <w:t>como bloques de obstrucción del modelo hidráulico; también son utilizadas para el ajuste del mapa general de rugosidades</w:t>
      </w:r>
      <w:r w:rsidR="001B58F3">
        <w:rPr>
          <w:lang w:val="es-CO"/>
        </w:rPr>
        <w:t>,</w:t>
      </w:r>
      <w:r w:rsidRPr="007F6CD9">
        <w:rPr>
          <w:lang w:val="es-CO"/>
        </w:rPr>
        <w:t xml:space="preserve"> debido a que en las caras de mallado, son requeridos valores altos </w:t>
      </w:r>
      <w:r w:rsidR="002F2897">
        <w:rPr>
          <w:lang w:val="es-CO"/>
        </w:rPr>
        <w:t xml:space="preserve">de rugosidad </w:t>
      </w:r>
      <w:r w:rsidRPr="007F6CD9">
        <w:rPr>
          <w:lang w:val="es-CO"/>
        </w:rPr>
        <w:t>e impermeabilidades en cero (excepto en construcciones con cubiertas ecológicas o SUDS).</w:t>
      </w:r>
      <w:r w:rsidR="00C74E9E">
        <w:rPr>
          <w:lang w:val="es-CO"/>
        </w:rPr>
        <w:t xml:space="preserve"> A</w:t>
      </w:r>
      <w:r w:rsidR="00C74E9E" w:rsidRPr="00C74E9E">
        <w:t xml:space="preserve"> partir de las cotas de cubierta</w:t>
      </w:r>
      <w:r w:rsidR="00C74E9E">
        <w:t xml:space="preserve">, estimadas </w:t>
      </w:r>
      <w:r w:rsidR="00C74E9E" w:rsidRPr="00C74E9E">
        <w:t xml:space="preserve">con la cota de </w:t>
      </w:r>
      <w:r w:rsidR="00C74E9E">
        <w:t xml:space="preserve">su </w:t>
      </w:r>
      <w:r w:rsidR="00C74E9E" w:rsidRPr="00C74E9E">
        <w:t xml:space="preserve">centroide </w:t>
      </w:r>
      <w:r w:rsidR="00C74E9E">
        <w:t>más</w:t>
      </w:r>
      <w:r w:rsidR="00C74E9E" w:rsidRPr="00C74E9E">
        <w:t xml:space="preserve"> la altura de la edificación y semisótano, se ha generado la grilla de elevación de construcciones.</w:t>
      </w:r>
      <w:r w:rsidR="00C74E9E">
        <w:t xml:space="preserve"> </w:t>
      </w:r>
      <w:r w:rsidR="002F2897">
        <w:t>L</w:t>
      </w:r>
      <w:r w:rsidR="00C74E9E">
        <w:t xml:space="preserve">a Figura 5 </w:t>
      </w:r>
      <w:r w:rsidR="002F2897">
        <w:t>contiene una representación del modelo de terreno híbrido y una sección de muestreo sobre el Canal Callejas y el Canal Contador.</w:t>
      </w:r>
    </w:p>
    <w:p w14:paraId="02A2EB49" w14:textId="77777777" w:rsidR="00AE60A8" w:rsidRDefault="00AE60A8" w:rsidP="002E05DF">
      <w:pPr>
        <w:rPr>
          <w:lang w:val="es-CO"/>
        </w:rPr>
      </w:pPr>
    </w:p>
    <w:p w14:paraId="7C8F8188" w14:textId="08EE21D6" w:rsidR="002F2897" w:rsidRDefault="002F2897" w:rsidP="002F2897">
      <w:pPr>
        <w:pStyle w:val="Caption"/>
        <w:rPr>
          <w:lang w:val="es-CO"/>
        </w:rPr>
      </w:pPr>
      <w:bookmarkStart w:id="7" w:name="_Toc175123997"/>
      <w:r>
        <w:lastRenderedPageBreak/>
        <w:t xml:space="preserve">Figura </w:t>
      </w:r>
      <w:fldSimple w:instr=" SEQ Figura \* ARABIC ">
        <w:r w:rsidR="003A4EBE">
          <w:rPr>
            <w:noProof/>
          </w:rPr>
          <w:t>5</w:t>
        </w:r>
      </w:fldSimple>
      <w:r>
        <w:t>. Modelo digital de elevación híbrido y sección transversal de muestreo</w:t>
      </w:r>
      <w:bookmarkEnd w:id="7"/>
    </w:p>
    <w:p w14:paraId="76F64486" w14:textId="706BFEE7" w:rsidR="002F2897" w:rsidRDefault="002F2897" w:rsidP="002F2897">
      <w:pPr>
        <w:jc w:val="center"/>
        <w:rPr>
          <w:lang w:val="es-CO"/>
        </w:rPr>
      </w:pPr>
      <w:r w:rsidRPr="002F2897">
        <w:rPr>
          <w:noProof/>
          <w:lang w:val="es-CO"/>
        </w:rPr>
        <w:drawing>
          <wp:inline distT="0" distB="0" distL="0" distR="0" wp14:anchorId="7A1ED97A" wp14:editId="42BFEBA0">
            <wp:extent cx="5760000" cy="3122600"/>
            <wp:effectExtent l="19050" t="19050" r="12700" b="20955"/>
            <wp:docPr id="7971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4408" name=""/>
                    <pic:cNvPicPr/>
                  </pic:nvPicPr>
                  <pic:blipFill>
                    <a:blip r:embed="rId17"/>
                    <a:stretch>
                      <a:fillRect/>
                    </a:stretch>
                  </pic:blipFill>
                  <pic:spPr>
                    <a:xfrm>
                      <a:off x="0" y="0"/>
                      <a:ext cx="5760000" cy="3122600"/>
                    </a:xfrm>
                    <a:prstGeom prst="rect">
                      <a:avLst/>
                    </a:prstGeom>
                    <a:ln>
                      <a:solidFill>
                        <a:schemeClr val="tx1">
                          <a:lumMod val="95000"/>
                          <a:lumOff val="5000"/>
                        </a:schemeClr>
                      </a:solidFill>
                    </a:ln>
                  </pic:spPr>
                </pic:pic>
              </a:graphicData>
            </a:graphic>
          </wp:inline>
        </w:drawing>
      </w:r>
    </w:p>
    <w:p w14:paraId="125BCB9D" w14:textId="39B7332F" w:rsidR="0045352C" w:rsidRDefault="002F2897" w:rsidP="002F2897">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771134C6" w14:textId="6A747FE8" w:rsidR="002F2897" w:rsidRDefault="00517733" w:rsidP="002F2897">
      <w:pPr>
        <w:jc w:val="center"/>
        <w:rPr>
          <w:sz w:val="16"/>
          <w:szCs w:val="16"/>
          <w:lang w:val="es-CO"/>
        </w:rPr>
      </w:pPr>
      <w:r>
        <w:rPr>
          <w:sz w:val="16"/>
          <w:szCs w:val="16"/>
          <w:lang w:val="es-CO"/>
        </w:rPr>
        <w:t>Dirección vectorial de la sección de muestreo de sur a norte.</w:t>
      </w:r>
    </w:p>
    <w:p w14:paraId="185A8E1C" w14:textId="77777777" w:rsidR="006975BC" w:rsidRPr="006975BC" w:rsidRDefault="006975BC" w:rsidP="006975BC">
      <w:pPr>
        <w:jc w:val="right"/>
        <w:rPr>
          <w:sz w:val="16"/>
          <w:szCs w:val="16"/>
          <w:lang w:val="es-CO"/>
        </w:rPr>
      </w:pPr>
    </w:p>
    <w:p w14:paraId="6BCA2630" w14:textId="6D25310E" w:rsidR="000C27C2" w:rsidRDefault="007877E6" w:rsidP="002E05DF">
      <w:pPr>
        <w:rPr>
          <w:lang w:val="es-CO"/>
        </w:rPr>
      </w:pPr>
      <w:r>
        <w:rPr>
          <w:lang w:val="es-CO"/>
        </w:rPr>
        <w:t>La Figura 6, contiene una representación 3D del modelo de terreno de la cuenca del Río Bogotá, el sistema de embalses</w:t>
      </w:r>
      <w:r w:rsidR="008F0AA8">
        <w:rPr>
          <w:lang w:val="es-CO"/>
        </w:rPr>
        <w:t>,</w:t>
      </w:r>
      <w:r>
        <w:rPr>
          <w:lang w:val="es-CO"/>
        </w:rPr>
        <w:t xml:space="preserve"> la red de drenaje principal</w:t>
      </w:r>
      <w:r w:rsidR="008F0AA8">
        <w:rPr>
          <w:lang w:val="es-CO"/>
        </w:rPr>
        <w:t xml:space="preserve"> y los perfiles de los ríos principales</w:t>
      </w:r>
      <w:r>
        <w:rPr>
          <w:lang w:val="es-CO"/>
        </w:rPr>
        <w:t>.</w:t>
      </w:r>
    </w:p>
    <w:p w14:paraId="7F96C85B" w14:textId="77777777" w:rsidR="007877E6" w:rsidRDefault="007877E6" w:rsidP="002E05DF">
      <w:pPr>
        <w:rPr>
          <w:lang w:val="es-CO"/>
        </w:rPr>
      </w:pPr>
    </w:p>
    <w:p w14:paraId="58C38388" w14:textId="3F3BB2DE" w:rsidR="00151CF1" w:rsidRDefault="00151CF1" w:rsidP="00151CF1">
      <w:pPr>
        <w:pStyle w:val="Caption"/>
        <w:rPr>
          <w:lang w:val="es-CO"/>
        </w:rPr>
      </w:pPr>
      <w:bookmarkStart w:id="8" w:name="_Toc175123998"/>
      <w:r>
        <w:t xml:space="preserve">Figura </w:t>
      </w:r>
      <w:fldSimple w:instr=" SEQ Figura \* ARABIC ">
        <w:r w:rsidR="003A4EBE">
          <w:rPr>
            <w:noProof/>
          </w:rPr>
          <w:t>6</w:t>
        </w:r>
      </w:fldSimple>
      <w:r>
        <w:t>. Representación 3D cuenca Río Bogotá</w:t>
      </w:r>
      <w:r w:rsidR="00C649DD">
        <w:t xml:space="preserve"> y perfiles de ríos principales</w:t>
      </w:r>
      <w:bookmarkEnd w:id="8"/>
    </w:p>
    <w:p w14:paraId="54DE5F41" w14:textId="7A6137CD" w:rsidR="008F0AA8" w:rsidRDefault="00D54CD7" w:rsidP="00020568">
      <w:pPr>
        <w:jc w:val="center"/>
        <w:rPr>
          <w:sz w:val="16"/>
          <w:szCs w:val="16"/>
          <w:lang w:val="es-CO"/>
        </w:rPr>
      </w:pPr>
      <w:r>
        <w:rPr>
          <w:noProof/>
          <w:sz w:val="16"/>
          <w:szCs w:val="16"/>
          <w:lang w:val="es-CO"/>
        </w:rPr>
        <w:drawing>
          <wp:inline distT="0" distB="0" distL="0" distR="0" wp14:anchorId="7EA6BDC9" wp14:editId="1A6D2162">
            <wp:extent cx="6480000" cy="3887870"/>
            <wp:effectExtent l="0" t="0" r="0" b="0"/>
            <wp:docPr id="273080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80081" name="Picture 2730800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0000" cy="3887870"/>
                    </a:xfrm>
                    <a:prstGeom prst="rect">
                      <a:avLst/>
                    </a:prstGeom>
                  </pic:spPr>
                </pic:pic>
              </a:graphicData>
            </a:graphic>
          </wp:inline>
        </w:drawing>
      </w:r>
    </w:p>
    <w:p w14:paraId="72FEEAE1" w14:textId="02F4E127" w:rsidR="00151CF1" w:rsidRPr="00BE194F" w:rsidRDefault="00151CF1" w:rsidP="00151CF1">
      <w:pPr>
        <w:jc w:val="center"/>
        <w:rPr>
          <w:sz w:val="16"/>
          <w:szCs w:val="16"/>
          <w:lang w:val="es-CO"/>
        </w:rPr>
      </w:pPr>
      <w:r w:rsidRPr="00BE194F">
        <w:rPr>
          <w:sz w:val="16"/>
          <w:szCs w:val="16"/>
          <w:lang w:val="es-CO"/>
        </w:rPr>
        <w:t>Fuente: Centro de Estudios Hidráulicos. Escuela Colombiana de Ingeniería Julio Garavito.</w:t>
      </w:r>
      <w:r w:rsidR="000E5293">
        <w:rPr>
          <w:sz w:val="16"/>
          <w:szCs w:val="16"/>
          <w:lang w:val="es-CO"/>
        </w:rPr>
        <w:t xml:space="preserve"> </w:t>
      </w:r>
      <w:r w:rsidR="005433AA">
        <w:rPr>
          <w:sz w:val="16"/>
          <w:szCs w:val="16"/>
          <w:lang w:val="es-CO"/>
        </w:rPr>
        <w:t>R</w:t>
      </w:r>
      <w:r w:rsidR="00A55A32">
        <w:rPr>
          <w:sz w:val="16"/>
          <w:szCs w:val="16"/>
          <w:lang w:val="es-CO"/>
        </w:rPr>
        <w:t>epresenta</w:t>
      </w:r>
      <w:r w:rsidR="005433AA">
        <w:rPr>
          <w:sz w:val="16"/>
          <w:szCs w:val="16"/>
          <w:lang w:val="es-CO"/>
        </w:rPr>
        <w:t>ción de</w:t>
      </w:r>
      <w:r w:rsidR="00A55A32">
        <w:rPr>
          <w:sz w:val="16"/>
          <w:szCs w:val="16"/>
          <w:lang w:val="es-CO"/>
        </w:rPr>
        <w:t xml:space="preserve"> los drenajes principales que serán utilizados como referencia para el refinamiento del mallado </w:t>
      </w:r>
      <w:r w:rsidR="0045352C">
        <w:rPr>
          <w:sz w:val="16"/>
          <w:szCs w:val="16"/>
          <w:lang w:val="es-CO"/>
        </w:rPr>
        <w:t>en el</w:t>
      </w:r>
      <w:r w:rsidR="00A55A32">
        <w:rPr>
          <w:sz w:val="16"/>
          <w:szCs w:val="16"/>
          <w:lang w:val="es-CO"/>
        </w:rPr>
        <w:t xml:space="preserve"> modelo hidráulico 2D.</w:t>
      </w:r>
      <w:r w:rsidR="004C6A33">
        <w:rPr>
          <w:sz w:val="16"/>
          <w:szCs w:val="16"/>
          <w:lang w:val="es-CO"/>
        </w:rPr>
        <w:t xml:space="preserve"> Las sobreelevaciones en los perfiles corresponden a la vegetación del modelo digital de superficie </w:t>
      </w:r>
      <w:proofErr w:type="spellStart"/>
      <w:r w:rsidR="004C6A33">
        <w:rPr>
          <w:sz w:val="16"/>
          <w:szCs w:val="16"/>
          <w:lang w:val="es-CO"/>
        </w:rPr>
        <w:t>Copernicus</w:t>
      </w:r>
      <w:proofErr w:type="spellEnd"/>
      <w:r w:rsidR="006975BC">
        <w:rPr>
          <w:sz w:val="16"/>
          <w:szCs w:val="16"/>
          <w:lang w:val="es-CO"/>
        </w:rPr>
        <w:t xml:space="preserve"> de la ESA</w:t>
      </w:r>
      <w:r w:rsidR="004C6A33">
        <w:rPr>
          <w:sz w:val="16"/>
          <w:szCs w:val="16"/>
          <w:lang w:val="es-CO"/>
        </w:rPr>
        <w:t>.</w:t>
      </w:r>
    </w:p>
    <w:p w14:paraId="69FB9137" w14:textId="77777777" w:rsidR="00151CF1" w:rsidRDefault="00151CF1" w:rsidP="002E05DF">
      <w:pPr>
        <w:rPr>
          <w:lang w:val="es-CO"/>
        </w:rPr>
      </w:pPr>
    </w:p>
    <w:p w14:paraId="2985B880" w14:textId="77777777" w:rsidR="00B904D2" w:rsidRDefault="00B904D2">
      <w:pPr>
        <w:jc w:val="left"/>
        <w:rPr>
          <w:lang w:val="es-CO"/>
        </w:rPr>
      </w:pPr>
    </w:p>
    <w:p w14:paraId="01386AD5" w14:textId="06745703" w:rsidR="00AE60A8" w:rsidRPr="00533735" w:rsidRDefault="0086618A" w:rsidP="00533735">
      <w:pPr>
        <w:pStyle w:val="Heading1"/>
      </w:pPr>
      <w:bookmarkStart w:id="9" w:name="_Toc175123966"/>
      <w:r>
        <w:t>3</w:t>
      </w:r>
      <w:r w:rsidR="00533735" w:rsidRPr="00533735">
        <w:t xml:space="preserve">. </w:t>
      </w:r>
      <w:r w:rsidR="00AE60A8" w:rsidRPr="00533735">
        <w:t>Red de drenaje urbana y rural</w:t>
      </w:r>
      <w:bookmarkEnd w:id="9"/>
    </w:p>
    <w:p w14:paraId="6C670C2C" w14:textId="77777777" w:rsidR="00AE60A8" w:rsidRDefault="00AE60A8" w:rsidP="00AE60A8">
      <w:pPr>
        <w:rPr>
          <w:lang w:val="es-CO"/>
        </w:rPr>
      </w:pPr>
    </w:p>
    <w:p w14:paraId="484AE6ED" w14:textId="3ED70824" w:rsidR="00AE60A8" w:rsidRDefault="001216CC" w:rsidP="00AE60A8">
      <w:pPr>
        <w:rPr>
          <w:lang w:val="es-CO"/>
        </w:rPr>
      </w:pPr>
      <w:r>
        <w:rPr>
          <w:lang w:val="es-CO"/>
        </w:rPr>
        <w:t>La red de drenaje</w:t>
      </w:r>
      <w:r w:rsidR="0020711E">
        <w:rPr>
          <w:lang w:val="es-CO"/>
        </w:rPr>
        <w:t>, construida a partir de la capa de Corrientes de Agua de la Empresa de Acueducto y Alcantarillado de Bogotá - EAAB</w:t>
      </w:r>
      <w:r>
        <w:rPr>
          <w:lang w:val="es-CO"/>
        </w:rPr>
        <w:t xml:space="preserve">, ha sido utilizada </w:t>
      </w:r>
      <w:r w:rsidR="00A55A32">
        <w:rPr>
          <w:lang w:val="es-CO"/>
        </w:rPr>
        <w:t xml:space="preserve">en </w:t>
      </w:r>
      <w:r w:rsidR="00A55A32" w:rsidRPr="001216CC">
        <w:rPr>
          <w:lang w:val="es-CO"/>
        </w:rPr>
        <w:t xml:space="preserve">RAS </w:t>
      </w:r>
      <w:proofErr w:type="spellStart"/>
      <w:r w:rsidR="00A55A32" w:rsidRPr="001216CC">
        <w:rPr>
          <w:lang w:val="es-CO"/>
        </w:rPr>
        <w:t>Mapper</w:t>
      </w:r>
      <w:proofErr w:type="spellEnd"/>
      <w:r w:rsidR="00A55A32" w:rsidRPr="001216CC">
        <w:rPr>
          <w:lang w:val="es-CO"/>
        </w:rPr>
        <w:t xml:space="preserve"> </w:t>
      </w:r>
      <w:r w:rsidR="00A55A32">
        <w:rPr>
          <w:lang w:val="es-CO"/>
        </w:rPr>
        <w:t xml:space="preserve">de HEC-RAS, </w:t>
      </w:r>
      <w:r w:rsidRPr="001216CC">
        <w:rPr>
          <w:lang w:val="es-CO"/>
        </w:rPr>
        <w:t xml:space="preserve">para </w:t>
      </w:r>
      <w:r>
        <w:rPr>
          <w:lang w:val="es-CO"/>
        </w:rPr>
        <w:t xml:space="preserve">el </w:t>
      </w:r>
      <w:r w:rsidRPr="001216CC">
        <w:rPr>
          <w:lang w:val="es-CO"/>
        </w:rPr>
        <w:t>refinamiento de</w:t>
      </w:r>
      <w:r>
        <w:rPr>
          <w:lang w:val="es-CO"/>
        </w:rPr>
        <w:t>l</w:t>
      </w:r>
      <w:r w:rsidRPr="001216CC">
        <w:rPr>
          <w:lang w:val="es-CO"/>
        </w:rPr>
        <w:t xml:space="preserve"> mallado </w:t>
      </w:r>
      <w:r w:rsidR="000F7B86">
        <w:rPr>
          <w:lang w:val="es-CO"/>
        </w:rPr>
        <w:t xml:space="preserve">de cauces principales </w:t>
      </w:r>
      <w:r w:rsidRPr="001216CC">
        <w:rPr>
          <w:lang w:val="es-CO"/>
        </w:rPr>
        <w:t xml:space="preserve">y para </w:t>
      </w:r>
      <w:r w:rsidR="0020711E">
        <w:rPr>
          <w:lang w:val="es-CO"/>
        </w:rPr>
        <w:t xml:space="preserve">la </w:t>
      </w:r>
      <w:r w:rsidRPr="001216CC">
        <w:rPr>
          <w:lang w:val="es-CO"/>
        </w:rPr>
        <w:t>visualización de perfiles</w:t>
      </w:r>
      <w:r w:rsidR="0020711E">
        <w:rPr>
          <w:lang w:val="es-CO"/>
        </w:rPr>
        <w:t xml:space="preserve"> y resultados del modelo hidráulico</w:t>
      </w:r>
      <w:r w:rsidRPr="001216CC">
        <w:rPr>
          <w:lang w:val="es-CO"/>
        </w:rPr>
        <w:t>.</w:t>
      </w:r>
      <w:r w:rsidR="0020711E">
        <w:rPr>
          <w:lang w:val="es-CO"/>
        </w:rPr>
        <w:t xml:space="preserve"> Esta red ha sido complementada incluyendo la </w:t>
      </w:r>
      <w:r w:rsidRPr="001216CC">
        <w:rPr>
          <w:lang w:val="es-CO"/>
        </w:rPr>
        <w:t xml:space="preserve">digitalización </w:t>
      </w:r>
      <w:r w:rsidR="008766E1">
        <w:rPr>
          <w:lang w:val="es-CO"/>
        </w:rPr>
        <w:t xml:space="preserve">de ejes </w:t>
      </w:r>
      <w:r w:rsidRPr="001216CC">
        <w:rPr>
          <w:lang w:val="es-CO"/>
        </w:rPr>
        <w:t>en zonas de paso por cuerpos de agua (embalses, lagunas, humedales</w:t>
      </w:r>
      <w:r w:rsidR="008766E1">
        <w:rPr>
          <w:lang w:val="es-CO"/>
        </w:rPr>
        <w:t>)</w:t>
      </w:r>
      <w:r w:rsidRPr="001216CC">
        <w:rPr>
          <w:lang w:val="es-CO"/>
        </w:rPr>
        <w:t>, conexión de descarga de embalses a cauces receptores, extensión de continuidad en canales bajo pasos de vía y en conductos e interceptores.</w:t>
      </w:r>
      <w:r w:rsidR="00F47205">
        <w:rPr>
          <w:lang w:val="es-CO"/>
        </w:rPr>
        <w:t xml:space="preserve"> La red de drenaje obtenida y </w:t>
      </w:r>
      <w:r w:rsidR="00B511DB">
        <w:rPr>
          <w:lang w:val="es-CO"/>
        </w:rPr>
        <w:t>complementada</w:t>
      </w:r>
      <w:r w:rsidR="00F47205">
        <w:rPr>
          <w:lang w:val="es-CO"/>
        </w:rPr>
        <w:t xml:space="preserve"> tiene una longitud total de 87</w:t>
      </w:r>
      <w:r w:rsidR="00B511DB">
        <w:rPr>
          <w:lang w:val="es-CO"/>
        </w:rPr>
        <w:t>50.1 km, de los cuales, 53.7 km corresponden a digitalizaciones realizadas en esta investigación.</w:t>
      </w:r>
    </w:p>
    <w:p w14:paraId="3CF9636C" w14:textId="5BF50A37" w:rsidR="008F01C0" w:rsidRDefault="008F01C0">
      <w:pPr>
        <w:jc w:val="left"/>
        <w:rPr>
          <w:lang w:val="es-CO"/>
        </w:rPr>
      </w:pPr>
    </w:p>
    <w:p w14:paraId="1D92D931" w14:textId="4D91D6F6" w:rsidR="00B511DB" w:rsidRDefault="00B511DB" w:rsidP="00B511DB">
      <w:pPr>
        <w:pStyle w:val="Caption"/>
        <w:rPr>
          <w:lang w:val="es-CO"/>
        </w:rPr>
      </w:pPr>
      <w:bookmarkStart w:id="10" w:name="_Toc175123999"/>
      <w:r>
        <w:t xml:space="preserve">Figura </w:t>
      </w:r>
      <w:fldSimple w:instr=" SEQ Figura \* ARABIC ">
        <w:r w:rsidR="003A4EBE">
          <w:rPr>
            <w:noProof/>
          </w:rPr>
          <w:t>7</w:t>
        </w:r>
      </w:fldSimple>
      <w:r>
        <w:t>. Red de drenaje cuenca Río Bogotá</w:t>
      </w:r>
      <w:bookmarkEnd w:id="10"/>
    </w:p>
    <w:p w14:paraId="0E70445F" w14:textId="5203D8EA" w:rsidR="008766E1" w:rsidRDefault="005431D6" w:rsidP="00B511DB">
      <w:pPr>
        <w:jc w:val="center"/>
        <w:rPr>
          <w:lang w:val="es-CO"/>
        </w:rPr>
      </w:pPr>
      <w:r>
        <w:rPr>
          <w:noProof/>
          <w:lang w:val="es-CO"/>
        </w:rPr>
        <w:drawing>
          <wp:inline distT="0" distB="0" distL="0" distR="0" wp14:anchorId="78A5628B" wp14:editId="35731158">
            <wp:extent cx="5400000" cy="4250361"/>
            <wp:effectExtent l="0" t="0" r="0" b="0"/>
            <wp:docPr id="19726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742" name="Picture 19726627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4250361"/>
                    </a:xfrm>
                    <a:prstGeom prst="rect">
                      <a:avLst/>
                    </a:prstGeom>
                  </pic:spPr>
                </pic:pic>
              </a:graphicData>
            </a:graphic>
          </wp:inline>
        </w:drawing>
      </w:r>
    </w:p>
    <w:p w14:paraId="0036221E" w14:textId="1ED6B284" w:rsidR="005433AA" w:rsidRDefault="00B511DB" w:rsidP="00B511DB">
      <w:pPr>
        <w:jc w:val="center"/>
        <w:rPr>
          <w:sz w:val="16"/>
          <w:szCs w:val="16"/>
          <w:lang w:val="es-CO"/>
        </w:rPr>
      </w:pPr>
      <w:r w:rsidRPr="00BE194F">
        <w:rPr>
          <w:sz w:val="16"/>
          <w:szCs w:val="16"/>
          <w:lang w:val="es-CO"/>
        </w:rPr>
        <w:t>Fuente: Centro de Estudios Hidráulicos. Escuela Colombiana de Ingeniería Julio Garavito.</w:t>
      </w:r>
    </w:p>
    <w:p w14:paraId="3AB2856E" w14:textId="37C77752" w:rsidR="00B511DB" w:rsidRPr="00BE194F" w:rsidRDefault="00A55A32" w:rsidP="00B511DB">
      <w:pPr>
        <w:jc w:val="center"/>
        <w:rPr>
          <w:sz w:val="16"/>
          <w:szCs w:val="16"/>
          <w:lang w:val="es-CO"/>
        </w:rPr>
      </w:pPr>
      <w:r>
        <w:rPr>
          <w:sz w:val="16"/>
          <w:szCs w:val="16"/>
          <w:lang w:val="es-CO"/>
        </w:rPr>
        <w:t>En color rojo se presentan las líneas digitalizadas para dar continuidad a la red.</w:t>
      </w:r>
    </w:p>
    <w:p w14:paraId="211547A0" w14:textId="77777777" w:rsidR="00B511DB" w:rsidRDefault="00B511DB" w:rsidP="00B511DB">
      <w:pPr>
        <w:jc w:val="center"/>
        <w:rPr>
          <w:lang w:val="es-CO"/>
        </w:rPr>
      </w:pPr>
    </w:p>
    <w:p w14:paraId="7C89E989" w14:textId="7AADCFD2" w:rsidR="00AE60A8" w:rsidRDefault="00F43175" w:rsidP="00AE60A8">
      <w:pPr>
        <w:rPr>
          <w:lang w:val="es-CO"/>
        </w:rPr>
      </w:pPr>
      <w:r>
        <w:rPr>
          <w:lang w:val="es-CO"/>
        </w:rPr>
        <w:t>Los</w:t>
      </w:r>
      <w:r w:rsidR="00194635">
        <w:rPr>
          <w:lang w:val="es-CO"/>
        </w:rPr>
        <w:t xml:space="preserve"> siguiente</w:t>
      </w:r>
      <w:r>
        <w:rPr>
          <w:lang w:val="es-CO"/>
        </w:rPr>
        <w:t>s</w:t>
      </w:r>
      <w:r w:rsidR="00194635">
        <w:rPr>
          <w:lang w:val="es-CO"/>
        </w:rPr>
        <w:t xml:space="preserve"> elemento</w:t>
      </w:r>
      <w:r>
        <w:rPr>
          <w:lang w:val="es-CO"/>
        </w:rPr>
        <w:t>s</w:t>
      </w:r>
      <w:r w:rsidR="00194635">
        <w:rPr>
          <w:lang w:val="es-CO"/>
        </w:rPr>
        <w:t xml:space="preserve"> que hace parte de la red de drenaje, son las líneas de banca o</w:t>
      </w:r>
      <w:r>
        <w:rPr>
          <w:lang w:val="es-CO"/>
        </w:rPr>
        <w:t xml:space="preserve"> corona</w:t>
      </w:r>
      <w:r w:rsidR="00876823">
        <w:rPr>
          <w:lang w:val="es-CO"/>
        </w:rPr>
        <w:t xml:space="preserve"> y las líneas de transición de mallado</w:t>
      </w:r>
      <w:r w:rsidR="00194635">
        <w:rPr>
          <w:lang w:val="es-CO"/>
        </w:rPr>
        <w:t>. Estos elementos</w:t>
      </w:r>
      <w:r w:rsidR="00876823">
        <w:rPr>
          <w:lang w:val="es-CO"/>
        </w:rPr>
        <w:t xml:space="preserve">, al igual que los drenajes, </w:t>
      </w:r>
      <w:r>
        <w:rPr>
          <w:lang w:val="es-CO"/>
        </w:rPr>
        <w:t>también son utilizados para el refinamiento del mallado y son requeridos para el confinamiento hidráulico del flujo dentro de la sección</w:t>
      </w:r>
      <w:r w:rsidR="00876823">
        <w:rPr>
          <w:lang w:val="es-CO"/>
        </w:rPr>
        <w:t xml:space="preserve"> y para la </w:t>
      </w:r>
      <w:r w:rsidR="00876823" w:rsidRPr="00876823">
        <w:t>lectura de tiempos de permanencia de flujo en coronas</w:t>
      </w:r>
      <w:r>
        <w:rPr>
          <w:lang w:val="es-CO"/>
        </w:rPr>
        <w:t>.</w:t>
      </w:r>
      <w:r w:rsidR="00876823">
        <w:rPr>
          <w:lang w:val="es-CO"/>
        </w:rPr>
        <w:t xml:space="preserve"> En esta investigación, se realizó la digitalización de 1613.9 km de estos ejes</w:t>
      </w:r>
      <w:r w:rsidR="00E51E01">
        <w:rPr>
          <w:lang w:val="es-CO"/>
        </w:rPr>
        <w:t xml:space="preserve"> dentro del área urbana de Bogotá</w:t>
      </w:r>
      <w:r w:rsidR="00876823">
        <w:rPr>
          <w:lang w:val="es-CO"/>
        </w:rPr>
        <w:t>, cuyas longitudes se presentan en la Tabla 2 y</w:t>
      </w:r>
      <w:r w:rsidR="002A7002">
        <w:rPr>
          <w:lang w:val="es-CO"/>
        </w:rPr>
        <w:t xml:space="preserve"> se ilustran</w:t>
      </w:r>
      <w:r w:rsidR="00876823">
        <w:rPr>
          <w:lang w:val="es-CO"/>
        </w:rPr>
        <w:t xml:space="preserve"> en la Figura 8.</w:t>
      </w:r>
      <w:r w:rsidR="00503E41">
        <w:rPr>
          <w:lang w:val="es-CO"/>
        </w:rPr>
        <w:t xml:space="preserve"> </w:t>
      </w:r>
    </w:p>
    <w:p w14:paraId="5F7215DF" w14:textId="77777777" w:rsidR="00876823" w:rsidRDefault="00876823" w:rsidP="00AE60A8">
      <w:pPr>
        <w:rPr>
          <w:lang w:val="es-CO"/>
        </w:rPr>
      </w:pPr>
    </w:p>
    <w:p w14:paraId="31A2C5C7" w14:textId="341576D1" w:rsidR="00876823" w:rsidRDefault="00876823" w:rsidP="00876823">
      <w:pPr>
        <w:pStyle w:val="Caption"/>
        <w:rPr>
          <w:lang w:val="es-CO"/>
        </w:rPr>
      </w:pPr>
      <w:bookmarkStart w:id="11" w:name="_Toc175123984"/>
      <w:r>
        <w:t xml:space="preserve">Tabla </w:t>
      </w:r>
      <w:fldSimple w:instr=" SEQ Tabla \* ARABIC ">
        <w:r w:rsidR="003A4EBE">
          <w:rPr>
            <w:noProof/>
          </w:rPr>
          <w:t>2</w:t>
        </w:r>
      </w:fldSimple>
      <w:r>
        <w:t xml:space="preserve">. </w:t>
      </w:r>
      <w:r w:rsidRPr="00876823">
        <w:t xml:space="preserve">Longitudes de bancas </w:t>
      </w:r>
      <w:r>
        <w:t xml:space="preserve">y líneas de transición de mallado </w:t>
      </w:r>
      <w:r w:rsidRPr="00876823">
        <w:t>digitalizadas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1"/>
        <w:gridCol w:w="1734"/>
        <w:gridCol w:w="2186"/>
        <w:gridCol w:w="1044"/>
      </w:tblGrid>
      <w:tr w:rsidR="004B5262" w:rsidRPr="004B5262" w14:paraId="4624E2B4" w14:textId="77777777" w:rsidTr="003143E4">
        <w:trPr>
          <w:trHeight w:val="77"/>
          <w:tblHeader/>
          <w:jc w:val="center"/>
        </w:trPr>
        <w:tc>
          <w:tcPr>
            <w:tcW w:w="0" w:type="auto"/>
            <w:shd w:val="clear" w:color="auto" w:fill="F2F2F2" w:themeFill="background1" w:themeFillShade="F2"/>
            <w:tcMar>
              <w:top w:w="0" w:type="dxa"/>
              <w:left w:w="85" w:type="dxa"/>
              <w:bottom w:w="0" w:type="dxa"/>
              <w:right w:w="85" w:type="dxa"/>
            </w:tcMar>
            <w:vAlign w:val="center"/>
            <w:hideMark/>
          </w:tcPr>
          <w:p w14:paraId="59586931" w14:textId="641DAE75" w:rsidR="004B5262" w:rsidRPr="004B5262" w:rsidRDefault="004B5262" w:rsidP="004B5262">
            <w:pPr>
              <w:jc w:val="center"/>
              <w:rPr>
                <w:lang w:val="es-CO"/>
              </w:rPr>
            </w:pPr>
            <w:r w:rsidRPr="004B5262">
              <w:rPr>
                <w:lang w:val="es-CO"/>
              </w:rPr>
              <w:t xml:space="preserve">Banca </w:t>
            </w:r>
            <w:r w:rsidR="00120899">
              <w:rPr>
                <w:lang w:val="es-CO"/>
              </w:rPr>
              <w:t>i</w:t>
            </w:r>
            <w:r w:rsidRPr="004B5262">
              <w:rPr>
                <w:lang w:val="es-CO"/>
              </w:rPr>
              <w:t>zquierda (m)</w:t>
            </w:r>
          </w:p>
        </w:tc>
        <w:tc>
          <w:tcPr>
            <w:tcW w:w="0" w:type="auto"/>
            <w:shd w:val="clear" w:color="auto" w:fill="F2F2F2" w:themeFill="background1" w:themeFillShade="F2"/>
            <w:tcMar>
              <w:top w:w="0" w:type="dxa"/>
              <w:left w:w="85" w:type="dxa"/>
              <w:bottom w:w="0" w:type="dxa"/>
              <w:right w:w="85" w:type="dxa"/>
            </w:tcMar>
            <w:vAlign w:val="center"/>
            <w:hideMark/>
          </w:tcPr>
          <w:p w14:paraId="2FC85EBC" w14:textId="5033A577" w:rsidR="004B5262" w:rsidRPr="004B5262" w:rsidRDefault="004B5262" w:rsidP="004B5262">
            <w:pPr>
              <w:jc w:val="center"/>
              <w:rPr>
                <w:lang w:val="es-CO"/>
              </w:rPr>
            </w:pPr>
            <w:r w:rsidRPr="004B5262">
              <w:rPr>
                <w:lang w:val="es-CO"/>
              </w:rPr>
              <w:t xml:space="preserve">Banca </w:t>
            </w:r>
            <w:r w:rsidR="00120899">
              <w:rPr>
                <w:lang w:val="es-CO"/>
              </w:rPr>
              <w:t>d</w:t>
            </w:r>
            <w:r w:rsidRPr="004B5262">
              <w:rPr>
                <w:lang w:val="es-CO"/>
              </w:rPr>
              <w:t>erecha (m)</w:t>
            </w:r>
          </w:p>
        </w:tc>
        <w:tc>
          <w:tcPr>
            <w:tcW w:w="0" w:type="auto"/>
            <w:shd w:val="clear" w:color="auto" w:fill="F2F2F2" w:themeFill="background1" w:themeFillShade="F2"/>
            <w:tcMar>
              <w:top w:w="0" w:type="dxa"/>
              <w:left w:w="85" w:type="dxa"/>
              <w:bottom w:w="0" w:type="dxa"/>
              <w:right w:w="85" w:type="dxa"/>
            </w:tcMar>
            <w:vAlign w:val="center"/>
            <w:hideMark/>
          </w:tcPr>
          <w:p w14:paraId="34E71549" w14:textId="3F5AEF35" w:rsidR="004B5262" w:rsidRPr="004B5262" w:rsidRDefault="00243C45" w:rsidP="004B5262">
            <w:pPr>
              <w:jc w:val="center"/>
              <w:rPr>
                <w:lang w:val="es-CO"/>
              </w:rPr>
            </w:pPr>
            <w:r>
              <w:rPr>
                <w:lang w:val="es-CO"/>
              </w:rPr>
              <w:t xml:space="preserve">Transición de celdas </w:t>
            </w:r>
            <w:r w:rsidR="004B5262" w:rsidRPr="004B5262">
              <w:rPr>
                <w:lang w:val="es-CO"/>
              </w:rPr>
              <w:t>(m)</w:t>
            </w:r>
          </w:p>
        </w:tc>
        <w:tc>
          <w:tcPr>
            <w:tcW w:w="0" w:type="auto"/>
            <w:shd w:val="clear" w:color="auto" w:fill="F2F2F2" w:themeFill="background1" w:themeFillShade="F2"/>
            <w:tcMar>
              <w:top w:w="0" w:type="dxa"/>
              <w:left w:w="85" w:type="dxa"/>
              <w:bottom w:w="0" w:type="dxa"/>
              <w:right w:w="85" w:type="dxa"/>
            </w:tcMar>
            <w:vAlign w:val="center"/>
            <w:hideMark/>
          </w:tcPr>
          <w:p w14:paraId="202853D5" w14:textId="77777777" w:rsidR="004B5262" w:rsidRPr="004B5262" w:rsidRDefault="004B5262" w:rsidP="004B5262">
            <w:pPr>
              <w:jc w:val="center"/>
              <w:rPr>
                <w:lang w:val="es-CO"/>
              </w:rPr>
            </w:pPr>
            <w:r w:rsidRPr="004B5262">
              <w:rPr>
                <w:lang w:val="es-CO"/>
              </w:rPr>
              <w:t>Total (m)</w:t>
            </w:r>
          </w:p>
        </w:tc>
      </w:tr>
      <w:tr w:rsidR="004B5262" w:rsidRPr="004B5262" w14:paraId="4F284619" w14:textId="77777777" w:rsidTr="003143E4">
        <w:trPr>
          <w:jc w:val="center"/>
        </w:trPr>
        <w:tc>
          <w:tcPr>
            <w:tcW w:w="0" w:type="auto"/>
            <w:shd w:val="clear" w:color="auto" w:fill="FFFFFF"/>
            <w:tcMar>
              <w:top w:w="0" w:type="dxa"/>
              <w:left w:w="85" w:type="dxa"/>
              <w:bottom w:w="0" w:type="dxa"/>
              <w:right w:w="85" w:type="dxa"/>
            </w:tcMar>
            <w:vAlign w:val="center"/>
            <w:hideMark/>
          </w:tcPr>
          <w:p w14:paraId="4C10D4BA" w14:textId="77777777" w:rsidR="004B5262" w:rsidRPr="004B5262" w:rsidRDefault="004B5262" w:rsidP="004B5262">
            <w:pPr>
              <w:jc w:val="center"/>
              <w:rPr>
                <w:lang w:val="es-CO"/>
              </w:rPr>
            </w:pPr>
            <w:r w:rsidRPr="004B5262">
              <w:rPr>
                <w:lang w:val="es-CO"/>
              </w:rPr>
              <w:t>288602.92</w:t>
            </w:r>
          </w:p>
        </w:tc>
        <w:tc>
          <w:tcPr>
            <w:tcW w:w="0" w:type="auto"/>
            <w:shd w:val="clear" w:color="auto" w:fill="FFFFFF"/>
            <w:tcMar>
              <w:top w:w="0" w:type="dxa"/>
              <w:left w:w="85" w:type="dxa"/>
              <w:bottom w:w="0" w:type="dxa"/>
              <w:right w:w="85" w:type="dxa"/>
            </w:tcMar>
            <w:vAlign w:val="center"/>
            <w:hideMark/>
          </w:tcPr>
          <w:p w14:paraId="3CBDCEF1" w14:textId="77777777" w:rsidR="004B5262" w:rsidRPr="004B5262" w:rsidRDefault="004B5262" w:rsidP="004B5262">
            <w:pPr>
              <w:jc w:val="center"/>
              <w:rPr>
                <w:lang w:val="es-CO"/>
              </w:rPr>
            </w:pPr>
            <w:r w:rsidRPr="004B5262">
              <w:rPr>
                <w:lang w:val="es-CO"/>
              </w:rPr>
              <w:t>292117.48</w:t>
            </w:r>
          </w:p>
        </w:tc>
        <w:tc>
          <w:tcPr>
            <w:tcW w:w="0" w:type="auto"/>
            <w:shd w:val="clear" w:color="auto" w:fill="FFFFFF"/>
            <w:tcMar>
              <w:top w:w="0" w:type="dxa"/>
              <w:left w:w="85" w:type="dxa"/>
              <w:bottom w:w="0" w:type="dxa"/>
              <w:right w:w="85" w:type="dxa"/>
            </w:tcMar>
            <w:vAlign w:val="center"/>
            <w:hideMark/>
          </w:tcPr>
          <w:p w14:paraId="58B8D88E" w14:textId="77777777" w:rsidR="004B5262" w:rsidRPr="004B5262" w:rsidRDefault="004B5262" w:rsidP="004B5262">
            <w:pPr>
              <w:jc w:val="center"/>
              <w:rPr>
                <w:lang w:val="es-CO"/>
              </w:rPr>
            </w:pPr>
            <w:r w:rsidRPr="004B5262">
              <w:rPr>
                <w:lang w:val="es-CO"/>
              </w:rPr>
              <w:t>1033155.78</w:t>
            </w:r>
          </w:p>
        </w:tc>
        <w:tc>
          <w:tcPr>
            <w:tcW w:w="0" w:type="auto"/>
            <w:shd w:val="clear" w:color="auto" w:fill="FFFFFF"/>
            <w:tcMar>
              <w:top w:w="0" w:type="dxa"/>
              <w:left w:w="85" w:type="dxa"/>
              <w:bottom w:w="0" w:type="dxa"/>
              <w:right w:w="85" w:type="dxa"/>
            </w:tcMar>
            <w:vAlign w:val="center"/>
            <w:hideMark/>
          </w:tcPr>
          <w:p w14:paraId="465893BB" w14:textId="77777777" w:rsidR="004B5262" w:rsidRPr="004B5262" w:rsidRDefault="004B5262" w:rsidP="004B5262">
            <w:pPr>
              <w:jc w:val="center"/>
              <w:rPr>
                <w:lang w:val="es-CO"/>
              </w:rPr>
            </w:pPr>
            <w:r w:rsidRPr="004B5262">
              <w:rPr>
                <w:lang w:val="es-CO"/>
              </w:rPr>
              <w:t>1613876.18</w:t>
            </w:r>
          </w:p>
        </w:tc>
      </w:tr>
    </w:tbl>
    <w:p w14:paraId="51D12BFF" w14:textId="2A73FE34" w:rsidR="00AE60A8" w:rsidRDefault="004B5262" w:rsidP="004B5262">
      <w:pPr>
        <w:jc w:val="center"/>
        <w:rPr>
          <w:lang w:val="es-CO"/>
        </w:rPr>
      </w:pPr>
      <w:r w:rsidRPr="00E06D81">
        <w:rPr>
          <w:sz w:val="16"/>
          <w:szCs w:val="16"/>
          <w:lang w:val="es-CO"/>
        </w:rPr>
        <w:t>Fuente: Centro de Estudios Hidráulicos. Escuela Colombiana de Ingeniería Julio Garavito.</w:t>
      </w:r>
    </w:p>
    <w:p w14:paraId="41078F80" w14:textId="116BF5DD" w:rsidR="00D54CD7" w:rsidRDefault="00D54CD7">
      <w:pPr>
        <w:jc w:val="left"/>
        <w:rPr>
          <w:lang w:val="es-CO"/>
        </w:rPr>
      </w:pPr>
      <w:r>
        <w:rPr>
          <w:lang w:val="es-CO"/>
        </w:rPr>
        <w:br w:type="page"/>
      </w:r>
    </w:p>
    <w:p w14:paraId="49D472F5" w14:textId="6856895E" w:rsidR="00AE60A8" w:rsidRDefault="00F20771" w:rsidP="00F20771">
      <w:pPr>
        <w:pStyle w:val="Caption"/>
      </w:pPr>
      <w:bookmarkStart w:id="12" w:name="_Toc175124000"/>
      <w:r>
        <w:lastRenderedPageBreak/>
        <w:t xml:space="preserve">Figura </w:t>
      </w:r>
      <w:fldSimple w:instr=" SEQ Figura \* ARABIC ">
        <w:r w:rsidR="003A4EBE">
          <w:rPr>
            <w:noProof/>
          </w:rPr>
          <w:t>8</w:t>
        </w:r>
      </w:fldSimple>
      <w:r>
        <w:t>.</w:t>
      </w:r>
      <w:r w:rsidR="000673FC">
        <w:t xml:space="preserve"> </w:t>
      </w:r>
      <w:r w:rsidR="00A20261">
        <w:t>L</w:t>
      </w:r>
      <w:r w:rsidR="000673FC">
        <w:t>ocalización de b</w:t>
      </w:r>
      <w:r>
        <w:t>ancas y líneas de transición de mallado</w:t>
      </w:r>
      <w:bookmarkEnd w:id="12"/>
    </w:p>
    <w:p w14:paraId="62746C83" w14:textId="65B5CBBA" w:rsidR="00F20771" w:rsidRDefault="00D54CD7" w:rsidP="00F20771">
      <w:pPr>
        <w:jc w:val="center"/>
      </w:pPr>
      <w:r>
        <w:rPr>
          <w:noProof/>
        </w:rPr>
        <w:t>+</w:t>
      </w:r>
      <w:r w:rsidR="00FB3FF7">
        <w:rPr>
          <w:noProof/>
        </w:rPr>
        <w:drawing>
          <wp:inline distT="0" distB="0" distL="0" distR="0" wp14:anchorId="39F83D9F" wp14:editId="35597A67">
            <wp:extent cx="4320000" cy="2582383"/>
            <wp:effectExtent l="19050" t="19050" r="23495" b="27940"/>
            <wp:docPr id="28716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1267" name="Picture 2871612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2582383"/>
                    </a:xfrm>
                    <a:prstGeom prst="rect">
                      <a:avLst/>
                    </a:prstGeom>
                    <a:ln>
                      <a:solidFill>
                        <a:schemeClr val="tx1">
                          <a:lumMod val="95000"/>
                          <a:lumOff val="5000"/>
                        </a:schemeClr>
                      </a:solidFill>
                    </a:ln>
                  </pic:spPr>
                </pic:pic>
              </a:graphicData>
            </a:graphic>
          </wp:inline>
        </w:drawing>
      </w:r>
    </w:p>
    <w:p w14:paraId="2D582B0D" w14:textId="52B62F6D" w:rsidR="00F20771" w:rsidRDefault="00F20771" w:rsidP="00F20771">
      <w:pPr>
        <w:jc w:val="center"/>
        <w:rPr>
          <w:sz w:val="16"/>
          <w:szCs w:val="16"/>
          <w:lang w:val="es-CO"/>
        </w:rPr>
      </w:pPr>
      <w:r w:rsidRPr="00E06D81">
        <w:rPr>
          <w:sz w:val="16"/>
          <w:szCs w:val="16"/>
          <w:lang w:val="es-CO"/>
        </w:rPr>
        <w:t>Fuente: Centro de Estudios Hidráulicos. Escuela Colombiana de Ingeniería Julio Garavito.</w:t>
      </w:r>
    </w:p>
    <w:p w14:paraId="115C795D" w14:textId="2418054B" w:rsidR="00F20771" w:rsidRDefault="00F20771" w:rsidP="00F20771">
      <w:pPr>
        <w:jc w:val="center"/>
        <w:rPr>
          <w:lang w:val="es-CO"/>
        </w:rPr>
      </w:pPr>
      <w:r>
        <w:rPr>
          <w:sz w:val="16"/>
          <w:szCs w:val="16"/>
          <w:lang w:val="es-CO"/>
        </w:rPr>
        <w:t xml:space="preserve">Banca izquierda en color rojo, banca </w:t>
      </w:r>
      <w:r w:rsidR="003502FD">
        <w:rPr>
          <w:sz w:val="16"/>
          <w:szCs w:val="16"/>
          <w:lang w:val="es-CO"/>
        </w:rPr>
        <w:t>derecha</w:t>
      </w:r>
      <w:r>
        <w:rPr>
          <w:sz w:val="16"/>
          <w:szCs w:val="16"/>
          <w:lang w:val="es-CO"/>
        </w:rPr>
        <w:t xml:space="preserve"> en color magenta, líneas de transición de mallado en color negro.</w:t>
      </w:r>
    </w:p>
    <w:p w14:paraId="0FF3A70E" w14:textId="77777777" w:rsidR="00F20771" w:rsidRDefault="00F20771" w:rsidP="00F20771">
      <w:pPr>
        <w:rPr>
          <w:lang w:val="es-CO"/>
        </w:rPr>
      </w:pPr>
    </w:p>
    <w:p w14:paraId="45BB9191" w14:textId="77777777" w:rsidR="00AE60A8" w:rsidRPr="002E05DF" w:rsidRDefault="00AE60A8" w:rsidP="00AE60A8">
      <w:pPr>
        <w:rPr>
          <w:lang w:val="es-CO"/>
        </w:rPr>
      </w:pPr>
    </w:p>
    <w:p w14:paraId="47CC420A" w14:textId="09EC9995" w:rsidR="00AE60A8" w:rsidRPr="002E05DF" w:rsidRDefault="001216CC" w:rsidP="00533735">
      <w:pPr>
        <w:pStyle w:val="Heading1"/>
      </w:pPr>
      <w:bookmarkStart w:id="13" w:name="_Toc175123967"/>
      <w:r>
        <w:t>4</w:t>
      </w:r>
      <w:r w:rsidR="00533735">
        <w:t xml:space="preserve">. </w:t>
      </w:r>
      <w:r w:rsidR="00AE60A8">
        <w:t>M</w:t>
      </w:r>
      <w:r w:rsidR="00AE60A8" w:rsidRPr="00AE60A8">
        <w:t xml:space="preserve">apa de suelos </w:t>
      </w:r>
      <w:r w:rsidR="00AE60A8">
        <w:t>y</w:t>
      </w:r>
      <w:r w:rsidR="00AE60A8" w:rsidRPr="00AE60A8">
        <w:t xml:space="preserve"> grupos hidrológicos</w:t>
      </w:r>
      <w:bookmarkEnd w:id="13"/>
    </w:p>
    <w:p w14:paraId="020E55B9" w14:textId="77777777" w:rsidR="00AE60A8" w:rsidRDefault="00AE60A8" w:rsidP="00AE60A8">
      <w:pPr>
        <w:rPr>
          <w:lang w:val="es-CO"/>
        </w:rPr>
      </w:pPr>
    </w:p>
    <w:p w14:paraId="3B4711E5" w14:textId="77777777" w:rsidR="000B1ED6" w:rsidRDefault="00593802" w:rsidP="000B1ED6">
      <w:pPr>
        <w:rPr>
          <w:lang w:val="es-CO"/>
        </w:rPr>
      </w:pPr>
      <w:r>
        <w:rPr>
          <w:lang w:val="es-CO"/>
        </w:rPr>
        <w:t xml:space="preserve">Versiones recientes de HEC-RAS, permiten la </w:t>
      </w:r>
      <w:r w:rsidR="00E56225">
        <w:rPr>
          <w:lang w:val="es-CO"/>
        </w:rPr>
        <w:t xml:space="preserve">simulación de la precipitación y </w:t>
      </w:r>
      <w:r w:rsidR="003902D8">
        <w:rPr>
          <w:lang w:val="es-CO"/>
        </w:rPr>
        <w:t xml:space="preserve">abstracción e </w:t>
      </w:r>
      <w:r>
        <w:rPr>
          <w:lang w:val="es-CO"/>
        </w:rPr>
        <w:t xml:space="preserve">inclusión de mapas de infiltración. Se ha utilizado como referencia, el </w:t>
      </w:r>
      <w:r w:rsidRPr="00593802">
        <w:rPr>
          <w:lang w:val="es-CO"/>
        </w:rPr>
        <w:t>Mapa Digital de Suelos del Departamento de Cundinamarca, República de Colombia</w:t>
      </w:r>
      <w:r>
        <w:rPr>
          <w:lang w:val="es-CO"/>
        </w:rPr>
        <w:t xml:space="preserve"> a e</w:t>
      </w:r>
      <w:r w:rsidRPr="00593802">
        <w:rPr>
          <w:lang w:val="es-CO"/>
        </w:rPr>
        <w:t>scala 1:100.000</w:t>
      </w:r>
      <w:r>
        <w:rPr>
          <w:lang w:val="es-CO"/>
        </w:rPr>
        <w:t xml:space="preserve"> del a</w:t>
      </w:r>
      <w:r w:rsidRPr="00593802">
        <w:rPr>
          <w:lang w:val="es-CO"/>
        </w:rPr>
        <w:t>ño 2001</w:t>
      </w:r>
      <w:r w:rsidR="00A273C3">
        <w:rPr>
          <w:lang w:val="es-CO"/>
        </w:rPr>
        <w:t xml:space="preserve">, creado por la </w:t>
      </w:r>
      <w:r w:rsidR="00A273C3" w:rsidRPr="00A273C3">
        <w:rPr>
          <w:lang w:val="es-CO"/>
        </w:rPr>
        <w:t>Subdirección de Agrología - Grupo Interno de Trabajo Geomática</w:t>
      </w:r>
      <w:r w:rsidR="00A273C3">
        <w:rPr>
          <w:lang w:val="es-CO"/>
        </w:rPr>
        <w:t xml:space="preserve">, del </w:t>
      </w:r>
      <w:r w:rsidR="00A273C3" w:rsidRPr="00A273C3">
        <w:rPr>
          <w:lang w:val="es-CO"/>
        </w:rPr>
        <w:t>Instituto Geográfico Agustín Codazzi</w:t>
      </w:r>
      <w:r w:rsidR="00A273C3">
        <w:rPr>
          <w:lang w:val="es-CO"/>
        </w:rPr>
        <w:t xml:space="preserve"> – IGAC, al cual se le han asociado los grupos hidrológicos</w:t>
      </w:r>
      <w:r w:rsidR="004D2D45">
        <w:rPr>
          <w:lang w:val="es-CO"/>
        </w:rPr>
        <w:t xml:space="preserve"> y tasas de infiltración</w:t>
      </w:r>
      <w:r w:rsidR="00A273C3">
        <w:rPr>
          <w:lang w:val="es-CO"/>
        </w:rPr>
        <w:t xml:space="preserve"> del </w:t>
      </w:r>
      <w:proofErr w:type="spellStart"/>
      <w:r w:rsidR="00A273C3">
        <w:rPr>
          <w:lang w:val="es-CO"/>
        </w:rPr>
        <w:t>Soil</w:t>
      </w:r>
      <w:proofErr w:type="spellEnd"/>
      <w:r w:rsidR="00A273C3">
        <w:rPr>
          <w:lang w:val="es-CO"/>
        </w:rPr>
        <w:t xml:space="preserve"> </w:t>
      </w:r>
      <w:proofErr w:type="spellStart"/>
      <w:r w:rsidR="00A273C3">
        <w:rPr>
          <w:lang w:val="es-CO"/>
        </w:rPr>
        <w:t>Conservation</w:t>
      </w:r>
      <w:proofErr w:type="spellEnd"/>
      <w:r w:rsidR="00A273C3">
        <w:rPr>
          <w:lang w:val="es-CO"/>
        </w:rPr>
        <w:t xml:space="preserve"> </w:t>
      </w:r>
      <w:proofErr w:type="spellStart"/>
      <w:r w:rsidR="00A273C3">
        <w:rPr>
          <w:lang w:val="es-CO"/>
        </w:rPr>
        <w:t>Service</w:t>
      </w:r>
      <w:proofErr w:type="spellEnd"/>
      <w:r w:rsidR="00A273C3">
        <w:rPr>
          <w:lang w:val="es-CO"/>
        </w:rPr>
        <w:t xml:space="preserve"> – SCS</w:t>
      </w:r>
      <w:r w:rsidR="00D91B26">
        <w:rPr>
          <w:lang w:val="es-CO"/>
        </w:rPr>
        <w:t xml:space="preserve"> del Natural </w:t>
      </w:r>
      <w:proofErr w:type="spellStart"/>
      <w:r w:rsidR="00D91B26">
        <w:rPr>
          <w:lang w:val="es-CO"/>
        </w:rPr>
        <w:t>Resources</w:t>
      </w:r>
      <w:proofErr w:type="spellEnd"/>
      <w:r w:rsidR="00D91B26">
        <w:rPr>
          <w:lang w:val="es-CO"/>
        </w:rPr>
        <w:t xml:space="preserve"> </w:t>
      </w:r>
      <w:proofErr w:type="spellStart"/>
      <w:r w:rsidR="00D91B26">
        <w:rPr>
          <w:lang w:val="es-CO"/>
        </w:rPr>
        <w:t>Conservation</w:t>
      </w:r>
      <w:proofErr w:type="spellEnd"/>
      <w:r w:rsidR="00D91B26">
        <w:rPr>
          <w:lang w:val="es-CO"/>
        </w:rPr>
        <w:t xml:space="preserve"> </w:t>
      </w:r>
      <w:proofErr w:type="spellStart"/>
      <w:r w:rsidR="00D91B26">
        <w:rPr>
          <w:lang w:val="es-CO"/>
        </w:rPr>
        <w:t>Service</w:t>
      </w:r>
      <w:proofErr w:type="spellEnd"/>
      <w:r w:rsidR="00D91B26">
        <w:rPr>
          <w:lang w:val="es-CO"/>
        </w:rPr>
        <w:t xml:space="preserve"> o USDA</w:t>
      </w:r>
      <w:r w:rsidR="00B51310">
        <w:rPr>
          <w:lang w:val="es-CO"/>
        </w:rPr>
        <w:t>,</w:t>
      </w:r>
      <w:r w:rsidR="00D91B26">
        <w:rPr>
          <w:lang w:val="es-CO"/>
        </w:rPr>
        <w:t xml:space="preserve"> del Departamento de Agricultura de los Estados Unidos de América</w:t>
      </w:r>
      <w:r w:rsidR="00A273C3">
        <w:rPr>
          <w:lang w:val="es-CO"/>
        </w:rPr>
        <w:t>.</w:t>
      </w:r>
      <w:r w:rsidR="00A16B4A">
        <w:rPr>
          <w:lang w:val="es-CO"/>
        </w:rPr>
        <w:t xml:space="preserve"> Los suelos de la cuenca del Río </w:t>
      </w:r>
      <w:r w:rsidR="00BD6B90">
        <w:rPr>
          <w:lang w:val="es-CO"/>
        </w:rPr>
        <w:t>Bogotá</w:t>
      </w:r>
      <w:r w:rsidR="00A16B4A">
        <w:rPr>
          <w:lang w:val="es-CO"/>
        </w:rPr>
        <w:t xml:space="preserve"> han sido asociados a 4 grupos principales (A, B, C, D)</w:t>
      </w:r>
      <w:r w:rsidR="00BF4BEA">
        <w:rPr>
          <w:lang w:val="es-CO"/>
        </w:rPr>
        <w:t xml:space="preserve"> según su tasa de infiltración, cuando estos no están cubiertos o protegidos por vegetación, están completamente saturados y reciben precipitación durante largos periodos de tiempo. También, se ha utilizado la combinación de las clases A/D y B/D, dependiendo de la asociación de suelo definida en el mapa utilizado.</w:t>
      </w:r>
      <w:r w:rsidR="00F6535E">
        <w:rPr>
          <w:lang w:val="es-CO"/>
        </w:rPr>
        <w:t xml:space="preserve"> La Tabla 3</w:t>
      </w:r>
      <w:r w:rsidR="0019027E">
        <w:rPr>
          <w:lang w:val="es-CO"/>
        </w:rPr>
        <w:t xml:space="preserve"> contiene los grupos de clasificación, la descripción y asociación de suelos utilizada y los valores de referencia de infiltración utilizados en esta investigación.</w:t>
      </w:r>
      <w:r w:rsidR="000B1ED6">
        <w:rPr>
          <w:lang w:val="es-CO"/>
        </w:rPr>
        <w:t xml:space="preserve"> </w:t>
      </w:r>
      <w:r w:rsidR="000B1ED6" w:rsidRPr="000B1ED6">
        <w:rPr>
          <w:lang w:val="es-CO"/>
        </w:rPr>
        <w:t>En la Figura 9 se re</w:t>
      </w:r>
      <w:r w:rsidR="000B1ED6">
        <w:rPr>
          <w:lang w:val="es-CO"/>
        </w:rPr>
        <w:t>aliza una representación de los grupos y tasas de infiltración asociadas.</w:t>
      </w:r>
    </w:p>
    <w:p w14:paraId="173BD49A" w14:textId="30865D0D" w:rsidR="00AE60A8" w:rsidRDefault="00AE60A8" w:rsidP="00AE60A8">
      <w:pPr>
        <w:rPr>
          <w:lang w:val="es-CO"/>
        </w:rPr>
      </w:pPr>
    </w:p>
    <w:p w14:paraId="7A11C4FE" w14:textId="599D0ABC" w:rsidR="00F67152" w:rsidRDefault="00195817" w:rsidP="00195817">
      <w:pPr>
        <w:pStyle w:val="Caption"/>
        <w:rPr>
          <w:lang w:val="es-CO"/>
        </w:rPr>
      </w:pPr>
      <w:bookmarkStart w:id="14" w:name="_Toc175123985"/>
      <w:r>
        <w:t xml:space="preserve">Tabla </w:t>
      </w:r>
      <w:fldSimple w:instr=" SEQ Tabla \* ARABIC ">
        <w:r w:rsidR="003A4EBE">
          <w:rPr>
            <w:noProof/>
          </w:rPr>
          <w:t>3</w:t>
        </w:r>
      </w:fldSimple>
      <w:r>
        <w:t xml:space="preserve">. </w:t>
      </w:r>
      <w:r w:rsidRPr="00195817">
        <w:t>Grupos hidrológicos y tasas de infiltración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7"/>
        <w:gridCol w:w="4297"/>
        <w:gridCol w:w="923"/>
        <w:gridCol w:w="858"/>
        <w:gridCol w:w="858"/>
        <w:gridCol w:w="2289"/>
      </w:tblGrid>
      <w:tr w:rsidR="00ED6708" w:rsidRPr="00195817" w14:paraId="55AD35EB" w14:textId="77777777" w:rsidTr="003143E4">
        <w:trPr>
          <w:tblHeader/>
        </w:trPr>
        <w:tc>
          <w:tcPr>
            <w:tcW w:w="0" w:type="auto"/>
            <w:shd w:val="clear" w:color="auto" w:fill="F2F2F2" w:themeFill="background1" w:themeFillShade="F2"/>
            <w:tcMar>
              <w:top w:w="0" w:type="dxa"/>
              <w:left w:w="85" w:type="dxa"/>
              <w:bottom w:w="0" w:type="dxa"/>
              <w:right w:w="85" w:type="dxa"/>
            </w:tcMar>
            <w:vAlign w:val="center"/>
            <w:hideMark/>
          </w:tcPr>
          <w:p w14:paraId="42DC8E77" w14:textId="44DCB750" w:rsidR="00195817" w:rsidRPr="00195817" w:rsidRDefault="00195817" w:rsidP="00FB7610">
            <w:pPr>
              <w:jc w:val="center"/>
              <w:rPr>
                <w:lang w:val="es-CO"/>
              </w:rPr>
            </w:pPr>
            <w:r w:rsidRPr="00195817">
              <w:rPr>
                <w:lang w:val="es-CO"/>
              </w:rPr>
              <w:t xml:space="preserve">SCS </w:t>
            </w:r>
            <w:r w:rsidR="00B95B10">
              <w:rPr>
                <w:lang w:val="es-CO"/>
              </w:rPr>
              <w:t>Grupo</w:t>
            </w:r>
          </w:p>
        </w:tc>
        <w:tc>
          <w:tcPr>
            <w:tcW w:w="0" w:type="auto"/>
            <w:shd w:val="clear" w:color="auto" w:fill="F2F2F2" w:themeFill="background1" w:themeFillShade="F2"/>
            <w:tcMar>
              <w:top w:w="0" w:type="dxa"/>
              <w:left w:w="85" w:type="dxa"/>
              <w:bottom w:w="0" w:type="dxa"/>
              <w:right w:w="85" w:type="dxa"/>
            </w:tcMar>
            <w:vAlign w:val="center"/>
            <w:hideMark/>
          </w:tcPr>
          <w:p w14:paraId="225245AC" w14:textId="55940AF4" w:rsidR="00195817" w:rsidRPr="00195817" w:rsidRDefault="00B95B10" w:rsidP="002120CC">
            <w:pPr>
              <w:jc w:val="center"/>
              <w:rPr>
                <w:lang w:val="es-CO"/>
              </w:rPr>
            </w:pPr>
            <w:r>
              <w:rPr>
                <w:lang w:val="es-CO"/>
              </w:rPr>
              <w:t>Descripción</w:t>
            </w:r>
          </w:p>
        </w:tc>
        <w:tc>
          <w:tcPr>
            <w:tcW w:w="0" w:type="auto"/>
            <w:shd w:val="clear" w:color="auto" w:fill="F2F2F2" w:themeFill="background1" w:themeFillShade="F2"/>
            <w:tcMar>
              <w:top w:w="0" w:type="dxa"/>
              <w:left w:w="85" w:type="dxa"/>
              <w:bottom w:w="0" w:type="dxa"/>
              <w:right w:w="85" w:type="dxa"/>
            </w:tcMar>
            <w:vAlign w:val="center"/>
            <w:hideMark/>
          </w:tcPr>
          <w:p w14:paraId="4947942D" w14:textId="2A186891" w:rsidR="00195817" w:rsidRPr="00195817" w:rsidRDefault="00195817" w:rsidP="002120CC">
            <w:pPr>
              <w:jc w:val="center"/>
              <w:rPr>
                <w:lang w:val="es-CO"/>
              </w:rPr>
            </w:pPr>
            <w:r w:rsidRPr="00195817">
              <w:rPr>
                <w:lang w:val="es-CO"/>
              </w:rPr>
              <w:t>M</w:t>
            </w:r>
            <w:r w:rsidR="00B95B10">
              <w:rPr>
                <w:lang w:val="es-CO"/>
              </w:rPr>
              <w:t xml:space="preserve">ínimo </w:t>
            </w:r>
            <w:r w:rsidR="00B95B10" w:rsidRPr="00A22413">
              <w:rPr>
                <w:lang w:val="es-CO"/>
              </w:rPr>
              <w:t>(mm/</w:t>
            </w:r>
            <w:proofErr w:type="spellStart"/>
            <w:r w:rsidR="00B95B10" w:rsidRPr="00A22413">
              <w:rPr>
                <w:lang w:val="es-CO"/>
              </w:rPr>
              <w:t>hr</w:t>
            </w:r>
            <w:proofErr w:type="spellEnd"/>
            <w:r w:rsidR="00B95B10" w:rsidRPr="00A22413">
              <w:rPr>
                <w:lang w:val="es-CO"/>
              </w:rPr>
              <w:t>)</w:t>
            </w:r>
          </w:p>
        </w:tc>
        <w:tc>
          <w:tcPr>
            <w:tcW w:w="0" w:type="auto"/>
            <w:shd w:val="clear" w:color="auto" w:fill="F2F2F2" w:themeFill="background1" w:themeFillShade="F2"/>
            <w:tcMar>
              <w:top w:w="0" w:type="dxa"/>
              <w:left w:w="85" w:type="dxa"/>
              <w:bottom w:w="0" w:type="dxa"/>
              <w:right w:w="85" w:type="dxa"/>
            </w:tcMar>
            <w:vAlign w:val="center"/>
            <w:hideMark/>
          </w:tcPr>
          <w:p w14:paraId="309941A0" w14:textId="77777777" w:rsidR="00195817" w:rsidRDefault="00B95B10" w:rsidP="002120CC">
            <w:pPr>
              <w:jc w:val="center"/>
              <w:rPr>
                <w:lang w:val="es-CO"/>
              </w:rPr>
            </w:pPr>
            <w:proofErr w:type="spellStart"/>
            <w:r>
              <w:rPr>
                <w:lang w:val="es-CO"/>
              </w:rPr>
              <w:t>Prom</w:t>
            </w:r>
            <w:proofErr w:type="spellEnd"/>
            <w:r>
              <w:rPr>
                <w:lang w:val="es-CO"/>
              </w:rPr>
              <w:t>.</w:t>
            </w:r>
          </w:p>
          <w:p w14:paraId="5A0C6121" w14:textId="02777577" w:rsidR="00B95B10" w:rsidRPr="00A22413" w:rsidRDefault="00B95B10" w:rsidP="002120CC">
            <w:pPr>
              <w:jc w:val="center"/>
              <w:rPr>
                <w:lang w:val="es-CO"/>
              </w:rPr>
            </w:pPr>
            <w:r w:rsidRPr="00A22413">
              <w:rPr>
                <w:lang w:val="es-CO"/>
              </w:rPr>
              <w:t>(mm/</w:t>
            </w:r>
            <w:proofErr w:type="spellStart"/>
            <w:r w:rsidRPr="00A22413">
              <w:rPr>
                <w:lang w:val="es-CO"/>
              </w:rPr>
              <w:t>hr</w:t>
            </w:r>
            <w:proofErr w:type="spellEnd"/>
            <w:r w:rsidRPr="00A22413">
              <w:rPr>
                <w:lang w:val="es-CO"/>
              </w:rPr>
              <w:t>)</w:t>
            </w:r>
          </w:p>
        </w:tc>
        <w:tc>
          <w:tcPr>
            <w:tcW w:w="0" w:type="auto"/>
            <w:shd w:val="clear" w:color="auto" w:fill="F2F2F2" w:themeFill="background1" w:themeFillShade="F2"/>
            <w:tcMar>
              <w:top w:w="0" w:type="dxa"/>
              <w:left w:w="85" w:type="dxa"/>
              <w:bottom w:w="0" w:type="dxa"/>
              <w:right w:w="85" w:type="dxa"/>
            </w:tcMar>
            <w:vAlign w:val="center"/>
            <w:hideMark/>
          </w:tcPr>
          <w:p w14:paraId="0EB462AD" w14:textId="77777777" w:rsidR="00195817" w:rsidRDefault="00B95B10" w:rsidP="002120CC">
            <w:pPr>
              <w:jc w:val="center"/>
              <w:rPr>
                <w:lang w:val="es-CO"/>
              </w:rPr>
            </w:pPr>
            <w:r>
              <w:rPr>
                <w:lang w:val="es-CO"/>
              </w:rPr>
              <w:t>Máximo</w:t>
            </w:r>
          </w:p>
          <w:p w14:paraId="27F72693" w14:textId="393A35AE" w:rsidR="00B95B10" w:rsidRPr="00A22413" w:rsidRDefault="00B95B10" w:rsidP="002120CC">
            <w:pPr>
              <w:jc w:val="center"/>
              <w:rPr>
                <w:lang w:val="es-CO"/>
              </w:rPr>
            </w:pPr>
            <w:r w:rsidRPr="00A22413">
              <w:rPr>
                <w:lang w:val="es-CO"/>
              </w:rPr>
              <w:t>(mm/</w:t>
            </w:r>
            <w:proofErr w:type="spellStart"/>
            <w:r w:rsidRPr="00A22413">
              <w:rPr>
                <w:lang w:val="es-CO"/>
              </w:rPr>
              <w:t>hr</w:t>
            </w:r>
            <w:proofErr w:type="spellEnd"/>
            <w:r w:rsidRPr="00A22413">
              <w:rPr>
                <w:lang w:val="es-CO"/>
              </w:rPr>
              <w:t>)</w:t>
            </w:r>
          </w:p>
        </w:tc>
        <w:tc>
          <w:tcPr>
            <w:tcW w:w="0" w:type="auto"/>
            <w:shd w:val="clear" w:color="auto" w:fill="F2F2F2" w:themeFill="background1" w:themeFillShade="F2"/>
            <w:tcMar>
              <w:top w:w="0" w:type="dxa"/>
              <w:left w:w="85" w:type="dxa"/>
              <w:bottom w:w="0" w:type="dxa"/>
              <w:right w:w="85" w:type="dxa"/>
            </w:tcMar>
            <w:vAlign w:val="center"/>
            <w:hideMark/>
          </w:tcPr>
          <w:p w14:paraId="75186C9D" w14:textId="77777777" w:rsidR="002120CC" w:rsidRDefault="00195817" w:rsidP="009F624D">
            <w:pPr>
              <w:jc w:val="center"/>
              <w:rPr>
                <w:lang w:val="es-CO"/>
              </w:rPr>
            </w:pPr>
            <w:r w:rsidRPr="00195817">
              <w:rPr>
                <w:lang w:val="es-CO"/>
              </w:rPr>
              <w:t>Cundinamarca</w:t>
            </w:r>
            <w:r w:rsidR="002120CC">
              <w:rPr>
                <w:lang w:val="es-CO"/>
              </w:rPr>
              <w:t>.</w:t>
            </w:r>
          </w:p>
          <w:p w14:paraId="4F8FAB58" w14:textId="450BC38A" w:rsidR="00195817" w:rsidRPr="00195817" w:rsidRDefault="002120CC" w:rsidP="009F624D">
            <w:pPr>
              <w:jc w:val="center"/>
              <w:rPr>
                <w:lang w:val="es-CO"/>
              </w:rPr>
            </w:pPr>
            <w:r>
              <w:rPr>
                <w:lang w:val="es-CO"/>
              </w:rPr>
              <w:t>A</w:t>
            </w:r>
            <w:r w:rsidR="00B95B10">
              <w:rPr>
                <w:lang w:val="es-CO"/>
              </w:rPr>
              <w:t>sociación de suelo</w:t>
            </w:r>
          </w:p>
        </w:tc>
      </w:tr>
      <w:tr w:rsidR="002120CC" w:rsidRPr="00195817" w14:paraId="2EF39CEE" w14:textId="77777777" w:rsidTr="003143E4">
        <w:tc>
          <w:tcPr>
            <w:tcW w:w="0" w:type="auto"/>
            <w:shd w:val="clear" w:color="auto" w:fill="FFFFFF"/>
            <w:tcMar>
              <w:top w:w="0" w:type="dxa"/>
              <w:left w:w="85" w:type="dxa"/>
              <w:bottom w:w="0" w:type="dxa"/>
              <w:right w:w="85" w:type="dxa"/>
            </w:tcMar>
            <w:vAlign w:val="center"/>
            <w:hideMark/>
          </w:tcPr>
          <w:p w14:paraId="70FA683D" w14:textId="77777777" w:rsidR="00195817" w:rsidRPr="00195817" w:rsidRDefault="00195817" w:rsidP="00FB7610">
            <w:pPr>
              <w:jc w:val="center"/>
              <w:rPr>
                <w:lang w:val="es-CO"/>
              </w:rPr>
            </w:pPr>
            <w:r w:rsidRPr="00195817">
              <w:rPr>
                <w:lang w:val="es-CO"/>
              </w:rPr>
              <w:t>A</w:t>
            </w:r>
          </w:p>
        </w:tc>
        <w:tc>
          <w:tcPr>
            <w:tcW w:w="0" w:type="auto"/>
            <w:shd w:val="clear" w:color="auto" w:fill="FFFFFF"/>
            <w:tcMar>
              <w:top w:w="0" w:type="dxa"/>
              <w:left w:w="85" w:type="dxa"/>
              <w:bottom w:w="0" w:type="dxa"/>
              <w:right w:w="85" w:type="dxa"/>
            </w:tcMar>
            <w:vAlign w:val="center"/>
            <w:hideMark/>
          </w:tcPr>
          <w:p w14:paraId="517DCD44" w14:textId="528B1AE3" w:rsidR="00195817" w:rsidRPr="001F71EC" w:rsidRDefault="002120CC" w:rsidP="002120CC">
            <w:pPr>
              <w:jc w:val="left"/>
              <w:rPr>
                <w:sz w:val="18"/>
                <w:szCs w:val="18"/>
                <w:lang w:val="es-CO"/>
              </w:rPr>
            </w:pPr>
            <w:r w:rsidRPr="001F71EC">
              <w:rPr>
                <w:sz w:val="18"/>
                <w:szCs w:val="18"/>
                <w:lang w:val="es-CO"/>
              </w:rPr>
              <w:t>Suelos que tienen una alta tasa de infiltración (bajo potencial de escorrentía) cuando están completamente húmedos. Se componen principalmente de arenas profundas, bien drenadas o excesivamente drenadas o arenas con grava. Estos suelos tienen una alta tasa de transmisión de agua.</w:t>
            </w:r>
          </w:p>
        </w:tc>
        <w:tc>
          <w:tcPr>
            <w:tcW w:w="0" w:type="auto"/>
            <w:shd w:val="clear" w:color="auto" w:fill="FFFFFF"/>
            <w:tcMar>
              <w:top w:w="0" w:type="dxa"/>
              <w:left w:w="85" w:type="dxa"/>
              <w:bottom w:w="0" w:type="dxa"/>
              <w:right w:w="85" w:type="dxa"/>
            </w:tcMar>
            <w:vAlign w:val="center"/>
            <w:hideMark/>
          </w:tcPr>
          <w:p w14:paraId="62389320"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0" w:type="dxa"/>
              <w:left w:w="85" w:type="dxa"/>
              <w:bottom w:w="0" w:type="dxa"/>
              <w:right w:w="85" w:type="dxa"/>
            </w:tcMar>
            <w:vAlign w:val="center"/>
            <w:hideMark/>
          </w:tcPr>
          <w:p w14:paraId="2F712245" w14:textId="77777777" w:rsidR="00195817" w:rsidRPr="00195817" w:rsidRDefault="00195817" w:rsidP="002120CC">
            <w:pPr>
              <w:jc w:val="center"/>
              <w:rPr>
                <w:lang w:val="es-CO"/>
              </w:rPr>
            </w:pPr>
            <w:r w:rsidRPr="00195817">
              <w:rPr>
                <w:lang w:val="es-CO"/>
              </w:rPr>
              <w:t>9.525</w:t>
            </w:r>
          </w:p>
        </w:tc>
        <w:tc>
          <w:tcPr>
            <w:tcW w:w="0" w:type="auto"/>
            <w:shd w:val="clear" w:color="auto" w:fill="FFFFFF"/>
            <w:tcMar>
              <w:top w:w="0" w:type="dxa"/>
              <w:left w:w="85" w:type="dxa"/>
              <w:bottom w:w="0" w:type="dxa"/>
              <w:right w:w="85" w:type="dxa"/>
            </w:tcMar>
            <w:vAlign w:val="center"/>
            <w:hideMark/>
          </w:tcPr>
          <w:p w14:paraId="223C7D45" w14:textId="77777777" w:rsidR="00195817" w:rsidRPr="00195817" w:rsidRDefault="00195817" w:rsidP="002120CC">
            <w:pPr>
              <w:jc w:val="center"/>
              <w:rPr>
                <w:lang w:val="es-CO"/>
              </w:rPr>
            </w:pPr>
            <w:r w:rsidRPr="00195817">
              <w:rPr>
                <w:lang w:val="es-CO"/>
              </w:rPr>
              <w:t>11.43</w:t>
            </w:r>
          </w:p>
        </w:tc>
        <w:tc>
          <w:tcPr>
            <w:tcW w:w="0" w:type="auto"/>
            <w:shd w:val="clear" w:color="auto" w:fill="FFFFFF"/>
            <w:tcMar>
              <w:top w:w="0" w:type="dxa"/>
              <w:left w:w="85" w:type="dxa"/>
              <w:bottom w:w="0" w:type="dxa"/>
              <w:right w:w="85" w:type="dxa"/>
            </w:tcMar>
            <w:vAlign w:val="center"/>
            <w:hideMark/>
          </w:tcPr>
          <w:p w14:paraId="059E8F7F" w14:textId="77777777" w:rsidR="00195817" w:rsidRPr="00D54CD7" w:rsidRDefault="00195817" w:rsidP="009F624D">
            <w:pPr>
              <w:jc w:val="left"/>
              <w:rPr>
                <w:sz w:val="18"/>
                <w:szCs w:val="18"/>
                <w:lang w:val="es-CO"/>
              </w:rPr>
            </w:pPr>
            <w:r w:rsidRPr="00D54CD7">
              <w:rPr>
                <w:sz w:val="18"/>
                <w:szCs w:val="18"/>
                <w:lang w:val="es-CO"/>
              </w:rPr>
              <w:t>Bien drenados. Bien a excesivamente drenados</w:t>
            </w:r>
          </w:p>
        </w:tc>
      </w:tr>
      <w:tr w:rsidR="002120CC" w:rsidRPr="00195817" w14:paraId="27DC896F" w14:textId="77777777" w:rsidTr="003143E4">
        <w:tc>
          <w:tcPr>
            <w:tcW w:w="0" w:type="auto"/>
            <w:shd w:val="clear" w:color="auto" w:fill="FFFFFF"/>
            <w:tcMar>
              <w:top w:w="0" w:type="dxa"/>
              <w:left w:w="85" w:type="dxa"/>
              <w:bottom w:w="0" w:type="dxa"/>
              <w:right w:w="85" w:type="dxa"/>
            </w:tcMar>
            <w:vAlign w:val="center"/>
            <w:hideMark/>
          </w:tcPr>
          <w:p w14:paraId="52D82D3A" w14:textId="77777777" w:rsidR="00195817" w:rsidRPr="00195817" w:rsidRDefault="00195817" w:rsidP="00FB7610">
            <w:pPr>
              <w:jc w:val="center"/>
              <w:rPr>
                <w:lang w:val="es-CO"/>
              </w:rPr>
            </w:pPr>
            <w:r w:rsidRPr="00195817">
              <w:rPr>
                <w:lang w:val="es-CO"/>
              </w:rPr>
              <w:t>B</w:t>
            </w:r>
          </w:p>
        </w:tc>
        <w:tc>
          <w:tcPr>
            <w:tcW w:w="0" w:type="auto"/>
            <w:shd w:val="clear" w:color="auto" w:fill="FFFFFF"/>
            <w:tcMar>
              <w:top w:w="0" w:type="dxa"/>
              <w:left w:w="85" w:type="dxa"/>
              <w:bottom w:w="0" w:type="dxa"/>
              <w:right w:w="85" w:type="dxa"/>
            </w:tcMar>
            <w:vAlign w:val="center"/>
            <w:hideMark/>
          </w:tcPr>
          <w:p w14:paraId="4A4BF0F2" w14:textId="612AF119" w:rsidR="00195817" w:rsidRPr="001F71EC" w:rsidRDefault="002120CC" w:rsidP="002120CC">
            <w:pPr>
              <w:jc w:val="left"/>
              <w:rPr>
                <w:sz w:val="18"/>
                <w:szCs w:val="18"/>
                <w:lang w:val="es-CO"/>
              </w:rPr>
            </w:pPr>
            <w:r w:rsidRPr="001F71EC">
              <w:rPr>
                <w:sz w:val="18"/>
                <w:szCs w:val="18"/>
                <w:lang w:val="es-CO"/>
              </w:rPr>
              <w:t>Suelos con tasa de infiltración moderada cuando se encuentran húmedos. Se trata principalmente de suelos moderadamente profundos o profundos, moderadamente bien drenados o bien drenados que presentan una textura moderadamente fina a moderadamente gruesa. Estos suelos tienen una tasa moderada de transmisión de agua.</w:t>
            </w:r>
          </w:p>
        </w:tc>
        <w:tc>
          <w:tcPr>
            <w:tcW w:w="0" w:type="auto"/>
            <w:shd w:val="clear" w:color="auto" w:fill="FFFFFF"/>
            <w:tcMar>
              <w:top w:w="0" w:type="dxa"/>
              <w:left w:w="85" w:type="dxa"/>
              <w:bottom w:w="0" w:type="dxa"/>
              <w:right w:w="85" w:type="dxa"/>
            </w:tcMar>
            <w:vAlign w:val="center"/>
            <w:hideMark/>
          </w:tcPr>
          <w:p w14:paraId="5E675CD0"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0" w:type="dxa"/>
              <w:left w:w="85" w:type="dxa"/>
              <w:bottom w:w="0" w:type="dxa"/>
              <w:right w:w="85" w:type="dxa"/>
            </w:tcMar>
            <w:vAlign w:val="center"/>
            <w:hideMark/>
          </w:tcPr>
          <w:p w14:paraId="3E607CCB" w14:textId="77777777" w:rsidR="00195817" w:rsidRPr="00195817" w:rsidRDefault="00195817" w:rsidP="002120CC">
            <w:pPr>
              <w:jc w:val="center"/>
              <w:rPr>
                <w:lang w:val="es-CO"/>
              </w:rPr>
            </w:pPr>
            <w:r w:rsidRPr="00195817">
              <w:rPr>
                <w:lang w:val="es-CO"/>
              </w:rPr>
              <w:t>5.715</w:t>
            </w:r>
          </w:p>
        </w:tc>
        <w:tc>
          <w:tcPr>
            <w:tcW w:w="0" w:type="auto"/>
            <w:shd w:val="clear" w:color="auto" w:fill="FFFFFF"/>
            <w:tcMar>
              <w:top w:w="0" w:type="dxa"/>
              <w:left w:w="85" w:type="dxa"/>
              <w:bottom w:w="0" w:type="dxa"/>
              <w:right w:w="85" w:type="dxa"/>
            </w:tcMar>
            <w:vAlign w:val="center"/>
            <w:hideMark/>
          </w:tcPr>
          <w:p w14:paraId="16A03A6F"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0" w:type="dxa"/>
              <w:left w:w="85" w:type="dxa"/>
              <w:bottom w:w="0" w:type="dxa"/>
              <w:right w:w="85" w:type="dxa"/>
            </w:tcMar>
            <w:vAlign w:val="center"/>
            <w:hideMark/>
          </w:tcPr>
          <w:p w14:paraId="1BEE8121" w14:textId="77777777" w:rsidR="00195817" w:rsidRPr="00D54CD7" w:rsidRDefault="00195817" w:rsidP="009F624D">
            <w:pPr>
              <w:jc w:val="left"/>
              <w:rPr>
                <w:sz w:val="18"/>
                <w:szCs w:val="18"/>
                <w:lang w:val="es-CO"/>
              </w:rPr>
            </w:pPr>
            <w:r w:rsidRPr="00D54CD7">
              <w:rPr>
                <w:sz w:val="18"/>
                <w:szCs w:val="18"/>
                <w:lang w:val="es-CO"/>
              </w:rPr>
              <w:t>Bien a moderadamente bien drenados. Moderadamente bien drenados</w:t>
            </w:r>
          </w:p>
        </w:tc>
      </w:tr>
      <w:tr w:rsidR="002120CC" w:rsidRPr="00195817" w14:paraId="3A7E4BE3" w14:textId="77777777" w:rsidTr="003143E4">
        <w:tc>
          <w:tcPr>
            <w:tcW w:w="0" w:type="auto"/>
            <w:shd w:val="clear" w:color="auto" w:fill="FFFFFF"/>
            <w:tcMar>
              <w:top w:w="0" w:type="dxa"/>
              <w:left w:w="85" w:type="dxa"/>
              <w:bottom w:w="0" w:type="dxa"/>
              <w:right w:w="85" w:type="dxa"/>
            </w:tcMar>
            <w:vAlign w:val="center"/>
            <w:hideMark/>
          </w:tcPr>
          <w:p w14:paraId="529134E0" w14:textId="77777777" w:rsidR="00195817" w:rsidRPr="00195817" w:rsidRDefault="00195817" w:rsidP="00FB7610">
            <w:pPr>
              <w:jc w:val="center"/>
              <w:rPr>
                <w:lang w:val="es-CO"/>
              </w:rPr>
            </w:pPr>
            <w:r w:rsidRPr="00195817">
              <w:rPr>
                <w:lang w:val="es-CO"/>
              </w:rPr>
              <w:t>C</w:t>
            </w:r>
          </w:p>
        </w:tc>
        <w:tc>
          <w:tcPr>
            <w:tcW w:w="0" w:type="auto"/>
            <w:shd w:val="clear" w:color="auto" w:fill="FFFFFF"/>
            <w:tcMar>
              <w:top w:w="0" w:type="dxa"/>
              <w:left w:w="85" w:type="dxa"/>
              <w:bottom w:w="0" w:type="dxa"/>
              <w:right w:w="85" w:type="dxa"/>
            </w:tcMar>
            <w:vAlign w:val="center"/>
            <w:hideMark/>
          </w:tcPr>
          <w:p w14:paraId="27A64F24" w14:textId="5E7F17FC" w:rsidR="00195817" w:rsidRPr="001F71EC" w:rsidRDefault="002120CC" w:rsidP="002120CC">
            <w:pPr>
              <w:jc w:val="left"/>
              <w:rPr>
                <w:sz w:val="18"/>
                <w:szCs w:val="18"/>
                <w:lang w:val="es-CO"/>
              </w:rPr>
            </w:pPr>
            <w:r w:rsidRPr="001F71EC">
              <w:rPr>
                <w:sz w:val="18"/>
                <w:szCs w:val="18"/>
                <w:lang w:val="es-CO"/>
              </w:rPr>
              <w:t xml:space="preserve">Suelos que tienen una tasa de infiltración lenta cuando están completamente húmedos. Se trata </w:t>
            </w:r>
            <w:r w:rsidRPr="001F71EC">
              <w:rPr>
                <w:sz w:val="18"/>
                <w:szCs w:val="18"/>
                <w:lang w:val="es-CO"/>
              </w:rPr>
              <w:lastRenderedPageBreak/>
              <w:t>principalmente de suelos que tienen una capa que impide el movimiento descendente del agua o suelos de textura moderadamente fina o de textura fina. Estos suelos tienen una tasa de transmisión de agua lenta.</w:t>
            </w:r>
          </w:p>
        </w:tc>
        <w:tc>
          <w:tcPr>
            <w:tcW w:w="0" w:type="auto"/>
            <w:shd w:val="clear" w:color="auto" w:fill="FFFFFF"/>
            <w:tcMar>
              <w:top w:w="0" w:type="dxa"/>
              <w:left w:w="85" w:type="dxa"/>
              <w:bottom w:w="0" w:type="dxa"/>
              <w:right w:w="85" w:type="dxa"/>
            </w:tcMar>
            <w:vAlign w:val="center"/>
            <w:hideMark/>
          </w:tcPr>
          <w:p w14:paraId="3236E2C8" w14:textId="77777777" w:rsidR="00195817" w:rsidRPr="00195817" w:rsidRDefault="00195817" w:rsidP="002120CC">
            <w:pPr>
              <w:jc w:val="center"/>
              <w:rPr>
                <w:lang w:val="es-CO"/>
              </w:rPr>
            </w:pPr>
            <w:r w:rsidRPr="00195817">
              <w:rPr>
                <w:lang w:val="es-CO"/>
              </w:rPr>
              <w:lastRenderedPageBreak/>
              <w:t>1.27</w:t>
            </w:r>
          </w:p>
        </w:tc>
        <w:tc>
          <w:tcPr>
            <w:tcW w:w="0" w:type="auto"/>
            <w:shd w:val="clear" w:color="auto" w:fill="FFFFFF"/>
            <w:tcMar>
              <w:top w:w="0" w:type="dxa"/>
              <w:left w:w="85" w:type="dxa"/>
              <w:bottom w:w="0" w:type="dxa"/>
              <w:right w:w="85" w:type="dxa"/>
            </w:tcMar>
            <w:vAlign w:val="center"/>
            <w:hideMark/>
          </w:tcPr>
          <w:p w14:paraId="7EA6F02A" w14:textId="77777777" w:rsidR="00195817" w:rsidRPr="00195817" w:rsidRDefault="00195817" w:rsidP="002120CC">
            <w:pPr>
              <w:jc w:val="center"/>
              <w:rPr>
                <w:lang w:val="es-CO"/>
              </w:rPr>
            </w:pPr>
            <w:r w:rsidRPr="00195817">
              <w:rPr>
                <w:lang w:val="es-CO"/>
              </w:rPr>
              <w:t>2.54</w:t>
            </w:r>
          </w:p>
        </w:tc>
        <w:tc>
          <w:tcPr>
            <w:tcW w:w="0" w:type="auto"/>
            <w:shd w:val="clear" w:color="auto" w:fill="FFFFFF"/>
            <w:tcMar>
              <w:top w:w="0" w:type="dxa"/>
              <w:left w:w="85" w:type="dxa"/>
              <w:bottom w:w="0" w:type="dxa"/>
              <w:right w:w="85" w:type="dxa"/>
            </w:tcMar>
            <w:vAlign w:val="center"/>
            <w:hideMark/>
          </w:tcPr>
          <w:p w14:paraId="65586F78"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0" w:type="dxa"/>
              <w:left w:w="85" w:type="dxa"/>
              <w:bottom w:w="0" w:type="dxa"/>
              <w:right w:w="85" w:type="dxa"/>
            </w:tcMar>
            <w:vAlign w:val="center"/>
            <w:hideMark/>
          </w:tcPr>
          <w:p w14:paraId="0CB9444F" w14:textId="77777777" w:rsidR="00195817" w:rsidRPr="00D54CD7" w:rsidRDefault="00195817" w:rsidP="009F624D">
            <w:pPr>
              <w:jc w:val="left"/>
              <w:rPr>
                <w:sz w:val="18"/>
                <w:szCs w:val="18"/>
                <w:lang w:val="es-CO"/>
              </w:rPr>
            </w:pPr>
            <w:r w:rsidRPr="00D54CD7">
              <w:rPr>
                <w:sz w:val="18"/>
                <w:szCs w:val="18"/>
                <w:lang w:val="es-CO"/>
              </w:rPr>
              <w:t>Pobremente drenados</w:t>
            </w:r>
          </w:p>
        </w:tc>
      </w:tr>
      <w:tr w:rsidR="002120CC" w:rsidRPr="00195817" w14:paraId="0F32A6E6" w14:textId="77777777" w:rsidTr="003143E4">
        <w:tc>
          <w:tcPr>
            <w:tcW w:w="0" w:type="auto"/>
            <w:shd w:val="clear" w:color="auto" w:fill="FFFFFF"/>
            <w:tcMar>
              <w:top w:w="0" w:type="dxa"/>
              <w:left w:w="85" w:type="dxa"/>
              <w:bottom w:w="0" w:type="dxa"/>
              <w:right w:w="85" w:type="dxa"/>
            </w:tcMar>
            <w:vAlign w:val="center"/>
            <w:hideMark/>
          </w:tcPr>
          <w:p w14:paraId="1A321E5B" w14:textId="77777777" w:rsidR="00195817" w:rsidRPr="00195817" w:rsidRDefault="00195817" w:rsidP="00FB7610">
            <w:pPr>
              <w:jc w:val="center"/>
              <w:rPr>
                <w:lang w:val="es-CO"/>
              </w:rPr>
            </w:pPr>
            <w:r w:rsidRPr="00195817">
              <w:rPr>
                <w:lang w:val="es-CO"/>
              </w:rPr>
              <w:t>D</w:t>
            </w:r>
          </w:p>
        </w:tc>
        <w:tc>
          <w:tcPr>
            <w:tcW w:w="0" w:type="auto"/>
            <w:shd w:val="clear" w:color="auto" w:fill="FFFFFF"/>
            <w:tcMar>
              <w:top w:w="0" w:type="dxa"/>
              <w:left w:w="85" w:type="dxa"/>
              <w:bottom w:w="0" w:type="dxa"/>
              <w:right w:w="85" w:type="dxa"/>
            </w:tcMar>
            <w:vAlign w:val="center"/>
            <w:hideMark/>
          </w:tcPr>
          <w:p w14:paraId="0FC34933" w14:textId="1A6119E4" w:rsidR="00195817" w:rsidRPr="001F71EC" w:rsidRDefault="002120CC" w:rsidP="002120CC">
            <w:pPr>
              <w:jc w:val="left"/>
              <w:rPr>
                <w:sz w:val="18"/>
                <w:szCs w:val="18"/>
                <w:lang w:val="es-CO"/>
              </w:rPr>
            </w:pPr>
            <w:r w:rsidRPr="001F71EC">
              <w:rPr>
                <w:sz w:val="18"/>
                <w:szCs w:val="18"/>
                <w:lang w:val="es-CO"/>
              </w:rPr>
              <w:t>Suelos que tienen una tasa de infiltración muy lenta (alto potencial de escorrentía) cuando están completamente húmedos. Se componen principalmente de arcillas que tienen un alto potencial de contracción-expansión, suelos que tienen un nivel freático alto, suelos que tienen una capa de arcilla en la superficie o cerca de ella y suelos que son poco profundos sobre material casi impermeable. Estos suelos tienen una tasa muy lenta de transmisión de agua.</w:t>
            </w:r>
          </w:p>
        </w:tc>
        <w:tc>
          <w:tcPr>
            <w:tcW w:w="0" w:type="auto"/>
            <w:shd w:val="clear" w:color="auto" w:fill="FFFFFF"/>
            <w:tcMar>
              <w:top w:w="0" w:type="dxa"/>
              <w:left w:w="85" w:type="dxa"/>
              <w:bottom w:w="0" w:type="dxa"/>
              <w:right w:w="85" w:type="dxa"/>
            </w:tcMar>
            <w:vAlign w:val="center"/>
            <w:hideMark/>
          </w:tcPr>
          <w:p w14:paraId="51DBEF96" w14:textId="77777777" w:rsidR="00195817" w:rsidRPr="00195817" w:rsidRDefault="00195817" w:rsidP="002120CC">
            <w:pPr>
              <w:jc w:val="center"/>
              <w:rPr>
                <w:lang w:val="es-CO"/>
              </w:rPr>
            </w:pPr>
            <w:r w:rsidRPr="00195817">
              <w:rPr>
                <w:lang w:val="es-CO"/>
              </w:rPr>
              <w:t>0</w:t>
            </w:r>
          </w:p>
        </w:tc>
        <w:tc>
          <w:tcPr>
            <w:tcW w:w="0" w:type="auto"/>
            <w:shd w:val="clear" w:color="auto" w:fill="FFFFFF"/>
            <w:tcMar>
              <w:top w:w="0" w:type="dxa"/>
              <w:left w:w="85" w:type="dxa"/>
              <w:bottom w:w="0" w:type="dxa"/>
              <w:right w:w="85" w:type="dxa"/>
            </w:tcMar>
            <w:vAlign w:val="center"/>
            <w:hideMark/>
          </w:tcPr>
          <w:p w14:paraId="7D8320F5" w14:textId="77777777" w:rsidR="00195817" w:rsidRPr="00195817" w:rsidRDefault="00195817" w:rsidP="002120CC">
            <w:pPr>
              <w:jc w:val="center"/>
              <w:rPr>
                <w:lang w:val="es-CO"/>
              </w:rPr>
            </w:pPr>
            <w:r w:rsidRPr="00195817">
              <w:rPr>
                <w:lang w:val="es-CO"/>
              </w:rPr>
              <w:t>0.635</w:t>
            </w:r>
          </w:p>
        </w:tc>
        <w:tc>
          <w:tcPr>
            <w:tcW w:w="0" w:type="auto"/>
            <w:shd w:val="clear" w:color="auto" w:fill="FFFFFF"/>
            <w:tcMar>
              <w:top w:w="0" w:type="dxa"/>
              <w:left w:w="85" w:type="dxa"/>
              <w:bottom w:w="0" w:type="dxa"/>
              <w:right w:w="85" w:type="dxa"/>
            </w:tcMar>
            <w:vAlign w:val="center"/>
            <w:hideMark/>
          </w:tcPr>
          <w:p w14:paraId="2A94648C"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0" w:type="dxa"/>
              <w:left w:w="85" w:type="dxa"/>
              <w:bottom w:w="0" w:type="dxa"/>
              <w:right w:w="85" w:type="dxa"/>
            </w:tcMar>
            <w:vAlign w:val="center"/>
            <w:hideMark/>
          </w:tcPr>
          <w:p w14:paraId="19E206FC" w14:textId="77777777" w:rsidR="00195817" w:rsidRPr="00D54CD7" w:rsidRDefault="00195817" w:rsidP="009F624D">
            <w:pPr>
              <w:jc w:val="left"/>
              <w:rPr>
                <w:sz w:val="18"/>
                <w:szCs w:val="18"/>
                <w:lang w:val="es-CO"/>
              </w:rPr>
            </w:pPr>
            <w:r w:rsidRPr="00D54CD7">
              <w:rPr>
                <w:sz w:val="18"/>
                <w:szCs w:val="18"/>
                <w:lang w:val="es-CO"/>
              </w:rPr>
              <w:t>Pobre a muy pobremente drenados. Cuerpo de agua. Pantanos. Misceláneo erosionado. Playones. Nulos o vacíos</w:t>
            </w:r>
          </w:p>
        </w:tc>
      </w:tr>
      <w:tr w:rsidR="002120CC" w:rsidRPr="00195817" w14:paraId="078C73FB" w14:textId="77777777" w:rsidTr="003143E4">
        <w:tc>
          <w:tcPr>
            <w:tcW w:w="0" w:type="auto"/>
            <w:shd w:val="clear" w:color="auto" w:fill="FFFFFF"/>
            <w:tcMar>
              <w:top w:w="0" w:type="dxa"/>
              <w:left w:w="85" w:type="dxa"/>
              <w:bottom w:w="0" w:type="dxa"/>
              <w:right w:w="85" w:type="dxa"/>
            </w:tcMar>
            <w:vAlign w:val="center"/>
            <w:hideMark/>
          </w:tcPr>
          <w:p w14:paraId="2539859F" w14:textId="77777777" w:rsidR="002120CC" w:rsidRPr="00195817" w:rsidRDefault="002120CC" w:rsidP="00FB7610">
            <w:pPr>
              <w:jc w:val="center"/>
              <w:rPr>
                <w:lang w:val="es-CO"/>
              </w:rPr>
            </w:pPr>
            <w:r w:rsidRPr="00195817">
              <w:rPr>
                <w:lang w:val="es-CO"/>
              </w:rPr>
              <w:t>A/D</w:t>
            </w:r>
          </w:p>
        </w:tc>
        <w:tc>
          <w:tcPr>
            <w:tcW w:w="0" w:type="auto"/>
            <w:vMerge w:val="restart"/>
            <w:shd w:val="clear" w:color="auto" w:fill="FFFFFF"/>
            <w:tcMar>
              <w:top w:w="0" w:type="dxa"/>
              <w:left w:w="85" w:type="dxa"/>
              <w:bottom w:w="0" w:type="dxa"/>
              <w:right w:w="85" w:type="dxa"/>
            </w:tcMar>
            <w:hideMark/>
          </w:tcPr>
          <w:p w14:paraId="2AC7E3DA" w14:textId="3EBB0938" w:rsidR="002120CC" w:rsidRPr="001F71EC" w:rsidRDefault="002120CC" w:rsidP="002120CC">
            <w:pPr>
              <w:jc w:val="left"/>
              <w:rPr>
                <w:sz w:val="18"/>
                <w:szCs w:val="18"/>
                <w:lang w:val="es-CO"/>
              </w:rPr>
            </w:pPr>
            <w:r w:rsidRPr="001F71EC">
              <w:rPr>
                <w:sz w:val="18"/>
                <w:szCs w:val="18"/>
                <w:lang w:val="es-CO"/>
              </w:rPr>
              <w:t>Si un suelo se asigna a un grupo hidrológico dual (A/D, B/D o C/D), la primera letra corresponde a las zonas drenadas y la segunda a las zonas no drenadas. Solo los suelos que en su condición natural se encuentran en el grupo D se asignan a clases duales.</w:t>
            </w:r>
          </w:p>
        </w:tc>
        <w:tc>
          <w:tcPr>
            <w:tcW w:w="0" w:type="auto"/>
            <w:shd w:val="clear" w:color="auto" w:fill="FFFFFF"/>
            <w:tcMar>
              <w:top w:w="0" w:type="dxa"/>
              <w:left w:w="85" w:type="dxa"/>
              <w:bottom w:w="0" w:type="dxa"/>
              <w:right w:w="85" w:type="dxa"/>
            </w:tcMar>
            <w:vAlign w:val="center"/>
            <w:hideMark/>
          </w:tcPr>
          <w:p w14:paraId="517CF9C9" w14:textId="77777777" w:rsidR="002120CC" w:rsidRPr="00195817" w:rsidRDefault="002120CC" w:rsidP="002120CC">
            <w:pPr>
              <w:jc w:val="center"/>
              <w:rPr>
                <w:lang w:val="es-CO"/>
              </w:rPr>
            </w:pPr>
            <w:r w:rsidRPr="00195817">
              <w:rPr>
                <w:lang w:val="es-CO"/>
              </w:rPr>
              <w:t>3.81</w:t>
            </w:r>
          </w:p>
        </w:tc>
        <w:tc>
          <w:tcPr>
            <w:tcW w:w="0" w:type="auto"/>
            <w:shd w:val="clear" w:color="auto" w:fill="FFFFFF"/>
            <w:tcMar>
              <w:top w:w="0" w:type="dxa"/>
              <w:left w:w="85" w:type="dxa"/>
              <w:bottom w:w="0" w:type="dxa"/>
              <w:right w:w="85" w:type="dxa"/>
            </w:tcMar>
            <w:vAlign w:val="center"/>
            <w:hideMark/>
          </w:tcPr>
          <w:p w14:paraId="42877AD2" w14:textId="77777777" w:rsidR="002120CC" w:rsidRPr="00195817" w:rsidRDefault="002120CC" w:rsidP="002120CC">
            <w:pPr>
              <w:jc w:val="center"/>
              <w:rPr>
                <w:lang w:val="es-CO"/>
              </w:rPr>
            </w:pPr>
            <w:r w:rsidRPr="00195817">
              <w:rPr>
                <w:lang w:val="es-CO"/>
              </w:rPr>
              <w:t>5.08</w:t>
            </w:r>
          </w:p>
        </w:tc>
        <w:tc>
          <w:tcPr>
            <w:tcW w:w="0" w:type="auto"/>
            <w:shd w:val="clear" w:color="auto" w:fill="FFFFFF"/>
            <w:tcMar>
              <w:top w:w="0" w:type="dxa"/>
              <w:left w:w="85" w:type="dxa"/>
              <w:bottom w:w="0" w:type="dxa"/>
              <w:right w:w="85" w:type="dxa"/>
            </w:tcMar>
            <w:vAlign w:val="center"/>
            <w:hideMark/>
          </w:tcPr>
          <w:p w14:paraId="627FAC38" w14:textId="77777777" w:rsidR="002120CC" w:rsidRPr="00195817" w:rsidRDefault="002120CC" w:rsidP="002120CC">
            <w:pPr>
              <w:jc w:val="center"/>
              <w:rPr>
                <w:lang w:val="es-CO"/>
              </w:rPr>
            </w:pPr>
            <w:r w:rsidRPr="00195817">
              <w:rPr>
                <w:lang w:val="es-CO"/>
              </w:rPr>
              <w:t>6.35</w:t>
            </w:r>
          </w:p>
        </w:tc>
        <w:tc>
          <w:tcPr>
            <w:tcW w:w="0" w:type="auto"/>
            <w:shd w:val="clear" w:color="auto" w:fill="FFFFFF"/>
            <w:tcMar>
              <w:top w:w="0" w:type="dxa"/>
              <w:left w:w="85" w:type="dxa"/>
              <w:bottom w:w="0" w:type="dxa"/>
              <w:right w:w="85" w:type="dxa"/>
            </w:tcMar>
            <w:vAlign w:val="center"/>
            <w:hideMark/>
          </w:tcPr>
          <w:p w14:paraId="56FEC9B1" w14:textId="77777777" w:rsidR="002120CC" w:rsidRPr="00D54CD7" w:rsidRDefault="002120CC" w:rsidP="009F624D">
            <w:pPr>
              <w:jc w:val="left"/>
              <w:rPr>
                <w:sz w:val="18"/>
                <w:szCs w:val="18"/>
                <w:lang w:val="es-CO"/>
              </w:rPr>
            </w:pPr>
            <w:r w:rsidRPr="00D54CD7">
              <w:rPr>
                <w:sz w:val="18"/>
                <w:szCs w:val="18"/>
                <w:lang w:val="es-CO"/>
              </w:rPr>
              <w:t>Bien a imperfectamente drenados. Bien a muy pobremente drenados. Bien a pobremente drenados. Bien y pobremente drenados</w:t>
            </w:r>
          </w:p>
        </w:tc>
      </w:tr>
      <w:tr w:rsidR="002120CC" w:rsidRPr="00195817" w14:paraId="2FCA5422" w14:textId="77777777" w:rsidTr="003143E4">
        <w:tc>
          <w:tcPr>
            <w:tcW w:w="0" w:type="auto"/>
            <w:shd w:val="clear" w:color="auto" w:fill="FFFFFF"/>
            <w:tcMar>
              <w:top w:w="0" w:type="dxa"/>
              <w:left w:w="85" w:type="dxa"/>
              <w:bottom w:w="0" w:type="dxa"/>
              <w:right w:w="85" w:type="dxa"/>
            </w:tcMar>
            <w:vAlign w:val="center"/>
            <w:hideMark/>
          </w:tcPr>
          <w:p w14:paraId="324A0E25" w14:textId="77777777" w:rsidR="002120CC" w:rsidRPr="00195817" w:rsidRDefault="002120CC" w:rsidP="00FB7610">
            <w:pPr>
              <w:jc w:val="center"/>
              <w:rPr>
                <w:lang w:val="es-CO"/>
              </w:rPr>
            </w:pPr>
            <w:r w:rsidRPr="00195817">
              <w:rPr>
                <w:lang w:val="es-CO"/>
              </w:rPr>
              <w:t>B/D</w:t>
            </w:r>
          </w:p>
        </w:tc>
        <w:tc>
          <w:tcPr>
            <w:tcW w:w="0" w:type="auto"/>
            <w:vMerge/>
            <w:shd w:val="clear" w:color="auto" w:fill="FFFFFF"/>
            <w:tcMar>
              <w:top w:w="0" w:type="dxa"/>
              <w:left w:w="85" w:type="dxa"/>
              <w:bottom w:w="0" w:type="dxa"/>
              <w:right w:w="85" w:type="dxa"/>
            </w:tcMar>
            <w:vAlign w:val="center"/>
          </w:tcPr>
          <w:p w14:paraId="5E0D707D" w14:textId="183B7DCA" w:rsidR="002120CC" w:rsidRPr="002120CC" w:rsidRDefault="002120CC" w:rsidP="002120CC">
            <w:pPr>
              <w:jc w:val="left"/>
              <w:rPr>
                <w:lang w:val="en-US"/>
              </w:rPr>
            </w:pPr>
          </w:p>
        </w:tc>
        <w:tc>
          <w:tcPr>
            <w:tcW w:w="0" w:type="auto"/>
            <w:shd w:val="clear" w:color="auto" w:fill="FFFFFF"/>
            <w:tcMar>
              <w:top w:w="0" w:type="dxa"/>
              <w:left w:w="85" w:type="dxa"/>
              <w:bottom w:w="0" w:type="dxa"/>
              <w:right w:w="85" w:type="dxa"/>
            </w:tcMar>
            <w:vAlign w:val="center"/>
            <w:hideMark/>
          </w:tcPr>
          <w:p w14:paraId="44A15D73" w14:textId="77777777" w:rsidR="002120CC" w:rsidRPr="00195817" w:rsidRDefault="002120CC" w:rsidP="002120CC">
            <w:pPr>
              <w:jc w:val="center"/>
              <w:rPr>
                <w:lang w:val="es-CO"/>
              </w:rPr>
            </w:pPr>
            <w:r w:rsidRPr="00195817">
              <w:rPr>
                <w:lang w:val="es-CO"/>
              </w:rPr>
              <w:t>1.905</w:t>
            </w:r>
          </w:p>
        </w:tc>
        <w:tc>
          <w:tcPr>
            <w:tcW w:w="0" w:type="auto"/>
            <w:shd w:val="clear" w:color="auto" w:fill="FFFFFF"/>
            <w:tcMar>
              <w:top w:w="0" w:type="dxa"/>
              <w:left w:w="85" w:type="dxa"/>
              <w:bottom w:w="0" w:type="dxa"/>
              <w:right w:w="85" w:type="dxa"/>
            </w:tcMar>
            <w:vAlign w:val="center"/>
            <w:hideMark/>
          </w:tcPr>
          <w:p w14:paraId="7D8AF025" w14:textId="77777777" w:rsidR="002120CC" w:rsidRPr="00195817" w:rsidRDefault="002120CC" w:rsidP="002120CC">
            <w:pPr>
              <w:jc w:val="center"/>
              <w:rPr>
                <w:lang w:val="es-CO"/>
              </w:rPr>
            </w:pPr>
            <w:r w:rsidRPr="00195817">
              <w:rPr>
                <w:lang w:val="es-CO"/>
              </w:rPr>
              <w:t>3.175</w:t>
            </w:r>
          </w:p>
        </w:tc>
        <w:tc>
          <w:tcPr>
            <w:tcW w:w="0" w:type="auto"/>
            <w:shd w:val="clear" w:color="auto" w:fill="FFFFFF"/>
            <w:tcMar>
              <w:top w:w="0" w:type="dxa"/>
              <w:left w:w="85" w:type="dxa"/>
              <w:bottom w:w="0" w:type="dxa"/>
              <w:right w:w="85" w:type="dxa"/>
            </w:tcMar>
            <w:vAlign w:val="center"/>
            <w:hideMark/>
          </w:tcPr>
          <w:p w14:paraId="562BC6CF" w14:textId="77777777" w:rsidR="002120CC" w:rsidRPr="00195817" w:rsidRDefault="002120CC" w:rsidP="002120CC">
            <w:pPr>
              <w:jc w:val="center"/>
              <w:rPr>
                <w:lang w:val="es-CO"/>
              </w:rPr>
            </w:pPr>
            <w:r w:rsidRPr="00195817">
              <w:rPr>
                <w:lang w:val="es-CO"/>
              </w:rPr>
              <w:t>4.445</w:t>
            </w:r>
          </w:p>
        </w:tc>
        <w:tc>
          <w:tcPr>
            <w:tcW w:w="0" w:type="auto"/>
            <w:shd w:val="clear" w:color="auto" w:fill="FFFFFF"/>
            <w:tcMar>
              <w:top w:w="0" w:type="dxa"/>
              <w:left w:w="85" w:type="dxa"/>
              <w:bottom w:w="0" w:type="dxa"/>
              <w:right w:w="85" w:type="dxa"/>
            </w:tcMar>
            <w:vAlign w:val="center"/>
            <w:hideMark/>
          </w:tcPr>
          <w:p w14:paraId="6876C757" w14:textId="77777777" w:rsidR="002120CC" w:rsidRPr="00D54CD7" w:rsidRDefault="002120CC" w:rsidP="009F624D">
            <w:pPr>
              <w:jc w:val="left"/>
              <w:rPr>
                <w:sz w:val="18"/>
                <w:szCs w:val="18"/>
                <w:lang w:val="es-CO"/>
              </w:rPr>
            </w:pPr>
            <w:r w:rsidRPr="00D54CD7">
              <w:rPr>
                <w:sz w:val="18"/>
                <w:szCs w:val="18"/>
                <w:lang w:val="es-CO"/>
              </w:rPr>
              <w:t>Moderadamente bien drenados a pobremente drenados. Moderada a pobremente drenados. Pobre a moderadamente bien drenados</w:t>
            </w:r>
          </w:p>
        </w:tc>
      </w:tr>
      <w:tr w:rsidR="002120CC" w:rsidRPr="00195817" w14:paraId="78E8F3FB" w14:textId="77777777" w:rsidTr="003143E4">
        <w:tc>
          <w:tcPr>
            <w:tcW w:w="0" w:type="auto"/>
            <w:shd w:val="clear" w:color="auto" w:fill="FFFFFF"/>
            <w:tcMar>
              <w:top w:w="0" w:type="dxa"/>
              <w:left w:w="85" w:type="dxa"/>
              <w:bottom w:w="0" w:type="dxa"/>
              <w:right w:w="85" w:type="dxa"/>
            </w:tcMar>
            <w:vAlign w:val="center"/>
            <w:hideMark/>
          </w:tcPr>
          <w:p w14:paraId="000A7C0A" w14:textId="77777777" w:rsidR="002120CC" w:rsidRPr="00195817" w:rsidRDefault="002120CC" w:rsidP="00FB7610">
            <w:pPr>
              <w:jc w:val="center"/>
              <w:rPr>
                <w:lang w:val="es-CO"/>
              </w:rPr>
            </w:pPr>
            <w:r w:rsidRPr="00195817">
              <w:rPr>
                <w:lang w:val="es-CO"/>
              </w:rPr>
              <w:t>C/D</w:t>
            </w:r>
          </w:p>
        </w:tc>
        <w:tc>
          <w:tcPr>
            <w:tcW w:w="0" w:type="auto"/>
            <w:vMerge/>
            <w:shd w:val="clear" w:color="auto" w:fill="FFFFFF"/>
            <w:tcMar>
              <w:top w:w="0" w:type="dxa"/>
              <w:left w:w="85" w:type="dxa"/>
              <w:bottom w:w="0" w:type="dxa"/>
              <w:right w:w="85" w:type="dxa"/>
            </w:tcMar>
            <w:vAlign w:val="center"/>
          </w:tcPr>
          <w:p w14:paraId="2D453D63" w14:textId="3D556049" w:rsidR="002120CC" w:rsidRPr="002120CC" w:rsidRDefault="002120CC" w:rsidP="002120CC">
            <w:pPr>
              <w:jc w:val="left"/>
              <w:rPr>
                <w:lang w:val="en-US"/>
              </w:rPr>
            </w:pPr>
          </w:p>
        </w:tc>
        <w:tc>
          <w:tcPr>
            <w:tcW w:w="0" w:type="auto"/>
            <w:shd w:val="clear" w:color="auto" w:fill="FFFFFF"/>
            <w:tcMar>
              <w:top w:w="0" w:type="dxa"/>
              <w:left w:w="85" w:type="dxa"/>
              <w:bottom w:w="0" w:type="dxa"/>
              <w:right w:w="85" w:type="dxa"/>
            </w:tcMar>
            <w:vAlign w:val="center"/>
            <w:hideMark/>
          </w:tcPr>
          <w:p w14:paraId="5450C9D2" w14:textId="77777777" w:rsidR="002120CC" w:rsidRPr="00195817" w:rsidRDefault="002120CC" w:rsidP="002120CC">
            <w:pPr>
              <w:jc w:val="center"/>
              <w:rPr>
                <w:lang w:val="es-CO"/>
              </w:rPr>
            </w:pPr>
            <w:r w:rsidRPr="00195817">
              <w:rPr>
                <w:lang w:val="es-CO"/>
              </w:rPr>
              <w:t>0.635</w:t>
            </w:r>
          </w:p>
        </w:tc>
        <w:tc>
          <w:tcPr>
            <w:tcW w:w="0" w:type="auto"/>
            <w:shd w:val="clear" w:color="auto" w:fill="FFFFFF"/>
            <w:tcMar>
              <w:top w:w="0" w:type="dxa"/>
              <w:left w:w="85" w:type="dxa"/>
              <w:bottom w:w="0" w:type="dxa"/>
              <w:right w:w="85" w:type="dxa"/>
            </w:tcMar>
            <w:vAlign w:val="center"/>
            <w:hideMark/>
          </w:tcPr>
          <w:p w14:paraId="3A5B5003" w14:textId="77777777" w:rsidR="002120CC" w:rsidRPr="00195817" w:rsidRDefault="002120CC" w:rsidP="002120CC">
            <w:pPr>
              <w:jc w:val="center"/>
              <w:rPr>
                <w:lang w:val="es-CO"/>
              </w:rPr>
            </w:pPr>
            <w:r w:rsidRPr="00195817">
              <w:rPr>
                <w:lang w:val="es-CO"/>
              </w:rPr>
              <w:t>1.5875</w:t>
            </w:r>
          </w:p>
        </w:tc>
        <w:tc>
          <w:tcPr>
            <w:tcW w:w="0" w:type="auto"/>
            <w:shd w:val="clear" w:color="auto" w:fill="FFFFFF"/>
            <w:tcMar>
              <w:top w:w="0" w:type="dxa"/>
              <w:left w:w="85" w:type="dxa"/>
              <w:bottom w:w="0" w:type="dxa"/>
              <w:right w:w="85" w:type="dxa"/>
            </w:tcMar>
            <w:vAlign w:val="center"/>
            <w:hideMark/>
          </w:tcPr>
          <w:p w14:paraId="5C194AF2" w14:textId="77777777" w:rsidR="002120CC" w:rsidRPr="00195817" w:rsidRDefault="002120CC" w:rsidP="002120CC">
            <w:pPr>
              <w:jc w:val="center"/>
              <w:rPr>
                <w:lang w:val="es-CO"/>
              </w:rPr>
            </w:pPr>
            <w:r w:rsidRPr="00195817">
              <w:rPr>
                <w:lang w:val="es-CO"/>
              </w:rPr>
              <w:t>2.54</w:t>
            </w:r>
          </w:p>
        </w:tc>
        <w:tc>
          <w:tcPr>
            <w:tcW w:w="0" w:type="auto"/>
            <w:shd w:val="clear" w:color="auto" w:fill="FFFFFF"/>
            <w:tcMar>
              <w:top w:w="0" w:type="dxa"/>
              <w:left w:w="85" w:type="dxa"/>
              <w:bottom w:w="0" w:type="dxa"/>
              <w:right w:w="85" w:type="dxa"/>
            </w:tcMar>
            <w:vAlign w:val="center"/>
            <w:hideMark/>
          </w:tcPr>
          <w:p w14:paraId="515D072C" w14:textId="77777777" w:rsidR="002120CC" w:rsidRPr="00D54CD7" w:rsidRDefault="002120CC" w:rsidP="009F624D">
            <w:pPr>
              <w:jc w:val="left"/>
              <w:rPr>
                <w:sz w:val="18"/>
                <w:szCs w:val="18"/>
                <w:lang w:val="es-CO"/>
              </w:rPr>
            </w:pPr>
          </w:p>
        </w:tc>
      </w:tr>
    </w:tbl>
    <w:p w14:paraId="74055CA5" w14:textId="62C89A91" w:rsidR="00CB5699" w:rsidRPr="00C86185" w:rsidRDefault="00195817" w:rsidP="00195817">
      <w:pPr>
        <w:jc w:val="center"/>
        <w:rPr>
          <w:sz w:val="16"/>
          <w:szCs w:val="16"/>
          <w:lang w:val="es-CO"/>
        </w:rPr>
      </w:pPr>
      <w:r w:rsidRPr="00CB5699">
        <w:rPr>
          <w:sz w:val="16"/>
          <w:szCs w:val="16"/>
          <w:lang w:val="en-US"/>
        </w:rPr>
        <w:t xml:space="preserve">Fuente: </w:t>
      </w:r>
      <w:proofErr w:type="spellStart"/>
      <w:r w:rsidR="00B04AA9">
        <w:rPr>
          <w:sz w:val="16"/>
          <w:szCs w:val="16"/>
          <w:lang w:val="en-US"/>
        </w:rPr>
        <w:t>Adaptado</w:t>
      </w:r>
      <w:proofErr w:type="spellEnd"/>
      <w:r w:rsidR="00B04AA9">
        <w:rPr>
          <w:sz w:val="16"/>
          <w:szCs w:val="16"/>
          <w:lang w:val="en-US"/>
        </w:rPr>
        <w:t xml:space="preserve"> del </w:t>
      </w:r>
      <w:r w:rsidR="00CB5699" w:rsidRPr="00CB5699">
        <w:rPr>
          <w:sz w:val="16"/>
          <w:szCs w:val="16"/>
          <w:lang w:val="en-US"/>
        </w:rPr>
        <w:t xml:space="preserve">Soil Survey Staff, Natural Resources Conservation Service, United States Department of Agriculture. </w:t>
      </w:r>
      <w:r w:rsidR="00CB5699" w:rsidRPr="00C86185">
        <w:rPr>
          <w:sz w:val="16"/>
          <w:szCs w:val="16"/>
          <w:lang w:val="es-CO"/>
        </w:rPr>
        <w:t xml:space="preserve">Web </w:t>
      </w:r>
      <w:proofErr w:type="spellStart"/>
      <w:r w:rsidR="00CB5699" w:rsidRPr="00C86185">
        <w:rPr>
          <w:sz w:val="16"/>
          <w:szCs w:val="16"/>
          <w:lang w:val="es-CO"/>
        </w:rPr>
        <w:t>Soil</w:t>
      </w:r>
      <w:proofErr w:type="spellEnd"/>
      <w:r w:rsidR="00CB5699" w:rsidRPr="00C86185">
        <w:rPr>
          <w:sz w:val="16"/>
          <w:szCs w:val="16"/>
          <w:lang w:val="es-CO"/>
        </w:rPr>
        <w:t xml:space="preserve"> </w:t>
      </w:r>
      <w:proofErr w:type="spellStart"/>
      <w:r w:rsidR="00CB5699" w:rsidRPr="00C86185">
        <w:rPr>
          <w:sz w:val="16"/>
          <w:szCs w:val="16"/>
          <w:lang w:val="es-CO"/>
        </w:rPr>
        <w:t>Survey</w:t>
      </w:r>
      <w:proofErr w:type="spellEnd"/>
      <w:r w:rsidR="00CB5699" w:rsidRPr="00C86185">
        <w:rPr>
          <w:sz w:val="16"/>
          <w:szCs w:val="16"/>
          <w:lang w:val="es-CO"/>
        </w:rPr>
        <w:t>.</w:t>
      </w:r>
    </w:p>
    <w:p w14:paraId="157AC00F" w14:textId="1F2D6DF2" w:rsidR="00195817" w:rsidRPr="00C86185" w:rsidRDefault="006A4501" w:rsidP="00195817">
      <w:pPr>
        <w:jc w:val="center"/>
        <w:rPr>
          <w:sz w:val="16"/>
          <w:szCs w:val="16"/>
          <w:lang w:val="es-CO"/>
        </w:rPr>
      </w:pPr>
      <w:r w:rsidRPr="006A4501">
        <w:rPr>
          <w:sz w:val="16"/>
          <w:szCs w:val="16"/>
          <w:lang w:val="es-CO"/>
        </w:rPr>
        <w:t>Disponib</w:t>
      </w:r>
      <w:r>
        <w:rPr>
          <w:sz w:val="16"/>
          <w:szCs w:val="16"/>
          <w:lang w:val="es-CO"/>
        </w:rPr>
        <w:t>le en</w:t>
      </w:r>
      <w:r w:rsidR="00CB5699" w:rsidRPr="006A4501">
        <w:rPr>
          <w:sz w:val="16"/>
          <w:szCs w:val="16"/>
          <w:lang w:val="es-CO"/>
        </w:rPr>
        <w:t xml:space="preserve"> </w:t>
      </w:r>
      <w:hyperlink r:id="rId21" w:history="1">
        <w:r w:rsidRPr="006A4501">
          <w:rPr>
            <w:rStyle w:val="Hyperlink"/>
            <w:noProof w:val="0"/>
            <w:szCs w:val="16"/>
            <w:lang w:val="es-CO"/>
          </w:rPr>
          <w:t>http://websoilsurvey.nrcs.usda.gov/</w:t>
        </w:r>
      </w:hyperlink>
      <w:r w:rsidR="00CB5699" w:rsidRPr="006A4501">
        <w:rPr>
          <w:sz w:val="16"/>
          <w:szCs w:val="16"/>
          <w:lang w:val="es-CO"/>
        </w:rPr>
        <w:t>.</w:t>
      </w:r>
    </w:p>
    <w:p w14:paraId="06B1C810" w14:textId="77777777" w:rsidR="001F71EC" w:rsidRDefault="001F71EC" w:rsidP="00442EDB">
      <w:pPr>
        <w:pStyle w:val="Caption"/>
      </w:pPr>
    </w:p>
    <w:p w14:paraId="6D57E20C" w14:textId="501222B6" w:rsidR="00AE60A8" w:rsidRPr="00EF40BB" w:rsidRDefault="00EF40BB" w:rsidP="00442EDB">
      <w:pPr>
        <w:pStyle w:val="Caption"/>
        <w:rPr>
          <w:lang w:val="es-CO"/>
        </w:rPr>
      </w:pPr>
      <w:bookmarkStart w:id="15" w:name="_Toc175124001"/>
      <w:r>
        <w:t xml:space="preserve">Figura </w:t>
      </w:r>
      <w:fldSimple w:instr=" SEQ Figura \* ARABIC ">
        <w:r w:rsidR="003A4EBE">
          <w:rPr>
            <w:noProof/>
          </w:rPr>
          <w:t>9</w:t>
        </w:r>
      </w:fldSimple>
      <w:r>
        <w:t xml:space="preserve">. </w:t>
      </w:r>
      <w:r w:rsidR="008C1ABC">
        <w:t>G</w:t>
      </w:r>
      <w:r w:rsidRPr="00195817">
        <w:t>rupos hidrológicos y tasas de infiltración</w:t>
      </w:r>
      <w:r w:rsidR="008C1ABC">
        <w:t xml:space="preserve"> – Cuenca Río Bogotá</w:t>
      </w:r>
      <w:bookmarkEnd w:id="15"/>
    </w:p>
    <w:p w14:paraId="512F2329" w14:textId="63C06408" w:rsidR="000B1ED6" w:rsidRDefault="00243534" w:rsidP="000B1ED6">
      <w:pPr>
        <w:jc w:val="center"/>
        <w:rPr>
          <w:lang w:val="es-CO"/>
        </w:rPr>
      </w:pPr>
      <w:r>
        <w:rPr>
          <w:noProof/>
          <w:lang w:val="es-CO"/>
        </w:rPr>
        <w:drawing>
          <wp:inline distT="0" distB="0" distL="0" distR="0" wp14:anchorId="66CA696F" wp14:editId="08D80ECE">
            <wp:extent cx="4500000" cy="3516247"/>
            <wp:effectExtent l="0" t="0" r="0" b="8255"/>
            <wp:docPr id="168912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6789" name="Picture 16891267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0000" cy="3516247"/>
                    </a:xfrm>
                    <a:prstGeom prst="rect">
                      <a:avLst/>
                    </a:prstGeom>
                  </pic:spPr>
                </pic:pic>
              </a:graphicData>
            </a:graphic>
          </wp:inline>
        </w:drawing>
      </w:r>
    </w:p>
    <w:p w14:paraId="20CFB498" w14:textId="233284DE" w:rsidR="000673FC" w:rsidRDefault="000673FC" w:rsidP="000673FC">
      <w:pPr>
        <w:jc w:val="center"/>
        <w:rPr>
          <w:sz w:val="16"/>
          <w:szCs w:val="16"/>
          <w:lang w:val="es-CO"/>
        </w:rPr>
      </w:pPr>
      <w:r w:rsidRPr="00E06D81">
        <w:rPr>
          <w:sz w:val="16"/>
          <w:szCs w:val="16"/>
          <w:lang w:val="es-CO"/>
        </w:rPr>
        <w:t>Fuente: Centro de Estudios Hidráulicos. Escuela Colombiana de Ingeniería Julio Garavito.</w:t>
      </w:r>
    </w:p>
    <w:p w14:paraId="40777ACD" w14:textId="77777777" w:rsidR="003143E4" w:rsidRDefault="003143E4" w:rsidP="003143E4">
      <w:pPr>
        <w:rPr>
          <w:lang w:val="es-CO"/>
        </w:rPr>
      </w:pPr>
    </w:p>
    <w:p w14:paraId="2917457A" w14:textId="4B2D3AA0" w:rsidR="00AE60A8" w:rsidRPr="002E05DF" w:rsidRDefault="001216CC" w:rsidP="00533735">
      <w:pPr>
        <w:pStyle w:val="Heading1"/>
      </w:pPr>
      <w:bookmarkStart w:id="16" w:name="_Toc175123968"/>
      <w:r>
        <w:t>5</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16"/>
    </w:p>
    <w:p w14:paraId="7CD12837" w14:textId="77777777" w:rsidR="00AE60A8" w:rsidRDefault="00AE60A8" w:rsidP="00AE60A8">
      <w:pPr>
        <w:rPr>
          <w:lang w:val="es-CO"/>
        </w:rPr>
      </w:pPr>
    </w:p>
    <w:p w14:paraId="7F00D072" w14:textId="41509A59" w:rsidR="00AE60A8" w:rsidRDefault="00616A36" w:rsidP="00AE60A8">
      <w:r>
        <w:t>Para la construcción del m</w:t>
      </w:r>
      <w:r w:rsidRPr="00616A36">
        <w:t>apa para asociación de coeficientes de rugosidad de Manning y porcentajes de impermeabilidad por tipo de cobertura de suelo</w:t>
      </w:r>
      <w:r>
        <w:t>, s</w:t>
      </w:r>
      <w:r w:rsidRPr="00616A36">
        <w:t>e ha utilizado como referencia el Mapa Digital de Vocaciones de Uso del IGAC</w:t>
      </w:r>
      <w:r w:rsidRPr="00616A36">
        <w:rPr>
          <w:lang w:val="es-CO"/>
        </w:rPr>
        <w:t xml:space="preserve"> </w:t>
      </w:r>
      <w:r>
        <w:rPr>
          <w:lang w:val="es-CO"/>
        </w:rPr>
        <w:t xml:space="preserve">de la </w:t>
      </w:r>
      <w:r w:rsidRPr="00593802">
        <w:rPr>
          <w:lang w:val="es-CO"/>
        </w:rPr>
        <w:t>República de Colombia</w:t>
      </w:r>
      <w:r>
        <w:rPr>
          <w:lang w:val="es-CO"/>
        </w:rPr>
        <w:t xml:space="preserve"> a e</w:t>
      </w:r>
      <w:r w:rsidRPr="00593802">
        <w:rPr>
          <w:lang w:val="es-CO"/>
        </w:rPr>
        <w:t>scala 1:100.000</w:t>
      </w:r>
      <w:r>
        <w:rPr>
          <w:lang w:val="es-CO"/>
        </w:rPr>
        <w:t xml:space="preserve"> del a</w:t>
      </w:r>
      <w:r w:rsidRPr="00593802">
        <w:rPr>
          <w:lang w:val="es-CO"/>
        </w:rPr>
        <w:t xml:space="preserve">ño </w:t>
      </w:r>
      <w:r>
        <w:rPr>
          <w:lang w:val="es-CO"/>
        </w:rPr>
        <w:t xml:space="preserve">2013, creado por la </w:t>
      </w:r>
      <w:r w:rsidRPr="00A273C3">
        <w:rPr>
          <w:lang w:val="es-CO"/>
        </w:rPr>
        <w:t>Subdirección de Agrología - Grupo Interno de Trabajo Geomática</w:t>
      </w:r>
      <w:r>
        <w:rPr>
          <w:lang w:val="es-CO"/>
        </w:rPr>
        <w:t xml:space="preserve">, del </w:t>
      </w:r>
      <w:r w:rsidRPr="00A273C3">
        <w:rPr>
          <w:lang w:val="es-CO"/>
        </w:rPr>
        <w:t>Instituto Geográfico Agustín Codazzi</w:t>
      </w:r>
      <w:r>
        <w:rPr>
          <w:lang w:val="es-CO"/>
        </w:rPr>
        <w:t xml:space="preserve"> – IGAC</w:t>
      </w:r>
      <w:r w:rsidR="00745918">
        <w:rPr>
          <w:lang w:val="es-CO"/>
        </w:rPr>
        <w:t>,</w:t>
      </w:r>
      <w:r w:rsidRPr="00616A36">
        <w:t xml:space="preserve"> el cual ha sido recortado</w:t>
      </w:r>
      <w:r w:rsidR="00BD590A">
        <w:t xml:space="preserve"> y homologado</w:t>
      </w:r>
      <w:r w:rsidRPr="00616A36">
        <w:t xml:space="preserve"> hasta el límite del Departamento de Cundinamarca.</w:t>
      </w:r>
      <w:r w:rsidR="00972450">
        <w:t xml:space="preserve"> Los valores </w:t>
      </w:r>
      <w:r w:rsidR="00434239">
        <w:t>asignados</w:t>
      </w:r>
      <w:r w:rsidR="00972450" w:rsidRPr="00972450">
        <w:t xml:space="preserve"> </w:t>
      </w:r>
      <w:r w:rsidR="00972450">
        <w:t xml:space="preserve">han sido obtenidos de la tabla de referencia </w:t>
      </w:r>
      <w:r w:rsidR="00972450" w:rsidRPr="00972450">
        <w:rPr>
          <w:i/>
          <w:iCs/>
        </w:rPr>
        <w:t xml:space="preserve">NLCD - </w:t>
      </w:r>
      <w:proofErr w:type="spellStart"/>
      <w:r w:rsidR="00972450" w:rsidRPr="00972450">
        <w:rPr>
          <w:i/>
          <w:iCs/>
        </w:rPr>
        <w:t>Manning's</w:t>
      </w:r>
      <w:proofErr w:type="spellEnd"/>
      <w:r w:rsidR="00972450" w:rsidRPr="00972450">
        <w:rPr>
          <w:i/>
          <w:iCs/>
        </w:rPr>
        <w:t> n </w:t>
      </w:r>
      <w:proofErr w:type="spellStart"/>
      <w:r w:rsidR="00972450" w:rsidRPr="00972450">
        <w:rPr>
          <w:i/>
          <w:iCs/>
        </w:rPr>
        <w:t>Values</w:t>
      </w:r>
      <w:proofErr w:type="spellEnd"/>
      <w:r w:rsidR="00972450">
        <w:t xml:space="preserve"> del manual de usuario de HEC-RAS </w:t>
      </w:r>
      <w:proofErr w:type="spellStart"/>
      <w:r w:rsidR="00972450">
        <w:t>Mapper</w:t>
      </w:r>
      <w:proofErr w:type="spellEnd"/>
      <w:r w:rsidR="00235BF8">
        <w:rPr>
          <w:rStyle w:val="FootnoteReference"/>
        </w:rPr>
        <w:footnoteReference w:id="3"/>
      </w:r>
      <w:r w:rsidR="00972450" w:rsidRPr="00972450">
        <w:t>.</w:t>
      </w:r>
      <w:r w:rsidR="00EF22DC">
        <w:t xml:space="preserve"> La Tabla 4 presenta los valores utilizados en esta investigación y la Figura 10, presenta su distribución sobre la cuenca del Río Bogotá.</w:t>
      </w:r>
    </w:p>
    <w:p w14:paraId="3EE644EA" w14:textId="4A32167C" w:rsidR="005178C9" w:rsidRDefault="005178C9">
      <w:pPr>
        <w:jc w:val="left"/>
      </w:pPr>
    </w:p>
    <w:p w14:paraId="37A418C1" w14:textId="479DB5B7" w:rsidR="00697AFB" w:rsidRDefault="00760649" w:rsidP="00760649">
      <w:pPr>
        <w:pStyle w:val="Caption"/>
        <w:rPr>
          <w:lang w:val="es-CO"/>
        </w:rPr>
      </w:pPr>
      <w:bookmarkStart w:id="17" w:name="_Toc175123986"/>
      <w:r>
        <w:t xml:space="preserve">Tabla </w:t>
      </w:r>
      <w:fldSimple w:instr=" SEQ Tabla \* ARABIC ">
        <w:r w:rsidR="003A4EBE">
          <w:rPr>
            <w:noProof/>
          </w:rPr>
          <w:t>4</w:t>
        </w:r>
      </w:fldSimple>
      <w:r>
        <w:t>. Rugosidad e impermeabilidad por uso del suelo</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342"/>
        <w:gridCol w:w="1427"/>
        <w:gridCol w:w="1843"/>
      </w:tblGrid>
      <w:tr w:rsidR="00760649" w:rsidRPr="00A96A4A" w14:paraId="1A04C54A" w14:textId="77777777" w:rsidTr="00462DBD">
        <w:trPr>
          <w:tblHeader/>
          <w:jc w:val="center"/>
        </w:trPr>
        <w:tc>
          <w:tcPr>
            <w:tcW w:w="0" w:type="auto"/>
            <w:shd w:val="clear" w:color="auto" w:fill="F2F2F2" w:themeFill="background1" w:themeFillShade="F2"/>
            <w:tcMar>
              <w:top w:w="0" w:type="dxa"/>
              <w:left w:w="85" w:type="dxa"/>
              <w:bottom w:w="0" w:type="dxa"/>
              <w:right w:w="85" w:type="dxa"/>
            </w:tcMar>
            <w:vAlign w:val="center"/>
            <w:hideMark/>
          </w:tcPr>
          <w:p w14:paraId="7BB138AF" w14:textId="7EBF84FC" w:rsidR="00760649" w:rsidRPr="00A96A4A" w:rsidRDefault="00760649" w:rsidP="00760649">
            <w:pPr>
              <w:rPr>
                <w:lang w:val="es-CO"/>
              </w:rPr>
            </w:pPr>
            <w:r>
              <w:rPr>
                <w:lang w:val="es-CO"/>
              </w:rPr>
              <w:t>Uso del suelo</w:t>
            </w:r>
          </w:p>
        </w:tc>
        <w:tc>
          <w:tcPr>
            <w:tcW w:w="1427" w:type="dxa"/>
            <w:shd w:val="clear" w:color="auto" w:fill="F2F2F2" w:themeFill="background1" w:themeFillShade="F2"/>
            <w:tcMar>
              <w:top w:w="0" w:type="dxa"/>
              <w:left w:w="85" w:type="dxa"/>
              <w:bottom w:w="0" w:type="dxa"/>
              <w:right w:w="85" w:type="dxa"/>
            </w:tcMar>
            <w:vAlign w:val="center"/>
            <w:hideMark/>
          </w:tcPr>
          <w:p w14:paraId="58D89599" w14:textId="5FB0856C" w:rsidR="00760649" w:rsidRPr="00A96A4A" w:rsidRDefault="00760649" w:rsidP="00760649">
            <w:pPr>
              <w:jc w:val="center"/>
              <w:rPr>
                <w:lang w:val="es-CO"/>
              </w:rPr>
            </w:pPr>
            <w:r>
              <w:rPr>
                <w:lang w:val="es-CO"/>
              </w:rPr>
              <w:t xml:space="preserve">Rugosidad de </w:t>
            </w:r>
            <w:r w:rsidRPr="00A96A4A">
              <w:rPr>
                <w:lang w:val="es-CO"/>
              </w:rPr>
              <w:t>Manning</w:t>
            </w:r>
            <w:r>
              <w:rPr>
                <w:lang w:val="es-CO"/>
              </w:rPr>
              <w:t>, n</w:t>
            </w:r>
          </w:p>
        </w:tc>
        <w:tc>
          <w:tcPr>
            <w:tcW w:w="1843" w:type="dxa"/>
            <w:shd w:val="clear" w:color="auto" w:fill="F2F2F2" w:themeFill="background1" w:themeFillShade="F2"/>
            <w:tcMar>
              <w:top w:w="0" w:type="dxa"/>
              <w:left w:w="85" w:type="dxa"/>
              <w:bottom w:w="0" w:type="dxa"/>
              <w:right w:w="85" w:type="dxa"/>
            </w:tcMar>
            <w:vAlign w:val="center"/>
            <w:hideMark/>
          </w:tcPr>
          <w:p w14:paraId="07EFEA86" w14:textId="6B5010B0" w:rsidR="00760649" w:rsidRPr="00A96A4A" w:rsidRDefault="00760649" w:rsidP="00760649">
            <w:pPr>
              <w:jc w:val="center"/>
              <w:rPr>
                <w:lang w:val="es-CO"/>
              </w:rPr>
            </w:pPr>
            <w:r>
              <w:rPr>
                <w:lang w:val="es-CO"/>
              </w:rPr>
              <w:t>% de impermeabilidad</w:t>
            </w:r>
          </w:p>
        </w:tc>
      </w:tr>
      <w:tr w:rsidR="00760649" w:rsidRPr="00A96A4A" w14:paraId="25797F1F" w14:textId="77777777" w:rsidTr="00462DBD">
        <w:trPr>
          <w:jc w:val="center"/>
        </w:trPr>
        <w:tc>
          <w:tcPr>
            <w:tcW w:w="0" w:type="auto"/>
            <w:shd w:val="clear" w:color="auto" w:fill="FFFFFF"/>
            <w:tcMar>
              <w:top w:w="0" w:type="dxa"/>
              <w:left w:w="85" w:type="dxa"/>
              <w:bottom w:w="0" w:type="dxa"/>
              <w:right w:w="85" w:type="dxa"/>
            </w:tcMar>
            <w:vAlign w:val="center"/>
            <w:hideMark/>
          </w:tcPr>
          <w:p w14:paraId="68CDEB63" w14:textId="77777777" w:rsidR="00760649" w:rsidRPr="00A96A4A" w:rsidRDefault="00760649" w:rsidP="00760649">
            <w:pPr>
              <w:rPr>
                <w:lang w:val="es-CO"/>
              </w:rPr>
            </w:pPr>
            <w:r w:rsidRPr="00A96A4A">
              <w:rPr>
                <w:lang w:val="es-CO"/>
              </w:rPr>
              <w:t>Sin uso definido</w:t>
            </w:r>
          </w:p>
        </w:tc>
        <w:tc>
          <w:tcPr>
            <w:tcW w:w="1427" w:type="dxa"/>
            <w:shd w:val="clear" w:color="auto" w:fill="FFFFFF"/>
            <w:tcMar>
              <w:top w:w="0" w:type="dxa"/>
              <w:left w:w="85" w:type="dxa"/>
              <w:bottom w:w="0" w:type="dxa"/>
              <w:right w:w="85" w:type="dxa"/>
            </w:tcMar>
            <w:vAlign w:val="center"/>
            <w:hideMark/>
          </w:tcPr>
          <w:p w14:paraId="3ECC1134" w14:textId="77777777" w:rsidR="00760649" w:rsidRPr="00A96A4A" w:rsidRDefault="00760649" w:rsidP="00760649">
            <w:pPr>
              <w:jc w:val="center"/>
              <w:rPr>
                <w:lang w:val="es-CO"/>
              </w:rPr>
            </w:pPr>
            <w:r w:rsidRPr="00A96A4A">
              <w:rPr>
                <w:lang w:val="es-CO"/>
              </w:rPr>
              <w:t>0.066</w:t>
            </w:r>
          </w:p>
        </w:tc>
        <w:tc>
          <w:tcPr>
            <w:tcW w:w="1843" w:type="dxa"/>
            <w:shd w:val="clear" w:color="auto" w:fill="FFFFFF"/>
            <w:tcMar>
              <w:top w:w="0" w:type="dxa"/>
              <w:left w:w="85" w:type="dxa"/>
              <w:bottom w:w="0" w:type="dxa"/>
              <w:right w:w="85" w:type="dxa"/>
            </w:tcMar>
            <w:vAlign w:val="center"/>
            <w:hideMark/>
          </w:tcPr>
          <w:p w14:paraId="35BCC25F" w14:textId="77777777" w:rsidR="00760649" w:rsidRPr="00A96A4A" w:rsidRDefault="00760649" w:rsidP="00760649">
            <w:pPr>
              <w:jc w:val="center"/>
              <w:rPr>
                <w:lang w:val="es-CO"/>
              </w:rPr>
            </w:pPr>
            <w:r w:rsidRPr="00A96A4A">
              <w:rPr>
                <w:lang w:val="es-CO"/>
              </w:rPr>
              <w:t>100</w:t>
            </w:r>
          </w:p>
        </w:tc>
      </w:tr>
      <w:tr w:rsidR="00760649" w:rsidRPr="00A96A4A" w14:paraId="403493D8" w14:textId="77777777" w:rsidTr="00462DBD">
        <w:trPr>
          <w:jc w:val="center"/>
        </w:trPr>
        <w:tc>
          <w:tcPr>
            <w:tcW w:w="0" w:type="auto"/>
            <w:shd w:val="clear" w:color="auto" w:fill="FFFFFF"/>
            <w:tcMar>
              <w:top w:w="0" w:type="dxa"/>
              <w:left w:w="85" w:type="dxa"/>
              <w:bottom w:w="0" w:type="dxa"/>
              <w:right w:w="85" w:type="dxa"/>
            </w:tcMar>
            <w:vAlign w:val="center"/>
            <w:hideMark/>
          </w:tcPr>
          <w:p w14:paraId="63BC32AF" w14:textId="77777777" w:rsidR="00760649" w:rsidRPr="00A96A4A" w:rsidRDefault="00760649" w:rsidP="00760649">
            <w:pPr>
              <w:rPr>
                <w:lang w:val="es-CO"/>
              </w:rPr>
            </w:pPr>
            <w:r w:rsidRPr="00A96A4A">
              <w:rPr>
                <w:lang w:val="es-CO"/>
              </w:rPr>
              <w:t>Cuerpo de agua</w:t>
            </w:r>
          </w:p>
        </w:tc>
        <w:tc>
          <w:tcPr>
            <w:tcW w:w="1427" w:type="dxa"/>
            <w:shd w:val="clear" w:color="auto" w:fill="FFFFFF"/>
            <w:tcMar>
              <w:top w:w="0" w:type="dxa"/>
              <w:left w:w="85" w:type="dxa"/>
              <w:bottom w:w="0" w:type="dxa"/>
              <w:right w:w="85" w:type="dxa"/>
            </w:tcMar>
            <w:vAlign w:val="center"/>
            <w:hideMark/>
          </w:tcPr>
          <w:p w14:paraId="45F14EB9" w14:textId="77777777" w:rsidR="00760649" w:rsidRPr="00A96A4A" w:rsidRDefault="00760649" w:rsidP="00760649">
            <w:pPr>
              <w:jc w:val="center"/>
              <w:rPr>
                <w:lang w:val="es-CO"/>
              </w:rPr>
            </w:pPr>
            <w:r w:rsidRPr="00A96A4A">
              <w:rPr>
                <w:lang w:val="es-CO"/>
              </w:rPr>
              <w:t>0.035</w:t>
            </w:r>
          </w:p>
        </w:tc>
        <w:tc>
          <w:tcPr>
            <w:tcW w:w="1843" w:type="dxa"/>
            <w:shd w:val="clear" w:color="auto" w:fill="FFFFFF"/>
            <w:tcMar>
              <w:top w:w="0" w:type="dxa"/>
              <w:left w:w="85" w:type="dxa"/>
              <w:bottom w:w="0" w:type="dxa"/>
              <w:right w:w="85" w:type="dxa"/>
            </w:tcMar>
            <w:vAlign w:val="center"/>
            <w:hideMark/>
          </w:tcPr>
          <w:p w14:paraId="5565DF4E" w14:textId="77777777" w:rsidR="00760649" w:rsidRPr="00A96A4A" w:rsidRDefault="00760649" w:rsidP="00760649">
            <w:pPr>
              <w:jc w:val="center"/>
              <w:rPr>
                <w:lang w:val="es-CO"/>
              </w:rPr>
            </w:pPr>
            <w:r w:rsidRPr="00A96A4A">
              <w:rPr>
                <w:lang w:val="es-CO"/>
              </w:rPr>
              <w:t>100</w:t>
            </w:r>
          </w:p>
        </w:tc>
      </w:tr>
      <w:tr w:rsidR="00760649" w:rsidRPr="00A96A4A" w14:paraId="72D2F656" w14:textId="77777777" w:rsidTr="00462DBD">
        <w:trPr>
          <w:jc w:val="center"/>
        </w:trPr>
        <w:tc>
          <w:tcPr>
            <w:tcW w:w="0" w:type="auto"/>
            <w:shd w:val="clear" w:color="auto" w:fill="FFFFFF"/>
            <w:tcMar>
              <w:top w:w="0" w:type="dxa"/>
              <w:left w:w="85" w:type="dxa"/>
              <w:bottom w:w="0" w:type="dxa"/>
              <w:right w:w="85" w:type="dxa"/>
            </w:tcMar>
            <w:vAlign w:val="center"/>
            <w:hideMark/>
          </w:tcPr>
          <w:p w14:paraId="175F6E7A" w14:textId="77777777" w:rsidR="00760649" w:rsidRPr="00A96A4A" w:rsidRDefault="00760649" w:rsidP="00760649">
            <w:pPr>
              <w:rPr>
                <w:lang w:val="es-CO"/>
              </w:rPr>
            </w:pPr>
            <w:r w:rsidRPr="00A96A4A">
              <w:rPr>
                <w:lang w:val="es-CO"/>
              </w:rPr>
              <w:t>Urbanizado con espacio libre</w:t>
            </w:r>
          </w:p>
        </w:tc>
        <w:tc>
          <w:tcPr>
            <w:tcW w:w="1427" w:type="dxa"/>
            <w:shd w:val="clear" w:color="auto" w:fill="FFFFFF"/>
            <w:tcMar>
              <w:top w:w="0" w:type="dxa"/>
              <w:left w:w="85" w:type="dxa"/>
              <w:bottom w:w="0" w:type="dxa"/>
              <w:right w:w="85" w:type="dxa"/>
            </w:tcMar>
            <w:vAlign w:val="center"/>
            <w:hideMark/>
          </w:tcPr>
          <w:p w14:paraId="431E0787" w14:textId="77777777" w:rsidR="00760649" w:rsidRPr="00A96A4A" w:rsidRDefault="00760649" w:rsidP="00760649">
            <w:pPr>
              <w:jc w:val="center"/>
              <w:rPr>
                <w:lang w:val="es-CO"/>
              </w:rPr>
            </w:pPr>
            <w:r w:rsidRPr="00A96A4A">
              <w:rPr>
                <w:lang w:val="es-CO"/>
              </w:rPr>
              <w:t>0.03</w:t>
            </w:r>
          </w:p>
        </w:tc>
        <w:tc>
          <w:tcPr>
            <w:tcW w:w="1843" w:type="dxa"/>
            <w:shd w:val="clear" w:color="auto" w:fill="FFFFFF"/>
            <w:tcMar>
              <w:top w:w="0" w:type="dxa"/>
              <w:left w:w="85" w:type="dxa"/>
              <w:bottom w:w="0" w:type="dxa"/>
              <w:right w:w="85" w:type="dxa"/>
            </w:tcMar>
            <w:vAlign w:val="center"/>
            <w:hideMark/>
          </w:tcPr>
          <w:p w14:paraId="72138B46" w14:textId="77777777" w:rsidR="00760649" w:rsidRPr="00A96A4A" w:rsidRDefault="00760649" w:rsidP="00760649">
            <w:pPr>
              <w:jc w:val="center"/>
              <w:rPr>
                <w:lang w:val="es-CO"/>
              </w:rPr>
            </w:pPr>
            <w:r w:rsidRPr="00A96A4A">
              <w:rPr>
                <w:lang w:val="es-CO"/>
              </w:rPr>
              <w:t>25</w:t>
            </w:r>
          </w:p>
        </w:tc>
      </w:tr>
      <w:tr w:rsidR="00760649" w:rsidRPr="00A96A4A" w14:paraId="3CB2026A" w14:textId="77777777" w:rsidTr="00462DBD">
        <w:trPr>
          <w:jc w:val="center"/>
        </w:trPr>
        <w:tc>
          <w:tcPr>
            <w:tcW w:w="0" w:type="auto"/>
            <w:shd w:val="clear" w:color="auto" w:fill="FFFFFF"/>
            <w:tcMar>
              <w:top w:w="0" w:type="dxa"/>
              <w:left w:w="85" w:type="dxa"/>
              <w:bottom w:w="0" w:type="dxa"/>
              <w:right w:w="85" w:type="dxa"/>
            </w:tcMar>
            <w:vAlign w:val="center"/>
            <w:hideMark/>
          </w:tcPr>
          <w:p w14:paraId="39C6A333" w14:textId="77777777" w:rsidR="00760649" w:rsidRPr="00A96A4A" w:rsidRDefault="00760649" w:rsidP="00760649">
            <w:pPr>
              <w:rPr>
                <w:lang w:val="es-CO"/>
              </w:rPr>
            </w:pPr>
            <w:r w:rsidRPr="00A96A4A">
              <w:rPr>
                <w:lang w:val="es-CO"/>
              </w:rPr>
              <w:t>Urbanizado con intensidad baja</w:t>
            </w:r>
          </w:p>
        </w:tc>
        <w:tc>
          <w:tcPr>
            <w:tcW w:w="1427" w:type="dxa"/>
            <w:shd w:val="clear" w:color="auto" w:fill="FFFFFF"/>
            <w:tcMar>
              <w:top w:w="0" w:type="dxa"/>
              <w:left w:w="85" w:type="dxa"/>
              <w:bottom w:w="0" w:type="dxa"/>
              <w:right w:w="85" w:type="dxa"/>
            </w:tcMar>
            <w:vAlign w:val="center"/>
            <w:hideMark/>
          </w:tcPr>
          <w:p w14:paraId="146FB37F"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0" w:type="dxa"/>
              <w:left w:w="85" w:type="dxa"/>
              <w:bottom w:w="0" w:type="dxa"/>
              <w:right w:w="85" w:type="dxa"/>
            </w:tcMar>
            <w:vAlign w:val="center"/>
            <w:hideMark/>
          </w:tcPr>
          <w:p w14:paraId="1C45CC0E" w14:textId="77777777" w:rsidR="00760649" w:rsidRPr="00A96A4A" w:rsidRDefault="00760649" w:rsidP="00760649">
            <w:pPr>
              <w:jc w:val="center"/>
              <w:rPr>
                <w:lang w:val="es-CO"/>
              </w:rPr>
            </w:pPr>
            <w:r w:rsidRPr="00A96A4A">
              <w:rPr>
                <w:lang w:val="es-CO"/>
              </w:rPr>
              <w:t>50</w:t>
            </w:r>
          </w:p>
        </w:tc>
      </w:tr>
      <w:tr w:rsidR="00760649" w:rsidRPr="00A96A4A" w14:paraId="688A2D09" w14:textId="77777777" w:rsidTr="00462DBD">
        <w:trPr>
          <w:jc w:val="center"/>
        </w:trPr>
        <w:tc>
          <w:tcPr>
            <w:tcW w:w="0" w:type="auto"/>
            <w:shd w:val="clear" w:color="auto" w:fill="FFFFFF"/>
            <w:tcMar>
              <w:top w:w="0" w:type="dxa"/>
              <w:left w:w="85" w:type="dxa"/>
              <w:bottom w:w="0" w:type="dxa"/>
              <w:right w:w="85" w:type="dxa"/>
            </w:tcMar>
            <w:vAlign w:val="center"/>
            <w:hideMark/>
          </w:tcPr>
          <w:p w14:paraId="468B2A37" w14:textId="77777777" w:rsidR="00760649" w:rsidRPr="00A96A4A" w:rsidRDefault="00760649" w:rsidP="00760649">
            <w:pPr>
              <w:rPr>
                <w:lang w:val="es-CO"/>
              </w:rPr>
            </w:pPr>
            <w:r w:rsidRPr="00A96A4A">
              <w:rPr>
                <w:lang w:val="es-CO"/>
              </w:rPr>
              <w:t>Urbanizado con intensidad media</w:t>
            </w:r>
          </w:p>
        </w:tc>
        <w:tc>
          <w:tcPr>
            <w:tcW w:w="1427" w:type="dxa"/>
            <w:shd w:val="clear" w:color="auto" w:fill="FFFFFF"/>
            <w:tcMar>
              <w:top w:w="0" w:type="dxa"/>
              <w:left w:w="85" w:type="dxa"/>
              <w:bottom w:w="0" w:type="dxa"/>
              <w:right w:w="85" w:type="dxa"/>
            </w:tcMar>
            <w:vAlign w:val="center"/>
            <w:hideMark/>
          </w:tcPr>
          <w:p w14:paraId="63DF5C5D"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0" w:type="dxa"/>
              <w:left w:w="85" w:type="dxa"/>
              <w:bottom w:w="0" w:type="dxa"/>
              <w:right w:w="85" w:type="dxa"/>
            </w:tcMar>
            <w:vAlign w:val="center"/>
            <w:hideMark/>
          </w:tcPr>
          <w:p w14:paraId="0AE75A91" w14:textId="77777777" w:rsidR="00760649" w:rsidRPr="00A96A4A" w:rsidRDefault="00760649" w:rsidP="00760649">
            <w:pPr>
              <w:jc w:val="center"/>
              <w:rPr>
                <w:lang w:val="es-CO"/>
              </w:rPr>
            </w:pPr>
            <w:r w:rsidRPr="00A96A4A">
              <w:rPr>
                <w:lang w:val="es-CO"/>
              </w:rPr>
              <w:t>80</w:t>
            </w:r>
          </w:p>
        </w:tc>
      </w:tr>
      <w:tr w:rsidR="00760649" w:rsidRPr="00A96A4A" w14:paraId="7B0F5104" w14:textId="77777777" w:rsidTr="00462DBD">
        <w:trPr>
          <w:jc w:val="center"/>
        </w:trPr>
        <w:tc>
          <w:tcPr>
            <w:tcW w:w="0" w:type="auto"/>
            <w:shd w:val="clear" w:color="auto" w:fill="FFFFFF"/>
            <w:tcMar>
              <w:top w:w="0" w:type="dxa"/>
              <w:left w:w="85" w:type="dxa"/>
              <w:bottom w:w="0" w:type="dxa"/>
              <w:right w:w="85" w:type="dxa"/>
            </w:tcMar>
            <w:vAlign w:val="center"/>
            <w:hideMark/>
          </w:tcPr>
          <w:p w14:paraId="3B6CBBB1" w14:textId="77777777" w:rsidR="00760649" w:rsidRPr="00A96A4A" w:rsidRDefault="00760649" w:rsidP="00760649">
            <w:pPr>
              <w:rPr>
                <w:lang w:val="es-CO"/>
              </w:rPr>
            </w:pPr>
            <w:r w:rsidRPr="00A96A4A">
              <w:rPr>
                <w:lang w:val="es-CO"/>
              </w:rPr>
              <w:t>Urbanizado con intensidad alta</w:t>
            </w:r>
          </w:p>
        </w:tc>
        <w:tc>
          <w:tcPr>
            <w:tcW w:w="1427" w:type="dxa"/>
            <w:shd w:val="clear" w:color="auto" w:fill="FFFFFF"/>
            <w:tcMar>
              <w:top w:w="0" w:type="dxa"/>
              <w:left w:w="85" w:type="dxa"/>
              <w:bottom w:w="0" w:type="dxa"/>
              <w:right w:w="85" w:type="dxa"/>
            </w:tcMar>
            <w:vAlign w:val="center"/>
            <w:hideMark/>
          </w:tcPr>
          <w:p w14:paraId="5569373D" w14:textId="77777777" w:rsidR="00760649" w:rsidRPr="00A96A4A" w:rsidRDefault="00760649" w:rsidP="00760649">
            <w:pPr>
              <w:jc w:val="center"/>
              <w:rPr>
                <w:lang w:val="es-CO"/>
              </w:rPr>
            </w:pPr>
            <w:r w:rsidRPr="00A96A4A">
              <w:rPr>
                <w:lang w:val="es-CO"/>
              </w:rPr>
              <w:t>0.15</w:t>
            </w:r>
          </w:p>
        </w:tc>
        <w:tc>
          <w:tcPr>
            <w:tcW w:w="1843" w:type="dxa"/>
            <w:shd w:val="clear" w:color="auto" w:fill="FFFFFF"/>
            <w:tcMar>
              <w:top w:w="0" w:type="dxa"/>
              <w:left w:w="85" w:type="dxa"/>
              <w:bottom w:w="0" w:type="dxa"/>
              <w:right w:w="85" w:type="dxa"/>
            </w:tcMar>
            <w:vAlign w:val="center"/>
            <w:hideMark/>
          </w:tcPr>
          <w:p w14:paraId="4078F301" w14:textId="77777777" w:rsidR="00760649" w:rsidRPr="00A96A4A" w:rsidRDefault="00760649" w:rsidP="00760649">
            <w:pPr>
              <w:jc w:val="center"/>
              <w:rPr>
                <w:lang w:val="es-CO"/>
              </w:rPr>
            </w:pPr>
            <w:r w:rsidRPr="00A96A4A">
              <w:rPr>
                <w:lang w:val="es-CO"/>
              </w:rPr>
              <w:t>90</w:t>
            </w:r>
          </w:p>
        </w:tc>
      </w:tr>
      <w:tr w:rsidR="00760649" w:rsidRPr="00A96A4A" w14:paraId="2BC39D2B" w14:textId="77777777" w:rsidTr="00462DBD">
        <w:trPr>
          <w:jc w:val="center"/>
        </w:trPr>
        <w:tc>
          <w:tcPr>
            <w:tcW w:w="0" w:type="auto"/>
            <w:shd w:val="clear" w:color="auto" w:fill="FFFFFF"/>
            <w:tcMar>
              <w:top w:w="0" w:type="dxa"/>
              <w:left w:w="85" w:type="dxa"/>
              <w:bottom w:w="0" w:type="dxa"/>
              <w:right w:w="85" w:type="dxa"/>
            </w:tcMar>
            <w:vAlign w:val="center"/>
            <w:hideMark/>
          </w:tcPr>
          <w:p w14:paraId="4E390874" w14:textId="77777777" w:rsidR="00760649" w:rsidRPr="00A96A4A" w:rsidRDefault="00760649" w:rsidP="00760649">
            <w:pPr>
              <w:rPr>
                <w:lang w:val="es-CO"/>
              </w:rPr>
            </w:pPr>
            <w:r w:rsidRPr="00A96A4A">
              <w:rPr>
                <w:lang w:val="es-CO"/>
              </w:rPr>
              <w:t>Suelo árido rocoso / arena / arcilla</w:t>
            </w:r>
          </w:p>
        </w:tc>
        <w:tc>
          <w:tcPr>
            <w:tcW w:w="1427" w:type="dxa"/>
            <w:shd w:val="clear" w:color="auto" w:fill="FFFFFF"/>
            <w:tcMar>
              <w:top w:w="0" w:type="dxa"/>
              <w:left w:w="85" w:type="dxa"/>
              <w:bottom w:w="0" w:type="dxa"/>
              <w:right w:w="85" w:type="dxa"/>
            </w:tcMar>
            <w:vAlign w:val="center"/>
            <w:hideMark/>
          </w:tcPr>
          <w:p w14:paraId="7D062A0C" w14:textId="77777777" w:rsidR="00760649" w:rsidRPr="00A96A4A" w:rsidRDefault="00760649" w:rsidP="00760649">
            <w:pPr>
              <w:jc w:val="center"/>
              <w:rPr>
                <w:lang w:val="es-CO"/>
              </w:rPr>
            </w:pPr>
            <w:r w:rsidRPr="00A96A4A">
              <w:rPr>
                <w:lang w:val="es-CO"/>
              </w:rPr>
              <w:t>0.02</w:t>
            </w:r>
          </w:p>
        </w:tc>
        <w:tc>
          <w:tcPr>
            <w:tcW w:w="1843" w:type="dxa"/>
            <w:shd w:val="clear" w:color="auto" w:fill="FFFFFF"/>
            <w:tcMar>
              <w:top w:w="0" w:type="dxa"/>
              <w:left w:w="85" w:type="dxa"/>
              <w:bottom w:w="0" w:type="dxa"/>
              <w:right w:w="85" w:type="dxa"/>
            </w:tcMar>
            <w:vAlign w:val="center"/>
            <w:hideMark/>
          </w:tcPr>
          <w:p w14:paraId="7087FB61" w14:textId="77777777" w:rsidR="00760649" w:rsidRPr="00A96A4A" w:rsidRDefault="00760649" w:rsidP="00760649">
            <w:pPr>
              <w:jc w:val="center"/>
              <w:rPr>
                <w:lang w:val="es-CO"/>
              </w:rPr>
            </w:pPr>
            <w:r w:rsidRPr="00A96A4A">
              <w:rPr>
                <w:lang w:val="es-CO"/>
              </w:rPr>
              <w:t>100</w:t>
            </w:r>
          </w:p>
        </w:tc>
      </w:tr>
      <w:tr w:rsidR="00760649" w:rsidRPr="00A96A4A" w14:paraId="4008670B" w14:textId="77777777" w:rsidTr="00462DBD">
        <w:trPr>
          <w:jc w:val="center"/>
        </w:trPr>
        <w:tc>
          <w:tcPr>
            <w:tcW w:w="0" w:type="auto"/>
            <w:shd w:val="clear" w:color="auto" w:fill="FFFFFF"/>
            <w:tcMar>
              <w:top w:w="0" w:type="dxa"/>
              <w:left w:w="85" w:type="dxa"/>
              <w:bottom w:w="0" w:type="dxa"/>
              <w:right w:w="85" w:type="dxa"/>
            </w:tcMar>
            <w:vAlign w:val="center"/>
            <w:hideMark/>
          </w:tcPr>
          <w:p w14:paraId="36DF1A44" w14:textId="70C9DB06" w:rsidR="00760649" w:rsidRPr="00A96A4A" w:rsidRDefault="00760649" w:rsidP="00760649">
            <w:pPr>
              <w:rPr>
                <w:lang w:val="es-CO"/>
              </w:rPr>
            </w:pPr>
            <w:r w:rsidRPr="00A96A4A">
              <w:rPr>
                <w:lang w:val="es-CO"/>
              </w:rPr>
              <w:t>Bosque caducifolio (estacionario)</w:t>
            </w:r>
            <w:r w:rsidR="000356F5">
              <w:rPr>
                <w:lang w:val="es-CO"/>
              </w:rPr>
              <w:t xml:space="preserve">, </w:t>
            </w:r>
            <w:r w:rsidR="000356F5" w:rsidRPr="00A96A4A">
              <w:rPr>
                <w:lang w:val="es-CO"/>
              </w:rPr>
              <w:t>Bosque verde (permanente)</w:t>
            </w:r>
          </w:p>
        </w:tc>
        <w:tc>
          <w:tcPr>
            <w:tcW w:w="1427" w:type="dxa"/>
            <w:shd w:val="clear" w:color="auto" w:fill="FFFFFF"/>
            <w:tcMar>
              <w:top w:w="0" w:type="dxa"/>
              <w:left w:w="85" w:type="dxa"/>
              <w:bottom w:w="0" w:type="dxa"/>
              <w:right w:w="85" w:type="dxa"/>
            </w:tcMar>
            <w:vAlign w:val="center"/>
            <w:hideMark/>
          </w:tcPr>
          <w:p w14:paraId="27FF7DE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0" w:type="dxa"/>
              <w:left w:w="85" w:type="dxa"/>
              <w:bottom w:w="0" w:type="dxa"/>
              <w:right w:w="85" w:type="dxa"/>
            </w:tcMar>
            <w:vAlign w:val="center"/>
            <w:hideMark/>
          </w:tcPr>
          <w:p w14:paraId="0F8D6FD8" w14:textId="77777777" w:rsidR="00760649" w:rsidRPr="00A96A4A" w:rsidRDefault="00760649" w:rsidP="00760649">
            <w:pPr>
              <w:jc w:val="center"/>
              <w:rPr>
                <w:lang w:val="es-CO"/>
              </w:rPr>
            </w:pPr>
            <w:r w:rsidRPr="00A96A4A">
              <w:rPr>
                <w:lang w:val="es-CO"/>
              </w:rPr>
              <w:t>0</w:t>
            </w:r>
          </w:p>
        </w:tc>
      </w:tr>
      <w:tr w:rsidR="00760649" w:rsidRPr="00A96A4A" w14:paraId="4F342444" w14:textId="77777777" w:rsidTr="00462DBD">
        <w:trPr>
          <w:jc w:val="center"/>
        </w:trPr>
        <w:tc>
          <w:tcPr>
            <w:tcW w:w="0" w:type="auto"/>
            <w:shd w:val="clear" w:color="auto" w:fill="FFFFFF"/>
            <w:tcMar>
              <w:top w:w="0" w:type="dxa"/>
              <w:left w:w="85" w:type="dxa"/>
              <w:bottom w:w="0" w:type="dxa"/>
              <w:right w:w="85" w:type="dxa"/>
            </w:tcMar>
            <w:vAlign w:val="center"/>
            <w:hideMark/>
          </w:tcPr>
          <w:p w14:paraId="227E0D1B" w14:textId="77777777" w:rsidR="00760649" w:rsidRPr="00A96A4A" w:rsidRDefault="00760649" w:rsidP="00760649">
            <w:pPr>
              <w:rPr>
                <w:lang w:val="es-CO"/>
              </w:rPr>
            </w:pPr>
            <w:r w:rsidRPr="00A96A4A">
              <w:rPr>
                <w:lang w:val="es-CO"/>
              </w:rPr>
              <w:t>Bosque combinado (estacionario y permanente)</w:t>
            </w:r>
          </w:p>
        </w:tc>
        <w:tc>
          <w:tcPr>
            <w:tcW w:w="1427" w:type="dxa"/>
            <w:shd w:val="clear" w:color="auto" w:fill="FFFFFF"/>
            <w:tcMar>
              <w:top w:w="0" w:type="dxa"/>
              <w:left w:w="85" w:type="dxa"/>
              <w:bottom w:w="0" w:type="dxa"/>
              <w:right w:w="85" w:type="dxa"/>
            </w:tcMar>
            <w:vAlign w:val="center"/>
            <w:hideMark/>
          </w:tcPr>
          <w:p w14:paraId="58C992F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0" w:type="dxa"/>
              <w:left w:w="85" w:type="dxa"/>
              <w:bottom w:w="0" w:type="dxa"/>
              <w:right w:w="85" w:type="dxa"/>
            </w:tcMar>
            <w:vAlign w:val="center"/>
            <w:hideMark/>
          </w:tcPr>
          <w:p w14:paraId="4817AC27" w14:textId="77777777" w:rsidR="00760649" w:rsidRPr="00A96A4A" w:rsidRDefault="00760649" w:rsidP="00760649">
            <w:pPr>
              <w:jc w:val="center"/>
              <w:rPr>
                <w:lang w:val="es-CO"/>
              </w:rPr>
            </w:pPr>
            <w:r w:rsidRPr="00A96A4A">
              <w:rPr>
                <w:lang w:val="es-CO"/>
              </w:rPr>
              <w:t>0</w:t>
            </w:r>
          </w:p>
        </w:tc>
      </w:tr>
      <w:tr w:rsidR="00760649" w:rsidRPr="00A96A4A" w14:paraId="05E20B19" w14:textId="77777777" w:rsidTr="00462DBD">
        <w:trPr>
          <w:jc w:val="center"/>
        </w:trPr>
        <w:tc>
          <w:tcPr>
            <w:tcW w:w="0" w:type="auto"/>
            <w:shd w:val="clear" w:color="auto" w:fill="FFFFFF"/>
            <w:tcMar>
              <w:top w:w="0" w:type="dxa"/>
              <w:left w:w="85" w:type="dxa"/>
              <w:bottom w:w="0" w:type="dxa"/>
              <w:right w:w="85" w:type="dxa"/>
            </w:tcMar>
            <w:vAlign w:val="center"/>
            <w:hideMark/>
          </w:tcPr>
          <w:p w14:paraId="698060A8" w14:textId="77777777" w:rsidR="00760649" w:rsidRPr="00A96A4A" w:rsidRDefault="00760649" w:rsidP="00760649">
            <w:pPr>
              <w:rPr>
                <w:lang w:val="es-CO"/>
              </w:rPr>
            </w:pPr>
            <w:r w:rsidRPr="00A96A4A">
              <w:rPr>
                <w:lang w:val="es-CO"/>
              </w:rPr>
              <w:t>Arbusto / Matorral</w:t>
            </w:r>
          </w:p>
        </w:tc>
        <w:tc>
          <w:tcPr>
            <w:tcW w:w="1427" w:type="dxa"/>
            <w:shd w:val="clear" w:color="auto" w:fill="FFFFFF"/>
            <w:tcMar>
              <w:top w:w="0" w:type="dxa"/>
              <w:left w:w="85" w:type="dxa"/>
              <w:bottom w:w="0" w:type="dxa"/>
              <w:right w:w="85" w:type="dxa"/>
            </w:tcMar>
            <w:vAlign w:val="center"/>
            <w:hideMark/>
          </w:tcPr>
          <w:p w14:paraId="7D08F747"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0" w:type="dxa"/>
              <w:left w:w="85" w:type="dxa"/>
              <w:bottom w:w="0" w:type="dxa"/>
              <w:right w:w="85" w:type="dxa"/>
            </w:tcMar>
            <w:vAlign w:val="center"/>
            <w:hideMark/>
          </w:tcPr>
          <w:p w14:paraId="5C034E5C" w14:textId="77777777" w:rsidR="00760649" w:rsidRPr="00A96A4A" w:rsidRDefault="00760649" w:rsidP="00760649">
            <w:pPr>
              <w:jc w:val="center"/>
              <w:rPr>
                <w:lang w:val="es-CO"/>
              </w:rPr>
            </w:pPr>
            <w:r w:rsidRPr="00A96A4A">
              <w:rPr>
                <w:lang w:val="es-CO"/>
              </w:rPr>
              <w:t>20</w:t>
            </w:r>
          </w:p>
        </w:tc>
      </w:tr>
      <w:tr w:rsidR="00760649" w:rsidRPr="00A96A4A" w14:paraId="00391FC5" w14:textId="77777777" w:rsidTr="00462DBD">
        <w:trPr>
          <w:jc w:val="center"/>
        </w:trPr>
        <w:tc>
          <w:tcPr>
            <w:tcW w:w="0" w:type="auto"/>
            <w:shd w:val="clear" w:color="auto" w:fill="FFFFFF"/>
            <w:tcMar>
              <w:top w:w="0" w:type="dxa"/>
              <w:left w:w="85" w:type="dxa"/>
              <w:bottom w:w="0" w:type="dxa"/>
              <w:right w:w="85" w:type="dxa"/>
            </w:tcMar>
            <w:vAlign w:val="center"/>
            <w:hideMark/>
          </w:tcPr>
          <w:p w14:paraId="16BB2B76" w14:textId="77777777" w:rsidR="00760649" w:rsidRPr="00A96A4A" w:rsidRDefault="00760649" w:rsidP="00760649">
            <w:pPr>
              <w:rPr>
                <w:lang w:val="es-CO"/>
              </w:rPr>
            </w:pPr>
            <w:r w:rsidRPr="00A96A4A">
              <w:rPr>
                <w:lang w:val="es-CO"/>
              </w:rPr>
              <w:t>Pastizal / Herbáceo</w:t>
            </w:r>
          </w:p>
        </w:tc>
        <w:tc>
          <w:tcPr>
            <w:tcW w:w="1427" w:type="dxa"/>
            <w:shd w:val="clear" w:color="auto" w:fill="FFFFFF"/>
            <w:tcMar>
              <w:top w:w="0" w:type="dxa"/>
              <w:left w:w="85" w:type="dxa"/>
              <w:bottom w:w="0" w:type="dxa"/>
              <w:right w:w="85" w:type="dxa"/>
            </w:tcMar>
            <w:vAlign w:val="center"/>
            <w:hideMark/>
          </w:tcPr>
          <w:p w14:paraId="257F022B" w14:textId="77777777" w:rsidR="00760649" w:rsidRPr="00A96A4A" w:rsidRDefault="00760649" w:rsidP="00760649">
            <w:pPr>
              <w:jc w:val="center"/>
              <w:rPr>
                <w:lang w:val="es-CO"/>
              </w:rPr>
            </w:pPr>
            <w:r w:rsidRPr="00A96A4A">
              <w:rPr>
                <w:lang w:val="es-CO"/>
              </w:rPr>
              <w:t>0.04</w:t>
            </w:r>
          </w:p>
        </w:tc>
        <w:tc>
          <w:tcPr>
            <w:tcW w:w="1843" w:type="dxa"/>
            <w:shd w:val="clear" w:color="auto" w:fill="FFFFFF"/>
            <w:tcMar>
              <w:top w:w="0" w:type="dxa"/>
              <w:left w:w="85" w:type="dxa"/>
              <w:bottom w:w="0" w:type="dxa"/>
              <w:right w:w="85" w:type="dxa"/>
            </w:tcMar>
            <w:vAlign w:val="center"/>
            <w:hideMark/>
          </w:tcPr>
          <w:p w14:paraId="1482FD39" w14:textId="77777777" w:rsidR="00760649" w:rsidRPr="00A96A4A" w:rsidRDefault="00760649" w:rsidP="00760649">
            <w:pPr>
              <w:jc w:val="center"/>
              <w:rPr>
                <w:lang w:val="es-CO"/>
              </w:rPr>
            </w:pPr>
            <w:r w:rsidRPr="00A96A4A">
              <w:rPr>
                <w:lang w:val="es-CO"/>
              </w:rPr>
              <w:t>0</w:t>
            </w:r>
          </w:p>
        </w:tc>
      </w:tr>
      <w:tr w:rsidR="00760649" w:rsidRPr="00A96A4A" w14:paraId="51414AC9" w14:textId="77777777" w:rsidTr="00462DBD">
        <w:trPr>
          <w:jc w:val="center"/>
        </w:trPr>
        <w:tc>
          <w:tcPr>
            <w:tcW w:w="0" w:type="auto"/>
            <w:shd w:val="clear" w:color="auto" w:fill="FFFFFF"/>
            <w:tcMar>
              <w:top w:w="0" w:type="dxa"/>
              <w:left w:w="85" w:type="dxa"/>
              <w:bottom w:w="0" w:type="dxa"/>
              <w:right w:w="85" w:type="dxa"/>
            </w:tcMar>
            <w:vAlign w:val="center"/>
            <w:hideMark/>
          </w:tcPr>
          <w:p w14:paraId="3678109A" w14:textId="77777777" w:rsidR="00760649" w:rsidRPr="00A96A4A" w:rsidRDefault="00760649" w:rsidP="00760649">
            <w:pPr>
              <w:rPr>
                <w:lang w:val="es-CO"/>
              </w:rPr>
            </w:pPr>
            <w:r w:rsidRPr="00A96A4A">
              <w:rPr>
                <w:lang w:val="es-CO"/>
              </w:rPr>
              <w:t>Pasto / Heno</w:t>
            </w:r>
          </w:p>
        </w:tc>
        <w:tc>
          <w:tcPr>
            <w:tcW w:w="1427" w:type="dxa"/>
            <w:shd w:val="clear" w:color="auto" w:fill="FFFFFF"/>
            <w:tcMar>
              <w:top w:w="0" w:type="dxa"/>
              <w:left w:w="85" w:type="dxa"/>
              <w:bottom w:w="0" w:type="dxa"/>
              <w:right w:w="85" w:type="dxa"/>
            </w:tcMar>
            <w:vAlign w:val="center"/>
            <w:hideMark/>
          </w:tcPr>
          <w:p w14:paraId="3721C1D5"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0" w:type="dxa"/>
              <w:left w:w="85" w:type="dxa"/>
              <w:bottom w:w="0" w:type="dxa"/>
              <w:right w:w="85" w:type="dxa"/>
            </w:tcMar>
            <w:vAlign w:val="center"/>
            <w:hideMark/>
          </w:tcPr>
          <w:p w14:paraId="2515D2B6" w14:textId="77777777" w:rsidR="00760649" w:rsidRPr="00A96A4A" w:rsidRDefault="00760649" w:rsidP="00760649">
            <w:pPr>
              <w:jc w:val="center"/>
              <w:rPr>
                <w:lang w:val="es-CO"/>
              </w:rPr>
            </w:pPr>
            <w:r w:rsidRPr="00A96A4A">
              <w:rPr>
                <w:lang w:val="es-CO"/>
              </w:rPr>
              <w:t>0</w:t>
            </w:r>
          </w:p>
        </w:tc>
      </w:tr>
      <w:tr w:rsidR="00760649" w:rsidRPr="00A96A4A" w14:paraId="34143FD1" w14:textId="77777777" w:rsidTr="00462DBD">
        <w:trPr>
          <w:jc w:val="center"/>
        </w:trPr>
        <w:tc>
          <w:tcPr>
            <w:tcW w:w="0" w:type="auto"/>
            <w:shd w:val="clear" w:color="auto" w:fill="FFFFFF"/>
            <w:tcMar>
              <w:top w:w="0" w:type="dxa"/>
              <w:left w:w="85" w:type="dxa"/>
              <w:bottom w:w="0" w:type="dxa"/>
              <w:right w:w="85" w:type="dxa"/>
            </w:tcMar>
            <w:vAlign w:val="center"/>
            <w:hideMark/>
          </w:tcPr>
          <w:p w14:paraId="11C98CB9" w14:textId="77777777" w:rsidR="00760649" w:rsidRPr="00A96A4A" w:rsidRDefault="00760649" w:rsidP="00760649">
            <w:pPr>
              <w:rPr>
                <w:lang w:val="es-CO"/>
              </w:rPr>
            </w:pPr>
            <w:r w:rsidRPr="00A96A4A">
              <w:rPr>
                <w:lang w:val="es-CO"/>
              </w:rPr>
              <w:t>Cultivo</w:t>
            </w:r>
          </w:p>
        </w:tc>
        <w:tc>
          <w:tcPr>
            <w:tcW w:w="1427" w:type="dxa"/>
            <w:shd w:val="clear" w:color="auto" w:fill="FFFFFF"/>
            <w:tcMar>
              <w:top w:w="0" w:type="dxa"/>
              <w:left w:w="85" w:type="dxa"/>
              <w:bottom w:w="0" w:type="dxa"/>
              <w:right w:w="85" w:type="dxa"/>
            </w:tcMar>
            <w:vAlign w:val="center"/>
            <w:hideMark/>
          </w:tcPr>
          <w:p w14:paraId="7C286108" w14:textId="77777777" w:rsidR="00760649" w:rsidRPr="00A96A4A" w:rsidRDefault="00760649" w:rsidP="00760649">
            <w:pPr>
              <w:jc w:val="center"/>
              <w:rPr>
                <w:lang w:val="es-CO"/>
              </w:rPr>
            </w:pPr>
            <w:r w:rsidRPr="00A96A4A">
              <w:rPr>
                <w:lang w:val="es-CO"/>
              </w:rPr>
              <w:t>0.05</w:t>
            </w:r>
          </w:p>
        </w:tc>
        <w:tc>
          <w:tcPr>
            <w:tcW w:w="1843" w:type="dxa"/>
            <w:shd w:val="clear" w:color="auto" w:fill="FFFFFF"/>
            <w:tcMar>
              <w:top w:w="0" w:type="dxa"/>
              <w:left w:w="85" w:type="dxa"/>
              <w:bottom w:w="0" w:type="dxa"/>
              <w:right w:w="85" w:type="dxa"/>
            </w:tcMar>
            <w:vAlign w:val="center"/>
            <w:hideMark/>
          </w:tcPr>
          <w:p w14:paraId="341F6937" w14:textId="77777777" w:rsidR="00760649" w:rsidRPr="00A96A4A" w:rsidRDefault="00760649" w:rsidP="00760649">
            <w:pPr>
              <w:jc w:val="center"/>
              <w:rPr>
                <w:lang w:val="es-CO"/>
              </w:rPr>
            </w:pPr>
            <w:r w:rsidRPr="00A96A4A">
              <w:rPr>
                <w:lang w:val="es-CO"/>
              </w:rPr>
              <w:t>0</w:t>
            </w:r>
          </w:p>
        </w:tc>
      </w:tr>
      <w:tr w:rsidR="00760649" w:rsidRPr="00A96A4A" w14:paraId="6978EFAD" w14:textId="77777777" w:rsidTr="00462DBD">
        <w:trPr>
          <w:jc w:val="center"/>
        </w:trPr>
        <w:tc>
          <w:tcPr>
            <w:tcW w:w="0" w:type="auto"/>
            <w:shd w:val="clear" w:color="auto" w:fill="FFFFFF"/>
            <w:tcMar>
              <w:top w:w="0" w:type="dxa"/>
              <w:left w:w="85" w:type="dxa"/>
              <w:bottom w:w="0" w:type="dxa"/>
              <w:right w:w="85" w:type="dxa"/>
            </w:tcMar>
            <w:vAlign w:val="center"/>
            <w:hideMark/>
          </w:tcPr>
          <w:p w14:paraId="604DE362" w14:textId="77777777" w:rsidR="00760649" w:rsidRPr="00A96A4A" w:rsidRDefault="00760649" w:rsidP="00760649">
            <w:pPr>
              <w:rPr>
                <w:lang w:val="es-CO"/>
              </w:rPr>
            </w:pPr>
            <w:r w:rsidRPr="00A96A4A">
              <w:rPr>
                <w:lang w:val="es-CO"/>
              </w:rPr>
              <w:t>Humedal con troncos</w:t>
            </w:r>
          </w:p>
        </w:tc>
        <w:tc>
          <w:tcPr>
            <w:tcW w:w="1427" w:type="dxa"/>
            <w:shd w:val="clear" w:color="auto" w:fill="FFFFFF"/>
            <w:tcMar>
              <w:top w:w="0" w:type="dxa"/>
              <w:left w:w="85" w:type="dxa"/>
              <w:bottom w:w="0" w:type="dxa"/>
              <w:right w:w="85" w:type="dxa"/>
            </w:tcMar>
            <w:vAlign w:val="center"/>
            <w:hideMark/>
          </w:tcPr>
          <w:p w14:paraId="271903D0" w14:textId="77777777" w:rsidR="00760649" w:rsidRPr="00A96A4A" w:rsidRDefault="00760649" w:rsidP="00760649">
            <w:pPr>
              <w:jc w:val="center"/>
              <w:rPr>
                <w:lang w:val="es-CO"/>
              </w:rPr>
            </w:pPr>
            <w:r w:rsidRPr="00A96A4A">
              <w:rPr>
                <w:lang w:val="es-CO"/>
              </w:rPr>
              <w:t>0.12</w:t>
            </w:r>
          </w:p>
        </w:tc>
        <w:tc>
          <w:tcPr>
            <w:tcW w:w="1843" w:type="dxa"/>
            <w:shd w:val="clear" w:color="auto" w:fill="FFFFFF"/>
            <w:tcMar>
              <w:top w:w="0" w:type="dxa"/>
              <w:left w:w="85" w:type="dxa"/>
              <w:bottom w:w="0" w:type="dxa"/>
              <w:right w:w="85" w:type="dxa"/>
            </w:tcMar>
            <w:vAlign w:val="center"/>
            <w:hideMark/>
          </w:tcPr>
          <w:p w14:paraId="05B41AE8" w14:textId="77777777" w:rsidR="00760649" w:rsidRPr="00A96A4A" w:rsidRDefault="00760649" w:rsidP="00760649">
            <w:pPr>
              <w:jc w:val="center"/>
              <w:rPr>
                <w:lang w:val="es-CO"/>
              </w:rPr>
            </w:pPr>
            <w:r w:rsidRPr="00A96A4A">
              <w:rPr>
                <w:lang w:val="es-CO"/>
              </w:rPr>
              <w:t>80</w:t>
            </w:r>
          </w:p>
        </w:tc>
      </w:tr>
      <w:tr w:rsidR="00760649" w:rsidRPr="00A96A4A" w14:paraId="49617B37" w14:textId="77777777" w:rsidTr="00462DBD">
        <w:trPr>
          <w:jc w:val="center"/>
        </w:trPr>
        <w:tc>
          <w:tcPr>
            <w:tcW w:w="0" w:type="auto"/>
            <w:shd w:val="clear" w:color="auto" w:fill="FFFFFF"/>
            <w:tcMar>
              <w:top w:w="0" w:type="dxa"/>
              <w:left w:w="85" w:type="dxa"/>
              <w:bottom w:w="0" w:type="dxa"/>
              <w:right w:w="85" w:type="dxa"/>
            </w:tcMar>
            <w:vAlign w:val="center"/>
            <w:hideMark/>
          </w:tcPr>
          <w:p w14:paraId="23D0FD8F" w14:textId="77777777" w:rsidR="00760649" w:rsidRPr="00A96A4A" w:rsidRDefault="00760649" w:rsidP="00760649">
            <w:pPr>
              <w:rPr>
                <w:lang w:val="es-CO"/>
              </w:rPr>
            </w:pPr>
            <w:r w:rsidRPr="00A96A4A">
              <w:rPr>
                <w:lang w:val="es-CO"/>
              </w:rPr>
              <w:t>Humedal herbáceo emergente</w:t>
            </w:r>
          </w:p>
        </w:tc>
        <w:tc>
          <w:tcPr>
            <w:tcW w:w="1427" w:type="dxa"/>
            <w:shd w:val="clear" w:color="auto" w:fill="FFFFFF"/>
            <w:tcMar>
              <w:top w:w="0" w:type="dxa"/>
              <w:left w:w="85" w:type="dxa"/>
              <w:bottom w:w="0" w:type="dxa"/>
              <w:right w:w="85" w:type="dxa"/>
            </w:tcMar>
            <w:vAlign w:val="center"/>
            <w:hideMark/>
          </w:tcPr>
          <w:p w14:paraId="239C1C69"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0" w:type="dxa"/>
              <w:left w:w="85" w:type="dxa"/>
              <w:bottom w:w="0" w:type="dxa"/>
              <w:right w:w="85" w:type="dxa"/>
            </w:tcMar>
            <w:vAlign w:val="center"/>
            <w:hideMark/>
          </w:tcPr>
          <w:p w14:paraId="36FAAA3B" w14:textId="77777777" w:rsidR="00760649" w:rsidRPr="00A96A4A" w:rsidRDefault="00760649" w:rsidP="00760649">
            <w:pPr>
              <w:jc w:val="center"/>
              <w:rPr>
                <w:lang w:val="es-CO"/>
              </w:rPr>
            </w:pPr>
            <w:r w:rsidRPr="00A96A4A">
              <w:rPr>
                <w:lang w:val="es-CO"/>
              </w:rPr>
              <w:t>80</w:t>
            </w:r>
          </w:p>
        </w:tc>
      </w:tr>
    </w:tbl>
    <w:p w14:paraId="1ACE7389" w14:textId="2943B061" w:rsidR="00AB0733" w:rsidRDefault="00AB0733" w:rsidP="00AB0733">
      <w:pPr>
        <w:jc w:val="center"/>
        <w:rPr>
          <w:sz w:val="16"/>
          <w:szCs w:val="16"/>
          <w:lang w:val="es-CO"/>
        </w:rPr>
      </w:pPr>
      <w:r w:rsidRPr="00E06D81">
        <w:rPr>
          <w:sz w:val="16"/>
          <w:szCs w:val="16"/>
          <w:lang w:val="es-CO"/>
        </w:rPr>
        <w:t xml:space="preserve">Fuente: </w:t>
      </w:r>
      <w:r>
        <w:rPr>
          <w:sz w:val="16"/>
          <w:szCs w:val="16"/>
          <w:lang w:val="es-CO"/>
        </w:rPr>
        <w:t xml:space="preserve">Adaptado por el </w:t>
      </w:r>
      <w:r w:rsidRPr="00E06D81">
        <w:rPr>
          <w:sz w:val="16"/>
          <w:szCs w:val="16"/>
          <w:lang w:val="es-CO"/>
        </w:rPr>
        <w:t>Centro de Estudios Hidráulicos. Escuela Colombiana de Ingeniería Julio Garavito</w:t>
      </w:r>
      <w:r>
        <w:rPr>
          <w:sz w:val="16"/>
          <w:szCs w:val="16"/>
          <w:lang w:val="es-CO"/>
        </w:rPr>
        <w:t xml:space="preserve"> a partir de los valores de la tabla </w:t>
      </w:r>
      <w:r w:rsidRPr="00AB0733">
        <w:rPr>
          <w:sz w:val="16"/>
          <w:szCs w:val="16"/>
          <w:lang w:val="es-CO"/>
        </w:rPr>
        <w:t>NLCD</w:t>
      </w:r>
      <w:r w:rsidRPr="00E06D81">
        <w:rPr>
          <w:sz w:val="16"/>
          <w:szCs w:val="16"/>
          <w:lang w:val="es-CO"/>
        </w:rPr>
        <w:t>.</w:t>
      </w:r>
    </w:p>
    <w:p w14:paraId="5D499907" w14:textId="620F45B0" w:rsidR="00941811" w:rsidRDefault="00941811">
      <w:pPr>
        <w:jc w:val="left"/>
        <w:rPr>
          <w:lang w:val="es-CO"/>
        </w:rPr>
      </w:pPr>
    </w:p>
    <w:p w14:paraId="59F235D2" w14:textId="37B65430" w:rsidR="00972450" w:rsidRDefault="00934F66" w:rsidP="00934F66">
      <w:pPr>
        <w:pStyle w:val="Caption"/>
        <w:rPr>
          <w:lang w:val="es-CO"/>
        </w:rPr>
      </w:pPr>
      <w:bookmarkStart w:id="18" w:name="_Toc175124002"/>
      <w:r>
        <w:t xml:space="preserve">Figura </w:t>
      </w:r>
      <w:fldSimple w:instr=" SEQ Figura \* ARABIC ">
        <w:r w:rsidR="003A4EBE">
          <w:rPr>
            <w:noProof/>
          </w:rPr>
          <w:t>10</w:t>
        </w:r>
      </w:fldSimple>
      <w:r>
        <w:t>. Usos del suelo con valores de rugosidad e impermeabilidad</w:t>
      </w:r>
      <w:bookmarkEnd w:id="18"/>
    </w:p>
    <w:p w14:paraId="4D874210" w14:textId="7D5A60E2" w:rsidR="00B75ED0" w:rsidRDefault="00484FA4" w:rsidP="00CE5F3D">
      <w:pPr>
        <w:jc w:val="center"/>
        <w:rPr>
          <w:lang w:val="es-CO"/>
        </w:rPr>
      </w:pPr>
      <w:r>
        <w:rPr>
          <w:noProof/>
          <w:lang w:val="es-CO"/>
        </w:rPr>
        <w:drawing>
          <wp:inline distT="0" distB="0" distL="0" distR="0" wp14:anchorId="0F43B22B" wp14:editId="360FAC64">
            <wp:extent cx="3600000" cy="2820940"/>
            <wp:effectExtent l="0" t="0" r="635" b="0"/>
            <wp:docPr id="13052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465" name="Picture 1305214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820940"/>
                    </a:xfrm>
                    <a:prstGeom prst="rect">
                      <a:avLst/>
                    </a:prstGeom>
                  </pic:spPr>
                </pic:pic>
              </a:graphicData>
            </a:graphic>
          </wp:inline>
        </w:drawing>
      </w:r>
    </w:p>
    <w:p w14:paraId="5BF8F8B4" w14:textId="77777777" w:rsidR="00941811" w:rsidRDefault="00941811" w:rsidP="00941811">
      <w:pPr>
        <w:jc w:val="center"/>
        <w:rPr>
          <w:sz w:val="16"/>
          <w:szCs w:val="16"/>
          <w:lang w:val="es-CO"/>
        </w:rPr>
      </w:pPr>
      <w:r w:rsidRPr="00E06D81">
        <w:rPr>
          <w:sz w:val="16"/>
          <w:szCs w:val="16"/>
          <w:lang w:val="es-CO"/>
        </w:rPr>
        <w:lastRenderedPageBreak/>
        <w:t>Fuente: Centro de Estudios Hidráulicos. Escuela Colombiana de Ingeniería Julio Garavito.</w:t>
      </w:r>
    </w:p>
    <w:p w14:paraId="715629F1" w14:textId="77777777" w:rsidR="009C1B1B" w:rsidRDefault="009C1B1B" w:rsidP="009C1B1B">
      <w:pPr>
        <w:rPr>
          <w:lang w:val="es-CO"/>
        </w:rPr>
      </w:pPr>
    </w:p>
    <w:p w14:paraId="2F1BA7A8" w14:textId="5C892F5C" w:rsidR="00AE60A8" w:rsidRPr="002E05DF" w:rsidRDefault="001216CC" w:rsidP="00533735">
      <w:pPr>
        <w:pStyle w:val="Heading1"/>
      </w:pPr>
      <w:bookmarkStart w:id="19" w:name="_Toc175123969"/>
      <w:r>
        <w:t>6</w:t>
      </w:r>
      <w:r w:rsidR="00533735">
        <w:t xml:space="preserve">. </w:t>
      </w:r>
      <w:r w:rsidR="00AE60A8">
        <w:t>S</w:t>
      </w:r>
      <w:r w:rsidR="00AE60A8" w:rsidRPr="00AE60A8">
        <w:t xml:space="preserve">imulación </w:t>
      </w:r>
      <w:r w:rsidR="00AE60A8">
        <w:t xml:space="preserve">hidráulica </w:t>
      </w:r>
      <w:r w:rsidR="00AE60A8" w:rsidRPr="00AE60A8">
        <w:t xml:space="preserve">bidimensional </w:t>
      </w:r>
      <w:r w:rsidR="00B92E49">
        <w:t>de descargas súbitas de</w:t>
      </w:r>
      <w:r w:rsidR="00AE60A8" w:rsidRPr="00AE60A8">
        <w:t xml:space="preserve"> embalse</w:t>
      </w:r>
      <w:r w:rsidR="00AE60A8">
        <w:t>s</w:t>
      </w:r>
      <w:bookmarkEnd w:id="19"/>
    </w:p>
    <w:p w14:paraId="52FBA4D5" w14:textId="77777777" w:rsidR="00AE60A8" w:rsidRDefault="00AE60A8" w:rsidP="00AE60A8">
      <w:pPr>
        <w:rPr>
          <w:lang w:val="es-CO"/>
        </w:rPr>
      </w:pPr>
    </w:p>
    <w:p w14:paraId="6C49DEFC" w14:textId="6944DCA9" w:rsidR="00AE60A8" w:rsidRDefault="001F71EC" w:rsidP="00AE60A8">
      <w:pPr>
        <w:rPr>
          <w:lang w:val="es-CO"/>
        </w:rPr>
      </w:pPr>
      <w:r>
        <w:rPr>
          <w:lang w:val="es-CO"/>
        </w:rPr>
        <w:t>HEC-RAS es un software de modelación hidráulica de ríos</w:t>
      </w:r>
      <w:r w:rsidR="00E57BDE">
        <w:rPr>
          <w:lang w:val="es-CO"/>
        </w:rPr>
        <w:t xml:space="preserve">, </w:t>
      </w:r>
      <w:r>
        <w:rPr>
          <w:lang w:val="es-CO"/>
        </w:rPr>
        <w:t xml:space="preserve">desarrollado por el Cuerpo de Ingenieros Militares de los Estados Unidos de América y es ampliamente utilizado para investigación científica, debido a que </w:t>
      </w:r>
      <w:r w:rsidR="008F194B">
        <w:rPr>
          <w:lang w:val="es-CO"/>
        </w:rPr>
        <w:t>permite</w:t>
      </w:r>
      <w:r>
        <w:rPr>
          <w:lang w:val="es-CO"/>
        </w:rPr>
        <w:t xml:space="preserve"> realizar análisis unidimensionales de flujo permanente con cálculo de perfiles, simulaciones de flujo no permanente (1D </w:t>
      </w:r>
      <w:r w:rsidR="008F194B">
        <w:rPr>
          <w:lang w:val="es-CO"/>
        </w:rPr>
        <w:t>y</w:t>
      </w:r>
      <w:r>
        <w:rPr>
          <w:lang w:val="es-CO"/>
        </w:rPr>
        <w:t xml:space="preserve"> 2D), </w:t>
      </w:r>
      <w:r w:rsidR="008F194B">
        <w:rPr>
          <w:lang w:val="es-CO"/>
        </w:rPr>
        <w:t>incorpora</w:t>
      </w:r>
      <w:r w:rsidR="00E57BDE">
        <w:rPr>
          <w:lang w:val="es-CO"/>
        </w:rPr>
        <w:t>ción y modelación de</w:t>
      </w:r>
      <w:r w:rsidR="008F194B">
        <w:rPr>
          <w:lang w:val="es-CO"/>
        </w:rPr>
        <w:t xml:space="preserve"> estructuras hidráulicas, modelación de t</w:t>
      </w:r>
      <w:r>
        <w:rPr>
          <w:lang w:val="es-CO"/>
        </w:rPr>
        <w:t xml:space="preserve">ransporte de </w:t>
      </w:r>
      <w:r w:rsidR="008F194B">
        <w:rPr>
          <w:lang w:val="es-CO"/>
        </w:rPr>
        <w:t>sedimentos (1D y 2D) y análisis de calidad de agua. Una de sus ventajas principales, es que dispone de una interfaz geográfica en la que se pueden integrar modelos digitales de elevación, crear geometrías para la representación de la red de drenaje y definir regiones para la creación de mallados.</w:t>
      </w:r>
    </w:p>
    <w:p w14:paraId="0ABBE3EB" w14:textId="77777777" w:rsidR="008F194B" w:rsidRDefault="008F194B" w:rsidP="00AE60A8">
      <w:pPr>
        <w:rPr>
          <w:lang w:val="es-CO"/>
        </w:rPr>
      </w:pPr>
    </w:p>
    <w:p w14:paraId="18372179" w14:textId="0310E57F" w:rsidR="008F194B" w:rsidRDefault="009B3DF2" w:rsidP="00AE60A8">
      <w:pPr>
        <w:rPr>
          <w:lang w:val="es-CO"/>
        </w:rPr>
      </w:pPr>
      <w:r>
        <w:rPr>
          <w:lang w:val="es-CO"/>
        </w:rPr>
        <w:t xml:space="preserve">Para la simulación de descarga súbita de embalses y suponiendo </w:t>
      </w:r>
      <w:r w:rsidR="00031772">
        <w:rPr>
          <w:lang w:val="es-CO"/>
        </w:rPr>
        <w:t>que,</w:t>
      </w:r>
      <w:r>
        <w:rPr>
          <w:lang w:val="es-CO"/>
        </w:rPr>
        <w:t xml:space="preserve"> ante un evento sísmico de gran magnitud se presente su colapso simultáneo, se ha ensamblado un prototipo de modelación bidimensional </w:t>
      </w:r>
      <w:r w:rsidR="00031772">
        <w:rPr>
          <w:lang w:val="es-CO"/>
        </w:rPr>
        <w:t xml:space="preserve">(denominado </w:t>
      </w:r>
      <w:r w:rsidR="00031772" w:rsidRPr="00031772">
        <w:rPr>
          <w:i/>
          <w:iCs/>
          <w:lang w:val="es-CO"/>
        </w:rPr>
        <w:t>Model0</w:t>
      </w:r>
      <w:r w:rsidR="00031772">
        <w:rPr>
          <w:lang w:val="es-CO"/>
        </w:rPr>
        <w:t xml:space="preserve">) </w:t>
      </w:r>
      <w:r>
        <w:rPr>
          <w:lang w:val="es-CO"/>
        </w:rPr>
        <w:t>con cobertura completa sobre la cuenca del Río Bogotá</w:t>
      </w:r>
      <w:r w:rsidR="00031772">
        <w:rPr>
          <w:lang w:val="es-CO"/>
        </w:rPr>
        <w:t xml:space="preserve">. Las características generales del </w:t>
      </w:r>
      <w:r w:rsidR="00951795">
        <w:rPr>
          <w:lang w:val="es-CO"/>
        </w:rPr>
        <w:t>prototipo</w:t>
      </w:r>
      <w:r w:rsidR="00031772">
        <w:rPr>
          <w:lang w:val="es-CO"/>
        </w:rPr>
        <w:t xml:space="preserve"> incluyen el modelo digital de elevación híbrid</w:t>
      </w:r>
      <w:r w:rsidR="00951795">
        <w:rPr>
          <w:lang w:val="es-CO"/>
        </w:rPr>
        <w:t>o</w:t>
      </w:r>
      <w:r w:rsidR="00031772">
        <w:rPr>
          <w:lang w:val="es-CO"/>
        </w:rPr>
        <w:t>, el refinamiento del mallado a partir de los alineamientos de cauces principales</w:t>
      </w:r>
      <w:r w:rsidR="00951795">
        <w:rPr>
          <w:lang w:val="es-CO"/>
        </w:rPr>
        <w:t xml:space="preserve"> (</w:t>
      </w:r>
      <w:r w:rsidR="00031772">
        <w:rPr>
          <w:lang w:val="es-CO"/>
        </w:rPr>
        <w:t xml:space="preserve">en una longitud de </w:t>
      </w:r>
      <w:r w:rsidR="00951795">
        <w:rPr>
          <w:lang w:val="es-CO"/>
        </w:rPr>
        <w:t xml:space="preserve">906 kilómetros), la incorporación de mapas de suelos y coberturas, la modelación de los sistemas de drenaje de la cuenca y los canales a superficie libre dentro del área urbana de Bogotá. </w:t>
      </w:r>
      <w:r w:rsidR="00916FDE">
        <w:rPr>
          <w:lang w:val="es-CO"/>
        </w:rPr>
        <w:t xml:space="preserve">En este prototipo, no se han incorporado las líneas de banca ni las líneas de transición para refinamiento del mallado, se ha excluido la precipitación directa y las cargas de viento, y no se ha </w:t>
      </w:r>
      <w:r w:rsidR="00916FDE">
        <w:t>realizado</w:t>
      </w:r>
      <w:r w:rsidR="00916FDE" w:rsidRPr="00916FDE">
        <w:t xml:space="preserve"> el ajuste de fondos </w:t>
      </w:r>
      <w:r w:rsidR="00916FDE">
        <w:t xml:space="preserve">de canales obtenidos a partir de información </w:t>
      </w:r>
      <w:proofErr w:type="spellStart"/>
      <w:r w:rsidR="00916FDE" w:rsidRPr="00916FDE">
        <w:t>Lidar</w:t>
      </w:r>
      <w:proofErr w:type="spellEnd"/>
      <w:r w:rsidR="00916FDE">
        <w:t>,</w:t>
      </w:r>
      <w:r w:rsidR="00916FDE" w:rsidRPr="00916FDE">
        <w:t xml:space="preserve"> considerando </w:t>
      </w:r>
      <w:r w:rsidR="004D1AB9" w:rsidRPr="00916FDE">
        <w:t>que,</w:t>
      </w:r>
      <w:r w:rsidR="00916FDE" w:rsidRPr="00916FDE">
        <w:t xml:space="preserve"> ante eventos extremos, la fracción correspondiente al vol</w:t>
      </w:r>
      <w:r w:rsidR="00916FDE">
        <w:t>u</w:t>
      </w:r>
      <w:r w:rsidR="00916FDE" w:rsidRPr="00916FDE">
        <w:t xml:space="preserve">men ya </w:t>
      </w:r>
      <w:r w:rsidR="004D1AB9" w:rsidRPr="00916FDE">
        <w:t>transportado</w:t>
      </w:r>
      <w:r w:rsidR="00916FDE" w:rsidRPr="00916FDE">
        <w:t xml:space="preserve"> reduce su capacidad hidráulica.</w:t>
      </w:r>
      <w:r w:rsidR="004D1AB9">
        <w:t xml:space="preserve"> El prototipo en su versión </w:t>
      </w:r>
      <w:r w:rsidR="00C452D5">
        <w:t>inicial</w:t>
      </w:r>
      <w:r w:rsidR="004D1AB9">
        <w:t xml:space="preserve"> no ha sido calibrado</w:t>
      </w:r>
      <w:r w:rsidR="005A0E09">
        <w:t>,</w:t>
      </w:r>
      <w:r w:rsidR="004D1AB9">
        <w:t xml:space="preserve"> debido a que no se cuenta con registros</w:t>
      </w:r>
      <w:r w:rsidR="00C452D5">
        <w:t xml:space="preserve"> históricos de eventos de descarga súbita </w:t>
      </w:r>
      <w:r w:rsidR="005A0E09">
        <w:t xml:space="preserve">de </w:t>
      </w:r>
      <w:r w:rsidR="00C452D5">
        <w:t>embalses en esta cuenca</w:t>
      </w:r>
      <w:r w:rsidR="007376DE">
        <w:t xml:space="preserve"> para este tipo de fenómenos</w:t>
      </w:r>
      <w:r w:rsidR="00C452D5">
        <w:t>.</w:t>
      </w:r>
    </w:p>
    <w:p w14:paraId="16D98F09" w14:textId="77777777" w:rsidR="001F71EC" w:rsidRDefault="001F71EC" w:rsidP="00AE60A8">
      <w:pPr>
        <w:rPr>
          <w:lang w:val="es-CO"/>
        </w:rPr>
      </w:pPr>
    </w:p>
    <w:p w14:paraId="6A1C2D2F" w14:textId="40CC916A" w:rsidR="001F71EC" w:rsidRDefault="00A011FC" w:rsidP="00A011FC">
      <w:pPr>
        <w:pStyle w:val="Heading2"/>
      </w:pPr>
      <w:bookmarkStart w:id="20" w:name="_Toc175123970"/>
      <w:r w:rsidRPr="00A011FC">
        <w:t>Archivos componentes del modelo</w:t>
      </w:r>
      <w:bookmarkEnd w:id="20"/>
    </w:p>
    <w:p w14:paraId="19E9DA05" w14:textId="547AEE1F" w:rsidR="001F71EC" w:rsidRDefault="001F71EC" w:rsidP="00AE60A8">
      <w:pPr>
        <w:rPr>
          <w:lang w:val="es-CO"/>
        </w:rPr>
      </w:pPr>
    </w:p>
    <w:p w14:paraId="33976010" w14:textId="54AB1A19" w:rsidR="00A011FC" w:rsidRDefault="00A011FC" w:rsidP="00AE60A8">
      <w:r>
        <w:t xml:space="preserve">Para el ensamble del prototipo </w:t>
      </w:r>
      <w:r w:rsidRPr="00A011FC">
        <w:t>HEC-RAS</w:t>
      </w:r>
      <w:r w:rsidR="001742F6">
        <w:t>,</w:t>
      </w:r>
      <w:r w:rsidRPr="00A011FC">
        <w:t xml:space="preserve"> </w:t>
      </w:r>
      <w:r>
        <w:t xml:space="preserve">se utilizaron </w:t>
      </w:r>
      <w:r w:rsidRPr="00A011FC">
        <w:t xml:space="preserve">los </w:t>
      </w:r>
      <w:r>
        <w:t xml:space="preserve">elementos y archivos descritos </w:t>
      </w:r>
      <w:r w:rsidR="001742F6">
        <w:t xml:space="preserve">y mostrados </w:t>
      </w:r>
      <w:r>
        <w:t>en la Tabla 5</w:t>
      </w:r>
      <w:r w:rsidR="001742F6">
        <w:t xml:space="preserve"> y la Figura 11</w:t>
      </w:r>
      <w:r>
        <w:t>.</w:t>
      </w:r>
    </w:p>
    <w:p w14:paraId="755E70E4" w14:textId="77777777" w:rsidR="00A011FC" w:rsidRDefault="00A011FC" w:rsidP="00AE60A8"/>
    <w:p w14:paraId="6B37B5ED" w14:textId="4EBE8BEA" w:rsidR="00A011FC" w:rsidRDefault="00A011FC" w:rsidP="00A011FC">
      <w:pPr>
        <w:pStyle w:val="Caption"/>
      </w:pPr>
      <w:bookmarkStart w:id="21" w:name="_Toc175123987"/>
      <w:r>
        <w:t xml:space="preserve">Tabla </w:t>
      </w:r>
      <w:fldSimple w:instr=" SEQ Tabla \* ARABIC ">
        <w:r w:rsidR="003A4EBE">
          <w:rPr>
            <w:noProof/>
          </w:rPr>
          <w:t>5</w:t>
        </w:r>
      </w:fldSimple>
      <w:r>
        <w:t>. Archivos componentes del prototipo</w:t>
      </w:r>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28" w:type="dxa"/>
          <w:left w:w="57" w:type="dxa"/>
          <w:bottom w:w="28" w:type="dxa"/>
          <w:right w:w="57" w:type="dxa"/>
        </w:tblCellMar>
        <w:tblLook w:val="04A0" w:firstRow="1" w:lastRow="0" w:firstColumn="1" w:lastColumn="0" w:noHBand="0" w:noVBand="1"/>
      </w:tblPr>
      <w:tblGrid>
        <w:gridCol w:w="3257"/>
        <w:gridCol w:w="2994"/>
        <w:gridCol w:w="1964"/>
      </w:tblGrid>
      <w:tr w:rsidR="00A011FC" w:rsidRPr="00A011FC" w14:paraId="7D33C39E" w14:textId="77777777" w:rsidTr="003143E4">
        <w:trPr>
          <w:tblHeader/>
          <w:jc w:val="center"/>
        </w:trPr>
        <w:tc>
          <w:tcPr>
            <w:tcW w:w="0" w:type="auto"/>
            <w:shd w:val="clear" w:color="auto" w:fill="F2F2F2" w:themeFill="background1" w:themeFillShade="F2"/>
            <w:tcMar>
              <w:top w:w="0" w:type="dxa"/>
              <w:left w:w="85" w:type="dxa"/>
              <w:bottom w:w="0" w:type="dxa"/>
              <w:right w:w="85" w:type="dxa"/>
            </w:tcMar>
            <w:vAlign w:val="center"/>
            <w:hideMark/>
          </w:tcPr>
          <w:p w14:paraId="6094D170" w14:textId="77777777" w:rsidR="00A011FC" w:rsidRPr="00A011FC" w:rsidRDefault="00A011FC" w:rsidP="00A011FC">
            <w:pPr>
              <w:rPr>
                <w:lang w:val="es-CO"/>
              </w:rPr>
            </w:pPr>
            <w:r w:rsidRPr="00A011FC">
              <w:rPr>
                <w:lang w:val="es-CO"/>
              </w:rPr>
              <w:t>Elemento</w:t>
            </w:r>
          </w:p>
        </w:tc>
        <w:tc>
          <w:tcPr>
            <w:tcW w:w="0" w:type="auto"/>
            <w:shd w:val="clear" w:color="auto" w:fill="F2F2F2" w:themeFill="background1" w:themeFillShade="F2"/>
            <w:tcMar>
              <w:top w:w="0" w:type="dxa"/>
              <w:left w:w="85" w:type="dxa"/>
              <w:bottom w:w="0" w:type="dxa"/>
              <w:right w:w="85" w:type="dxa"/>
            </w:tcMar>
            <w:vAlign w:val="center"/>
            <w:hideMark/>
          </w:tcPr>
          <w:p w14:paraId="4833931F" w14:textId="77777777" w:rsidR="00A011FC" w:rsidRPr="00A011FC" w:rsidRDefault="00A011FC" w:rsidP="00A011FC">
            <w:pPr>
              <w:rPr>
                <w:lang w:val="es-CO"/>
              </w:rPr>
            </w:pPr>
            <w:r w:rsidRPr="00A011FC">
              <w:rPr>
                <w:lang w:val="es-CO"/>
              </w:rPr>
              <w:t>Archivo</w:t>
            </w:r>
          </w:p>
        </w:tc>
        <w:tc>
          <w:tcPr>
            <w:tcW w:w="0" w:type="auto"/>
            <w:shd w:val="clear" w:color="auto" w:fill="F2F2F2" w:themeFill="background1" w:themeFillShade="F2"/>
            <w:tcMar>
              <w:top w:w="0" w:type="dxa"/>
              <w:left w:w="85" w:type="dxa"/>
              <w:bottom w:w="0" w:type="dxa"/>
              <w:right w:w="85" w:type="dxa"/>
            </w:tcMar>
            <w:vAlign w:val="center"/>
            <w:hideMark/>
          </w:tcPr>
          <w:p w14:paraId="7D9FF981" w14:textId="77777777" w:rsidR="00A011FC" w:rsidRPr="00A011FC" w:rsidRDefault="00A011FC" w:rsidP="00A011FC">
            <w:pPr>
              <w:rPr>
                <w:lang w:val="es-CO"/>
              </w:rPr>
            </w:pPr>
            <w:r w:rsidRPr="00A011FC">
              <w:rPr>
                <w:lang w:val="es-CO"/>
              </w:rPr>
              <w:t>Nombre</w:t>
            </w:r>
          </w:p>
        </w:tc>
      </w:tr>
      <w:tr w:rsidR="00A011FC" w:rsidRPr="00A011FC" w14:paraId="48137DF0" w14:textId="77777777" w:rsidTr="003143E4">
        <w:trPr>
          <w:jc w:val="center"/>
        </w:trPr>
        <w:tc>
          <w:tcPr>
            <w:tcW w:w="0" w:type="auto"/>
            <w:shd w:val="clear" w:color="auto" w:fill="FFFFFF"/>
            <w:tcMar>
              <w:top w:w="0" w:type="dxa"/>
              <w:left w:w="85" w:type="dxa"/>
              <w:bottom w:w="0" w:type="dxa"/>
              <w:right w:w="85" w:type="dxa"/>
            </w:tcMar>
            <w:vAlign w:val="center"/>
            <w:hideMark/>
          </w:tcPr>
          <w:p w14:paraId="45E48B0B" w14:textId="77777777" w:rsidR="00A011FC" w:rsidRPr="00A011FC" w:rsidRDefault="00A011FC" w:rsidP="00A011FC">
            <w:pPr>
              <w:rPr>
                <w:lang w:val="es-CO"/>
              </w:rPr>
            </w:pPr>
            <w:r w:rsidRPr="00A011FC">
              <w:rPr>
                <w:lang w:val="es-CO"/>
              </w:rPr>
              <w:t>Proyecto</w:t>
            </w:r>
          </w:p>
        </w:tc>
        <w:tc>
          <w:tcPr>
            <w:tcW w:w="0" w:type="auto"/>
            <w:shd w:val="clear" w:color="auto" w:fill="FFFFFF"/>
            <w:tcMar>
              <w:top w:w="0" w:type="dxa"/>
              <w:left w:w="85" w:type="dxa"/>
              <w:bottom w:w="0" w:type="dxa"/>
              <w:right w:w="85" w:type="dxa"/>
            </w:tcMar>
            <w:vAlign w:val="center"/>
            <w:hideMark/>
          </w:tcPr>
          <w:p w14:paraId="6BB70E91" w14:textId="77777777" w:rsidR="00A011FC" w:rsidRPr="00A011FC" w:rsidRDefault="00A011FC" w:rsidP="00A011FC">
            <w:pPr>
              <w:rPr>
                <w:lang w:val="es-CO"/>
              </w:rPr>
            </w:pPr>
            <w:r w:rsidRPr="00A011FC">
              <w:rPr>
                <w:lang w:val="es-CO"/>
              </w:rPr>
              <w:t>HECRAS25899.prj</w:t>
            </w:r>
          </w:p>
        </w:tc>
        <w:tc>
          <w:tcPr>
            <w:tcW w:w="0" w:type="auto"/>
            <w:shd w:val="clear" w:color="auto" w:fill="FFFFFF"/>
            <w:tcMar>
              <w:top w:w="0" w:type="dxa"/>
              <w:left w:w="85" w:type="dxa"/>
              <w:bottom w:w="0" w:type="dxa"/>
              <w:right w:w="85" w:type="dxa"/>
            </w:tcMar>
            <w:vAlign w:val="center"/>
            <w:hideMark/>
          </w:tcPr>
          <w:p w14:paraId="68B6CE41" w14:textId="77777777" w:rsidR="00A011FC" w:rsidRPr="00A011FC" w:rsidRDefault="00A011FC" w:rsidP="00A011FC">
            <w:pPr>
              <w:rPr>
                <w:lang w:val="es-CO"/>
              </w:rPr>
            </w:pPr>
            <w:r w:rsidRPr="00A011FC">
              <w:rPr>
                <w:lang w:val="es-CO"/>
              </w:rPr>
              <w:t>HECRAS25899</w:t>
            </w:r>
          </w:p>
        </w:tc>
      </w:tr>
      <w:tr w:rsidR="00A011FC" w:rsidRPr="00A011FC" w14:paraId="43F36B94" w14:textId="77777777" w:rsidTr="003143E4">
        <w:trPr>
          <w:jc w:val="center"/>
        </w:trPr>
        <w:tc>
          <w:tcPr>
            <w:tcW w:w="0" w:type="auto"/>
            <w:shd w:val="clear" w:color="auto" w:fill="FFFFFF"/>
            <w:tcMar>
              <w:top w:w="0" w:type="dxa"/>
              <w:left w:w="85" w:type="dxa"/>
              <w:bottom w:w="0" w:type="dxa"/>
              <w:right w:w="85" w:type="dxa"/>
            </w:tcMar>
            <w:vAlign w:val="center"/>
            <w:hideMark/>
          </w:tcPr>
          <w:p w14:paraId="2ED3305D" w14:textId="77777777" w:rsidR="00A011FC" w:rsidRPr="00A011FC" w:rsidRDefault="00A011FC" w:rsidP="00A011FC">
            <w:pPr>
              <w:rPr>
                <w:lang w:val="es-CO"/>
              </w:rPr>
            </w:pPr>
            <w:r w:rsidRPr="00A011FC">
              <w:rPr>
                <w:lang w:val="es-CO"/>
              </w:rPr>
              <w:t>Plan</w:t>
            </w:r>
          </w:p>
        </w:tc>
        <w:tc>
          <w:tcPr>
            <w:tcW w:w="0" w:type="auto"/>
            <w:shd w:val="clear" w:color="auto" w:fill="FFFFFF"/>
            <w:tcMar>
              <w:top w:w="0" w:type="dxa"/>
              <w:left w:w="85" w:type="dxa"/>
              <w:bottom w:w="0" w:type="dxa"/>
              <w:right w:w="85" w:type="dxa"/>
            </w:tcMar>
            <w:vAlign w:val="center"/>
            <w:hideMark/>
          </w:tcPr>
          <w:p w14:paraId="76F320E5" w14:textId="77777777" w:rsidR="00A011FC" w:rsidRPr="00A011FC" w:rsidRDefault="00A011FC" w:rsidP="00A011FC">
            <w:pPr>
              <w:rPr>
                <w:lang w:val="es-CO"/>
              </w:rPr>
            </w:pPr>
            <w:r w:rsidRPr="00A011FC">
              <w:rPr>
                <w:lang w:val="es-CO"/>
              </w:rPr>
              <w:t>HECRAS25899.p02</w:t>
            </w:r>
          </w:p>
        </w:tc>
        <w:tc>
          <w:tcPr>
            <w:tcW w:w="0" w:type="auto"/>
            <w:shd w:val="clear" w:color="auto" w:fill="FFFFFF"/>
            <w:tcMar>
              <w:top w:w="0" w:type="dxa"/>
              <w:left w:w="85" w:type="dxa"/>
              <w:bottom w:w="0" w:type="dxa"/>
              <w:right w:w="85" w:type="dxa"/>
            </w:tcMar>
            <w:vAlign w:val="center"/>
            <w:hideMark/>
          </w:tcPr>
          <w:p w14:paraId="6841EB79" w14:textId="77777777" w:rsidR="00A011FC" w:rsidRPr="00A011FC" w:rsidRDefault="00A011FC" w:rsidP="00A011FC">
            <w:pPr>
              <w:rPr>
                <w:lang w:val="es-CO"/>
              </w:rPr>
            </w:pPr>
            <w:r w:rsidRPr="00A011FC">
              <w:rPr>
                <w:lang w:val="es-CO"/>
              </w:rPr>
              <w:t>Model0Plan</w:t>
            </w:r>
          </w:p>
        </w:tc>
      </w:tr>
      <w:tr w:rsidR="00A011FC" w:rsidRPr="00A011FC" w14:paraId="2FC8D5C6" w14:textId="77777777" w:rsidTr="003143E4">
        <w:trPr>
          <w:jc w:val="center"/>
        </w:trPr>
        <w:tc>
          <w:tcPr>
            <w:tcW w:w="0" w:type="auto"/>
            <w:shd w:val="clear" w:color="auto" w:fill="FFFFFF"/>
            <w:tcMar>
              <w:top w:w="0" w:type="dxa"/>
              <w:left w:w="85" w:type="dxa"/>
              <w:bottom w:w="0" w:type="dxa"/>
              <w:right w:w="85" w:type="dxa"/>
            </w:tcMar>
            <w:vAlign w:val="center"/>
            <w:hideMark/>
          </w:tcPr>
          <w:p w14:paraId="6C72F8CF" w14:textId="77777777" w:rsidR="00A011FC" w:rsidRPr="00A011FC" w:rsidRDefault="00A011FC" w:rsidP="00A011FC">
            <w:pPr>
              <w:rPr>
                <w:lang w:val="es-CO"/>
              </w:rPr>
            </w:pPr>
            <w:r w:rsidRPr="00A011FC">
              <w:rPr>
                <w:lang w:val="es-CO"/>
              </w:rPr>
              <w:t>Geometría</w:t>
            </w:r>
          </w:p>
        </w:tc>
        <w:tc>
          <w:tcPr>
            <w:tcW w:w="0" w:type="auto"/>
            <w:shd w:val="clear" w:color="auto" w:fill="FFFFFF"/>
            <w:tcMar>
              <w:top w:w="0" w:type="dxa"/>
              <w:left w:w="85" w:type="dxa"/>
              <w:bottom w:w="0" w:type="dxa"/>
              <w:right w:w="85" w:type="dxa"/>
            </w:tcMar>
            <w:vAlign w:val="center"/>
            <w:hideMark/>
          </w:tcPr>
          <w:p w14:paraId="11C01A8F" w14:textId="77777777" w:rsidR="00A011FC" w:rsidRPr="00A011FC" w:rsidRDefault="00A011FC" w:rsidP="00A011FC">
            <w:pPr>
              <w:rPr>
                <w:lang w:val="es-CO"/>
              </w:rPr>
            </w:pPr>
            <w:r w:rsidRPr="00A011FC">
              <w:rPr>
                <w:lang w:val="es-CO"/>
              </w:rPr>
              <w:t>HECRAS25899.g06</w:t>
            </w:r>
          </w:p>
        </w:tc>
        <w:tc>
          <w:tcPr>
            <w:tcW w:w="0" w:type="auto"/>
            <w:shd w:val="clear" w:color="auto" w:fill="FFFFFF"/>
            <w:tcMar>
              <w:top w:w="0" w:type="dxa"/>
              <w:left w:w="85" w:type="dxa"/>
              <w:bottom w:w="0" w:type="dxa"/>
              <w:right w:w="85" w:type="dxa"/>
            </w:tcMar>
            <w:vAlign w:val="center"/>
            <w:hideMark/>
          </w:tcPr>
          <w:p w14:paraId="11C78F15" w14:textId="77777777" w:rsidR="00A011FC" w:rsidRPr="00A011FC" w:rsidRDefault="00A011FC" w:rsidP="00A011FC">
            <w:pPr>
              <w:rPr>
                <w:lang w:val="es-CO"/>
              </w:rPr>
            </w:pPr>
            <w:r w:rsidRPr="00A011FC">
              <w:rPr>
                <w:lang w:val="es-CO"/>
              </w:rPr>
              <w:t>Model0Geometry</w:t>
            </w:r>
          </w:p>
        </w:tc>
      </w:tr>
      <w:tr w:rsidR="00A011FC" w:rsidRPr="00A011FC" w14:paraId="5D4E546A" w14:textId="77777777" w:rsidTr="003143E4">
        <w:trPr>
          <w:jc w:val="center"/>
        </w:trPr>
        <w:tc>
          <w:tcPr>
            <w:tcW w:w="0" w:type="auto"/>
            <w:shd w:val="clear" w:color="auto" w:fill="FFFFFF"/>
            <w:tcMar>
              <w:top w:w="0" w:type="dxa"/>
              <w:left w:w="85" w:type="dxa"/>
              <w:bottom w:w="0" w:type="dxa"/>
              <w:right w:w="85" w:type="dxa"/>
            </w:tcMar>
            <w:vAlign w:val="center"/>
            <w:hideMark/>
          </w:tcPr>
          <w:p w14:paraId="46BDC8CC" w14:textId="77777777" w:rsidR="00A011FC" w:rsidRPr="00A011FC" w:rsidRDefault="00A011FC" w:rsidP="00A011FC">
            <w:pPr>
              <w:rPr>
                <w:lang w:val="es-CO"/>
              </w:rPr>
            </w:pPr>
            <w:proofErr w:type="spellStart"/>
            <w:r w:rsidRPr="00A011FC">
              <w:rPr>
                <w:lang w:val="es-CO"/>
              </w:rPr>
              <w:t>Unsteady</w:t>
            </w:r>
            <w:proofErr w:type="spellEnd"/>
            <w:r w:rsidRPr="00A011FC">
              <w:rPr>
                <w:lang w:val="es-CO"/>
              </w:rPr>
              <w:t xml:space="preserve"> </w:t>
            </w:r>
            <w:proofErr w:type="spellStart"/>
            <w:r w:rsidRPr="00A011FC">
              <w:rPr>
                <w:lang w:val="es-CO"/>
              </w:rPr>
              <w:t>flow</w:t>
            </w:r>
            <w:proofErr w:type="spellEnd"/>
          </w:p>
        </w:tc>
        <w:tc>
          <w:tcPr>
            <w:tcW w:w="0" w:type="auto"/>
            <w:shd w:val="clear" w:color="auto" w:fill="FFFFFF"/>
            <w:tcMar>
              <w:top w:w="0" w:type="dxa"/>
              <w:left w:w="85" w:type="dxa"/>
              <w:bottom w:w="0" w:type="dxa"/>
              <w:right w:w="85" w:type="dxa"/>
            </w:tcMar>
            <w:vAlign w:val="center"/>
            <w:hideMark/>
          </w:tcPr>
          <w:p w14:paraId="79CD18F7" w14:textId="77777777" w:rsidR="00A011FC" w:rsidRPr="00A011FC" w:rsidRDefault="00A011FC" w:rsidP="00A011FC">
            <w:pPr>
              <w:rPr>
                <w:lang w:val="es-CO"/>
              </w:rPr>
            </w:pPr>
            <w:r w:rsidRPr="00A011FC">
              <w:rPr>
                <w:lang w:val="es-CO"/>
              </w:rPr>
              <w:t>HECRAS25899.u01</w:t>
            </w:r>
          </w:p>
        </w:tc>
        <w:tc>
          <w:tcPr>
            <w:tcW w:w="0" w:type="auto"/>
            <w:shd w:val="clear" w:color="auto" w:fill="FFFFFF"/>
            <w:tcMar>
              <w:top w:w="0" w:type="dxa"/>
              <w:left w:w="85" w:type="dxa"/>
              <w:bottom w:w="0" w:type="dxa"/>
              <w:right w:w="85" w:type="dxa"/>
            </w:tcMar>
            <w:vAlign w:val="center"/>
            <w:hideMark/>
          </w:tcPr>
          <w:p w14:paraId="4C43BA49" w14:textId="77777777" w:rsidR="00A011FC" w:rsidRPr="00A011FC" w:rsidRDefault="00A011FC" w:rsidP="00A011FC">
            <w:pPr>
              <w:rPr>
                <w:lang w:val="es-CO"/>
              </w:rPr>
            </w:pPr>
            <w:r w:rsidRPr="00A011FC">
              <w:rPr>
                <w:lang w:val="es-CO"/>
              </w:rPr>
              <w:t>Model0UnsteadyFlow</w:t>
            </w:r>
          </w:p>
        </w:tc>
      </w:tr>
      <w:tr w:rsidR="00A011FC" w:rsidRPr="00A011FC" w14:paraId="6F5D8CD7" w14:textId="77777777" w:rsidTr="003143E4">
        <w:trPr>
          <w:jc w:val="center"/>
        </w:trPr>
        <w:tc>
          <w:tcPr>
            <w:tcW w:w="0" w:type="auto"/>
            <w:shd w:val="clear" w:color="auto" w:fill="FFFFFF"/>
            <w:tcMar>
              <w:top w:w="0" w:type="dxa"/>
              <w:left w:w="85" w:type="dxa"/>
              <w:bottom w:w="0" w:type="dxa"/>
              <w:right w:w="85" w:type="dxa"/>
            </w:tcMar>
            <w:vAlign w:val="center"/>
            <w:hideMark/>
          </w:tcPr>
          <w:p w14:paraId="210954CE" w14:textId="77777777" w:rsidR="00A011FC" w:rsidRPr="00A011FC" w:rsidRDefault="00A011FC" w:rsidP="00A011FC">
            <w:pPr>
              <w:rPr>
                <w:lang w:val="es-CO"/>
              </w:rPr>
            </w:pPr>
            <w:r w:rsidRPr="00A011FC">
              <w:rPr>
                <w:lang w:val="es-CO"/>
              </w:rPr>
              <w:t>Modelo digital hibrido de terreno</w:t>
            </w:r>
          </w:p>
        </w:tc>
        <w:tc>
          <w:tcPr>
            <w:tcW w:w="0" w:type="auto"/>
            <w:shd w:val="clear" w:color="auto" w:fill="FFFFFF"/>
            <w:tcMar>
              <w:top w:w="0" w:type="dxa"/>
              <w:left w:w="85" w:type="dxa"/>
              <w:bottom w:w="0" w:type="dxa"/>
              <w:right w:w="85" w:type="dxa"/>
            </w:tcMar>
            <w:vAlign w:val="center"/>
            <w:hideMark/>
          </w:tcPr>
          <w:p w14:paraId="7E0724B2" w14:textId="77777777" w:rsidR="00A011FC" w:rsidRPr="00A011FC" w:rsidRDefault="00A011FC" w:rsidP="00A011FC">
            <w:pPr>
              <w:rPr>
                <w:lang w:val="es-CO"/>
              </w:rPr>
            </w:pPr>
            <w:proofErr w:type="spellStart"/>
            <w:r w:rsidRPr="00A011FC">
              <w:rPr>
                <w:lang w:val="es-CO"/>
              </w:rPr>
              <w:t>Terrain</w:t>
            </w:r>
            <w:proofErr w:type="spellEnd"/>
            <w:r w:rsidRPr="00A011FC">
              <w:rPr>
                <w:lang w:val="es-CO"/>
              </w:rPr>
              <w:t>/</w:t>
            </w:r>
            <w:proofErr w:type="spellStart"/>
            <w:r w:rsidRPr="00A011FC">
              <w:rPr>
                <w:lang w:val="es-CO"/>
              </w:rPr>
              <w:t>Terrain.hdf</w:t>
            </w:r>
            <w:proofErr w:type="spellEnd"/>
          </w:p>
        </w:tc>
        <w:tc>
          <w:tcPr>
            <w:tcW w:w="0" w:type="auto"/>
            <w:shd w:val="clear" w:color="auto" w:fill="FFFFFF"/>
            <w:tcMar>
              <w:top w:w="0" w:type="dxa"/>
              <w:left w:w="85" w:type="dxa"/>
              <w:bottom w:w="0" w:type="dxa"/>
              <w:right w:w="85" w:type="dxa"/>
            </w:tcMar>
            <w:vAlign w:val="center"/>
            <w:hideMark/>
          </w:tcPr>
          <w:p w14:paraId="7317B3E7" w14:textId="77777777" w:rsidR="00A011FC" w:rsidRPr="00A011FC" w:rsidRDefault="00A011FC" w:rsidP="00A011FC">
            <w:pPr>
              <w:rPr>
                <w:lang w:val="es-CO"/>
              </w:rPr>
            </w:pPr>
            <w:proofErr w:type="spellStart"/>
            <w:r w:rsidRPr="00A011FC">
              <w:rPr>
                <w:lang w:val="es-CO"/>
              </w:rPr>
              <w:t>Terrain</w:t>
            </w:r>
            <w:proofErr w:type="spellEnd"/>
          </w:p>
        </w:tc>
      </w:tr>
      <w:tr w:rsidR="00A011FC" w:rsidRPr="00A011FC" w14:paraId="629C9C6A" w14:textId="77777777" w:rsidTr="003143E4">
        <w:trPr>
          <w:jc w:val="center"/>
        </w:trPr>
        <w:tc>
          <w:tcPr>
            <w:tcW w:w="0" w:type="auto"/>
            <w:shd w:val="clear" w:color="auto" w:fill="FFFFFF"/>
            <w:tcMar>
              <w:top w:w="0" w:type="dxa"/>
              <w:left w:w="85" w:type="dxa"/>
              <w:bottom w:w="0" w:type="dxa"/>
              <w:right w:w="85" w:type="dxa"/>
            </w:tcMar>
            <w:vAlign w:val="center"/>
            <w:hideMark/>
          </w:tcPr>
          <w:p w14:paraId="72F111E8" w14:textId="77777777" w:rsidR="00A011FC" w:rsidRPr="00A011FC" w:rsidRDefault="00A011FC" w:rsidP="00A011FC">
            <w:pPr>
              <w:rPr>
                <w:lang w:val="es-CO"/>
              </w:rPr>
            </w:pPr>
            <w:r w:rsidRPr="00A011FC">
              <w:rPr>
                <w:lang w:val="es-CO"/>
              </w:rPr>
              <w:t>Mapa de usos o coberturas del suelo</w:t>
            </w:r>
          </w:p>
        </w:tc>
        <w:tc>
          <w:tcPr>
            <w:tcW w:w="0" w:type="auto"/>
            <w:shd w:val="clear" w:color="auto" w:fill="FFFFFF"/>
            <w:tcMar>
              <w:top w:w="0" w:type="dxa"/>
              <w:left w:w="85" w:type="dxa"/>
              <w:bottom w:w="0" w:type="dxa"/>
              <w:right w:w="85" w:type="dxa"/>
            </w:tcMar>
            <w:vAlign w:val="center"/>
            <w:hideMark/>
          </w:tcPr>
          <w:p w14:paraId="2548F096"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LandCover.hdf</w:t>
            </w:r>
            <w:proofErr w:type="spellEnd"/>
          </w:p>
        </w:tc>
        <w:tc>
          <w:tcPr>
            <w:tcW w:w="0" w:type="auto"/>
            <w:shd w:val="clear" w:color="auto" w:fill="FFFFFF"/>
            <w:tcMar>
              <w:top w:w="0" w:type="dxa"/>
              <w:left w:w="85" w:type="dxa"/>
              <w:bottom w:w="0" w:type="dxa"/>
              <w:right w:w="85" w:type="dxa"/>
            </w:tcMar>
            <w:vAlign w:val="center"/>
            <w:hideMark/>
          </w:tcPr>
          <w:p w14:paraId="7A427558" w14:textId="77777777" w:rsidR="00A011FC" w:rsidRPr="00A011FC" w:rsidRDefault="00A011FC" w:rsidP="00A011FC">
            <w:pPr>
              <w:rPr>
                <w:lang w:val="es-CO"/>
              </w:rPr>
            </w:pPr>
            <w:proofErr w:type="spellStart"/>
            <w:r w:rsidRPr="00A011FC">
              <w:rPr>
                <w:lang w:val="es-CO"/>
              </w:rPr>
              <w:t>LandCover</w:t>
            </w:r>
            <w:proofErr w:type="spellEnd"/>
          </w:p>
        </w:tc>
      </w:tr>
      <w:tr w:rsidR="00A011FC" w:rsidRPr="00A011FC" w14:paraId="63993ED0" w14:textId="77777777" w:rsidTr="003143E4">
        <w:trPr>
          <w:jc w:val="center"/>
        </w:trPr>
        <w:tc>
          <w:tcPr>
            <w:tcW w:w="0" w:type="auto"/>
            <w:shd w:val="clear" w:color="auto" w:fill="FFFFFF"/>
            <w:tcMar>
              <w:top w:w="0" w:type="dxa"/>
              <w:left w:w="85" w:type="dxa"/>
              <w:bottom w:w="0" w:type="dxa"/>
              <w:right w:w="85" w:type="dxa"/>
            </w:tcMar>
            <w:vAlign w:val="center"/>
            <w:hideMark/>
          </w:tcPr>
          <w:p w14:paraId="2D297AA1" w14:textId="77777777" w:rsidR="00A011FC" w:rsidRPr="00A011FC" w:rsidRDefault="00A011FC" w:rsidP="00A011FC">
            <w:pPr>
              <w:rPr>
                <w:lang w:val="es-CO"/>
              </w:rPr>
            </w:pPr>
            <w:r w:rsidRPr="00A011FC">
              <w:rPr>
                <w:lang w:val="es-CO"/>
              </w:rPr>
              <w:t>Mapa de suelos</w:t>
            </w:r>
          </w:p>
        </w:tc>
        <w:tc>
          <w:tcPr>
            <w:tcW w:w="0" w:type="auto"/>
            <w:shd w:val="clear" w:color="auto" w:fill="FFFFFF"/>
            <w:tcMar>
              <w:top w:w="0" w:type="dxa"/>
              <w:left w:w="85" w:type="dxa"/>
              <w:bottom w:w="0" w:type="dxa"/>
              <w:right w:w="85" w:type="dxa"/>
            </w:tcMar>
            <w:vAlign w:val="center"/>
            <w:hideMark/>
          </w:tcPr>
          <w:p w14:paraId="2B52507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Soils.hdf</w:t>
            </w:r>
            <w:proofErr w:type="spellEnd"/>
          </w:p>
        </w:tc>
        <w:tc>
          <w:tcPr>
            <w:tcW w:w="0" w:type="auto"/>
            <w:shd w:val="clear" w:color="auto" w:fill="FFFFFF"/>
            <w:tcMar>
              <w:top w:w="0" w:type="dxa"/>
              <w:left w:w="85" w:type="dxa"/>
              <w:bottom w:w="0" w:type="dxa"/>
              <w:right w:w="85" w:type="dxa"/>
            </w:tcMar>
            <w:vAlign w:val="center"/>
            <w:hideMark/>
          </w:tcPr>
          <w:p w14:paraId="0FE51D14" w14:textId="77777777" w:rsidR="00A011FC" w:rsidRPr="00A011FC" w:rsidRDefault="00A011FC" w:rsidP="00A011FC">
            <w:pPr>
              <w:rPr>
                <w:lang w:val="es-CO"/>
              </w:rPr>
            </w:pPr>
            <w:proofErr w:type="spellStart"/>
            <w:r w:rsidRPr="00A011FC">
              <w:rPr>
                <w:lang w:val="es-CO"/>
              </w:rPr>
              <w:t>Soils</w:t>
            </w:r>
            <w:proofErr w:type="spellEnd"/>
          </w:p>
        </w:tc>
      </w:tr>
      <w:tr w:rsidR="00A011FC" w:rsidRPr="00A011FC" w14:paraId="4DFA04F1" w14:textId="77777777" w:rsidTr="003143E4">
        <w:trPr>
          <w:jc w:val="center"/>
        </w:trPr>
        <w:tc>
          <w:tcPr>
            <w:tcW w:w="0" w:type="auto"/>
            <w:shd w:val="clear" w:color="auto" w:fill="FFFFFF"/>
            <w:tcMar>
              <w:top w:w="0" w:type="dxa"/>
              <w:left w:w="85" w:type="dxa"/>
              <w:bottom w:w="0" w:type="dxa"/>
              <w:right w:w="85" w:type="dxa"/>
            </w:tcMar>
            <w:vAlign w:val="center"/>
            <w:hideMark/>
          </w:tcPr>
          <w:p w14:paraId="090B9466" w14:textId="77777777" w:rsidR="00A011FC" w:rsidRPr="00A011FC" w:rsidRDefault="00A011FC" w:rsidP="00A011FC">
            <w:pPr>
              <w:rPr>
                <w:lang w:val="es-CO"/>
              </w:rPr>
            </w:pPr>
            <w:r w:rsidRPr="00A011FC">
              <w:rPr>
                <w:lang w:val="es-CO"/>
              </w:rPr>
              <w:t>Mapa de infiltración</w:t>
            </w:r>
          </w:p>
        </w:tc>
        <w:tc>
          <w:tcPr>
            <w:tcW w:w="0" w:type="auto"/>
            <w:shd w:val="clear" w:color="auto" w:fill="FFFFFF"/>
            <w:tcMar>
              <w:top w:w="0" w:type="dxa"/>
              <w:left w:w="85" w:type="dxa"/>
              <w:bottom w:w="0" w:type="dxa"/>
              <w:right w:w="85" w:type="dxa"/>
            </w:tcMar>
            <w:vAlign w:val="center"/>
            <w:hideMark/>
          </w:tcPr>
          <w:p w14:paraId="1C48B09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Infiltration.hdf</w:t>
            </w:r>
            <w:proofErr w:type="spellEnd"/>
          </w:p>
        </w:tc>
        <w:tc>
          <w:tcPr>
            <w:tcW w:w="0" w:type="auto"/>
            <w:shd w:val="clear" w:color="auto" w:fill="FFFFFF"/>
            <w:tcMar>
              <w:top w:w="0" w:type="dxa"/>
              <w:left w:w="85" w:type="dxa"/>
              <w:bottom w:w="0" w:type="dxa"/>
              <w:right w:w="85" w:type="dxa"/>
            </w:tcMar>
            <w:vAlign w:val="center"/>
            <w:hideMark/>
          </w:tcPr>
          <w:p w14:paraId="2BAAAEA0" w14:textId="77777777" w:rsidR="00A011FC" w:rsidRPr="00A011FC" w:rsidRDefault="00A011FC" w:rsidP="00A011FC">
            <w:pPr>
              <w:rPr>
                <w:lang w:val="es-CO"/>
              </w:rPr>
            </w:pPr>
            <w:proofErr w:type="spellStart"/>
            <w:r w:rsidRPr="00A011FC">
              <w:rPr>
                <w:lang w:val="es-CO"/>
              </w:rPr>
              <w:t>Infiltration</w:t>
            </w:r>
            <w:proofErr w:type="spellEnd"/>
          </w:p>
        </w:tc>
      </w:tr>
    </w:tbl>
    <w:p w14:paraId="4990BD32" w14:textId="77777777" w:rsidR="00A011FC" w:rsidRDefault="00A011FC" w:rsidP="00A011FC">
      <w:pPr>
        <w:jc w:val="center"/>
        <w:rPr>
          <w:sz w:val="16"/>
          <w:szCs w:val="16"/>
          <w:lang w:val="es-CO"/>
        </w:rPr>
      </w:pPr>
      <w:r w:rsidRPr="00E06D81">
        <w:rPr>
          <w:sz w:val="16"/>
          <w:szCs w:val="16"/>
          <w:lang w:val="es-CO"/>
        </w:rPr>
        <w:t>Fuente: Centro de Estudios Hidráulicos. Escuela Colombiana de Ingeniería Julio Garavito.</w:t>
      </w:r>
    </w:p>
    <w:p w14:paraId="04F4433F" w14:textId="77777777" w:rsidR="00A011FC" w:rsidRDefault="00A011FC" w:rsidP="00AE60A8">
      <w:pPr>
        <w:rPr>
          <w:lang w:val="es-CO"/>
        </w:rPr>
      </w:pPr>
    </w:p>
    <w:p w14:paraId="195AA1C5" w14:textId="19247B88" w:rsidR="00A011FC" w:rsidRDefault="001742F6" w:rsidP="001742F6">
      <w:pPr>
        <w:pStyle w:val="Caption"/>
        <w:rPr>
          <w:lang w:val="es-CO"/>
        </w:rPr>
      </w:pPr>
      <w:bookmarkStart w:id="22" w:name="_Toc175124003"/>
      <w:r>
        <w:t xml:space="preserve">Figura </w:t>
      </w:r>
      <w:fldSimple w:instr=" SEQ Figura \* ARABIC ">
        <w:r w:rsidR="003A4EBE">
          <w:rPr>
            <w:noProof/>
          </w:rPr>
          <w:t>11</w:t>
        </w:r>
      </w:fldSimple>
      <w:r>
        <w:t>. Ventana principal de proyecto en HEC-RAS</w:t>
      </w:r>
      <w:bookmarkEnd w:id="22"/>
    </w:p>
    <w:p w14:paraId="2E78344B" w14:textId="01E98C67" w:rsidR="00A011FC" w:rsidRDefault="001742F6" w:rsidP="00C12640">
      <w:pPr>
        <w:jc w:val="center"/>
        <w:rPr>
          <w:lang w:val="es-CO"/>
        </w:rPr>
      </w:pPr>
      <w:r>
        <w:rPr>
          <w:noProof/>
        </w:rPr>
        <w:drawing>
          <wp:inline distT="0" distB="0" distL="0" distR="0" wp14:anchorId="13639D3B" wp14:editId="599366CA">
            <wp:extent cx="5400000" cy="1365162"/>
            <wp:effectExtent l="0" t="0" r="0" b="6985"/>
            <wp:docPr id="1766192063" name="Picture 2" descr="R.Hydro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HydroBogot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1365162"/>
                    </a:xfrm>
                    <a:prstGeom prst="rect">
                      <a:avLst/>
                    </a:prstGeom>
                    <a:noFill/>
                    <a:ln>
                      <a:noFill/>
                    </a:ln>
                  </pic:spPr>
                </pic:pic>
              </a:graphicData>
            </a:graphic>
          </wp:inline>
        </w:drawing>
      </w:r>
    </w:p>
    <w:p w14:paraId="101FD722" w14:textId="77777777" w:rsidR="001742F6" w:rsidRDefault="001742F6" w:rsidP="001742F6">
      <w:pPr>
        <w:jc w:val="center"/>
        <w:rPr>
          <w:sz w:val="16"/>
          <w:szCs w:val="16"/>
          <w:lang w:val="es-CO"/>
        </w:rPr>
      </w:pPr>
      <w:r w:rsidRPr="00E06D81">
        <w:rPr>
          <w:sz w:val="16"/>
          <w:szCs w:val="16"/>
          <w:lang w:val="es-CO"/>
        </w:rPr>
        <w:t>Fuente: Centro de Estudios Hidráulicos. Escuela Colombiana de Ingeniería Julio Garavito.</w:t>
      </w:r>
    </w:p>
    <w:p w14:paraId="1172D7C7" w14:textId="425DE01C" w:rsidR="00C12640" w:rsidRDefault="00C12640">
      <w:pPr>
        <w:jc w:val="left"/>
        <w:rPr>
          <w:lang w:val="es-CO"/>
        </w:rPr>
      </w:pPr>
      <w:r>
        <w:rPr>
          <w:lang w:val="es-CO"/>
        </w:rPr>
        <w:br w:type="page"/>
      </w:r>
    </w:p>
    <w:p w14:paraId="27C82CF7" w14:textId="637AED66" w:rsidR="001742F6" w:rsidRDefault="001742F6" w:rsidP="001742F6">
      <w:pPr>
        <w:pStyle w:val="Heading2"/>
      </w:pPr>
      <w:bookmarkStart w:id="23" w:name="_Toc175123971"/>
      <w:r w:rsidRPr="001742F6">
        <w:lastRenderedPageBreak/>
        <w:t>Mallado y mapas asociados</w:t>
      </w:r>
      <w:bookmarkEnd w:id="23"/>
    </w:p>
    <w:p w14:paraId="3AEB50C4" w14:textId="77777777" w:rsidR="001742F6" w:rsidRDefault="001742F6" w:rsidP="00AE60A8">
      <w:pPr>
        <w:rPr>
          <w:lang w:val="es-CO"/>
        </w:rPr>
      </w:pPr>
    </w:p>
    <w:p w14:paraId="5F736296" w14:textId="40B08528" w:rsidR="001742F6" w:rsidRDefault="001742F6" w:rsidP="00AE60A8">
      <w:pPr>
        <w:rPr>
          <w:lang w:val="es-CO"/>
        </w:rPr>
      </w:pPr>
      <w:r w:rsidRPr="001742F6">
        <w:rPr>
          <w:lang w:val="es-CO"/>
        </w:rPr>
        <w:t>El mallado ha sido</w:t>
      </w:r>
      <w:r>
        <w:rPr>
          <w:lang w:val="es-CO"/>
        </w:rPr>
        <w:t xml:space="preserve"> creado </w:t>
      </w:r>
      <w:r w:rsidR="00343311">
        <w:rPr>
          <w:lang w:val="es-CO"/>
        </w:rPr>
        <w:t>con</w:t>
      </w:r>
      <w:r>
        <w:rPr>
          <w:lang w:val="es-CO"/>
        </w:rPr>
        <w:t xml:space="preserve"> la herramienta RAS </w:t>
      </w:r>
      <w:proofErr w:type="spellStart"/>
      <w:r>
        <w:rPr>
          <w:lang w:val="es-CO"/>
        </w:rPr>
        <w:t>Mapper</w:t>
      </w:r>
      <w:proofErr w:type="spellEnd"/>
      <w:r>
        <w:rPr>
          <w:lang w:val="es-CO"/>
        </w:rPr>
        <w:t xml:space="preserve"> de HEC-RAS, y ha sido</w:t>
      </w:r>
      <w:r w:rsidRPr="001742F6">
        <w:rPr>
          <w:lang w:val="es-CO"/>
        </w:rPr>
        <w:t xml:space="preserve"> refinado utilizando los alineamientos de los cauces principales de la red de drenaje de la cuenca</w:t>
      </w:r>
      <w:r>
        <w:rPr>
          <w:lang w:val="es-CO"/>
        </w:rPr>
        <w:t>,</w:t>
      </w:r>
      <w:r w:rsidRPr="001742F6">
        <w:rPr>
          <w:lang w:val="es-CO"/>
        </w:rPr>
        <w:t xml:space="preserve"> contenidos en </w:t>
      </w:r>
      <w:r>
        <w:rPr>
          <w:lang w:val="es-CO"/>
        </w:rPr>
        <w:t xml:space="preserve">la capa geográfica </w:t>
      </w:r>
      <w:r w:rsidRPr="001742F6">
        <w:rPr>
          <w:lang w:val="es-CO"/>
        </w:rPr>
        <w:t>Breakline_9377_v0.shp</w:t>
      </w:r>
      <w:r w:rsidR="00343311">
        <w:rPr>
          <w:lang w:val="es-CO"/>
        </w:rPr>
        <w:t xml:space="preserve">, los cuales </w:t>
      </w:r>
      <w:r w:rsidR="00343311">
        <w:t>contienen la</w:t>
      </w:r>
      <w:r w:rsidR="00C55A27">
        <w:t>s</w:t>
      </w:r>
      <w:r w:rsidR="00343311">
        <w:t xml:space="preserve"> </w:t>
      </w:r>
      <w:r w:rsidR="00343311" w:rsidRPr="00343311">
        <w:t>líneas de drenaje identificadas como </w:t>
      </w:r>
      <w:proofErr w:type="spellStart"/>
      <w:r w:rsidR="00343311" w:rsidRPr="00343311">
        <w:t>Breakline</w:t>
      </w:r>
      <w:proofErr w:type="spellEnd"/>
      <w:r w:rsidR="00343311" w:rsidRPr="00343311">
        <w:t xml:space="preserve"> = 1 </w:t>
      </w:r>
      <w:r w:rsidR="00343311">
        <w:t>o</w:t>
      </w:r>
      <w:r w:rsidR="00343311" w:rsidRPr="00343311">
        <w:t xml:space="preserve"> </w:t>
      </w:r>
      <w:proofErr w:type="spellStart"/>
      <w:r w:rsidR="00343311" w:rsidRPr="00343311">
        <w:t>Breakline</w:t>
      </w:r>
      <w:proofErr w:type="spellEnd"/>
      <w:r w:rsidR="00343311" w:rsidRPr="00343311">
        <w:t xml:space="preserve"> = 2</w:t>
      </w:r>
      <w:r w:rsidR="00343311">
        <w:t>, cuyos p</w:t>
      </w:r>
      <w:r w:rsidR="00343311" w:rsidRPr="00343311">
        <w:t>arámetros de mallado </w:t>
      </w:r>
      <w:r w:rsidR="00343311">
        <w:t xml:space="preserve">han sido definidos como </w:t>
      </w:r>
      <w:proofErr w:type="spellStart"/>
      <w:r w:rsidR="00343311" w:rsidRPr="00343311">
        <w:rPr>
          <w:i/>
          <w:iCs/>
        </w:rPr>
        <w:t>FarSpace</w:t>
      </w:r>
      <w:proofErr w:type="spellEnd"/>
      <w:r w:rsidR="00343311" w:rsidRPr="00343311">
        <w:rPr>
          <w:i/>
          <w:iCs/>
        </w:rPr>
        <w:t xml:space="preserve"> = </w:t>
      </w:r>
      <w:proofErr w:type="spellStart"/>
      <w:r w:rsidR="00343311" w:rsidRPr="00343311">
        <w:rPr>
          <w:i/>
          <w:iCs/>
        </w:rPr>
        <w:t>NearSpace</w:t>
      </w:r>
      <w:proofErr w:type="spellEnd"/>
      <w:r w:rsidR="00343311" w:rsidRPr="00343311">
        <w:t>, </w:t>
      </w:r>
      <w:proofErr w:type="spellStart"/>
      <w:r w:rsidR="00343311" w:rsidRPr="00343311">
        <w:rPr>
          <w:i/>
          <w:iCs/>
        </w:rPr>
        <w:t>NearRepeat</w:t>
      </w:r>
      <w:proofErr w:type="spellEnd"/>
      <w:r w:rsidR="00343311" w:rsidRPr="00343311">
        <w:rPr>
          <w:i/>
          <w:iCs/>
        </w:rPr>
        <w:t xml:space="preserve"> = 0</w:t>
      </w:r>
      <w:r w:rsidR="00343311" w:rsidRPr="00343311">
        <w:t> y multiplicadores de distancia a partir de valores originales en drenajes definidos como </w:t>
      </w:r>
      <w:proofErr w:type="spellStart"/>
      <w:r w:rsidR="00343311" w:rsidRPr="00343311">
        <w:rPr>
          <w:i/>
          <w:iCs/>
        </w:rPr>
        <w:t>Breakline</w:t>
      </w:r>
      <w:proofErr w:type="spellEnd"/>
      <w:r w:rsidR="00343311" w:rsidRPr="00343311">
        <w:rPr>
          <w:i/>
          <w:iCs/>
        </w:rPr>
        <w:t xml:space="preserve"> = 1 </w:t>
      </w:r>
      <w:r w:rsidR="00343311" w:rsidRPr="00343311">
        <w:t>con</w:t>
      </w:r>
      <w:r w:rsidR="00343311" w:rsidRPr="00343311">
        <w:rPr>
          <w:i/>
          <w:iCs/>
        </w:rPr>
        <w:t xml:space="preserve"> </w:t>
      </w:r>
      <w:proofErr w:type="spellStart"/>
      <w:r w:rsidR="00343311" w:rsidRPr="00343311">
        <w:rPr>
          <w:i/>
          <w:iCs/>
        </w:rPr>
        <w:t>NearSpace</w:t>
      </w:r>
      <w:proofErr w:type="spellEnd"/>
      <w:r w:rsidR="00343311" w:rsidRPr="00343311">
        <w:rPr>
          <w:i/>
          <w:iCs/>
        </w:rPr>
        <w:t xml:space="preserve"> multiplicado por 4 </w:t>
      </w:r>
      <w:r w:rsidR="00343311" w:rsidRPr="00343311">
        <w:t>y</w:t>
      </w:r>
      <w:r w:rsidR="00343311" w:rsidRPr="00343311">
        <w:rPr>
          <w:i/>
          <w:iCs/>
        </w:rPr>
        <w:t xml:space="preserve"> </w:t>
      </w:r>
      <w:proofErr w:type="spellStart"/>
      <w:r w:rsidR="00343311" w:rsidRPr="00343311">
        <w:rPr>
          <w:i/>
          <w:iCs/>
        </w:rPr>
        <w:t>Breakline</w:t>
      </w:r>
      <w:proofErr w:type="spellEnd"/>
      <w:r w:rsidR="00343311" w:rsidRPr="00343311">
        <w:rPr>
          <w:i/>
          <w:iCs/>
        </w:rPr>
        <w:t xml:space="preserve"> = 2 </w:t>
      </w:r>
      <w:r w:rsidR="00343311" w:rsidRPr="00343311">
        <w:t>con</w:t>
      </w:r>
      <w:r w:rsidR="00343311" w:rsidRPr="00343311">
        <w:rPr>
          <w:i/>
          <w:iCs/>
        </w:rPr>
        <w:t xml:space="preserve"> </w:t>
      </w:r>
      <w:proofErr w:type="spellStart"/>
      <w:r w:rsidR="00343311" w:rsidRPr="00343311">
        <w:rPr>
          <w:i/>
          <w:iCs/>
        </w:rPr>
        <w:t>NearSpace</w:t>
      </w:r>
      <w:proofErr w:type="spellEnd"/>
      <w:r w:rsidR="00343311" w:rsidRPr="00343311">
        <w:rPr>
          <w:i/>
          <w:iCs/>
        </w:rPr>
        <w:t xml:space="preserve"> multiplicado por 6</w:t>
      </w:r>
      <w:r>
        <w:rPr>
          <w:lang w:val="es-CO"/>
        </w:rPr>
        <w:t>.</w:t>
      </w:r>
      <w:r w:rsidR="00C55A27">
        <w:rPr>
          <w:lang w:val="es-CO"/>
        </w:rPr>
        <w:t xml:space="preserve"> Las especificaciones del mallado se presentan en la Tabla 6 e ilustran en la Figura 12.</w:t>
      </w:r>
    </w:p>
    <w:p w14:paraId="76F9A649" w14:textId="7098F808" w:rsidR="007D029F" w:rsidRDefault="007D029F">
      <w:pPr>
        <w:jc w:val="left"/>
        <w:rPr>
          <w:lang w:val="es-CO"/>
        </w:rPr>
      </w:pPr>
    </w:p>
    <w:p w14:paraId="06ED52F9" w14:textId="57C65AA1" w:rsidR="001742F6" w:rsidRDefault="00232C96" w:rsidP="00232C96">
      <w:pPr>
        <w:pStyle w:val="Caption"/>
        <w:rPr>
          <w:lang w:val="es-CO"/>
        </w:rPr>
      </w:pPr>
      <w:bookmarkStart w:id="24" w:name="_Toc175123988"/>
      <w:r>
        <w:t xml:space="preserve">Tabla </w:t>
      </w:r>
      <w:fldSimple w:instr=" SEQ Tabla \* ARABIC ">
        <w:r w:rsidR="003A4EBE">
          <w:rPr>
            <w:noProof/>
          </w:rPr>
          <w:t>6</w:t>
        </w:r>
      </w:fldSimple>
      <w:r>
        <w:t xml:space="preserve">. Características del mallado en RAS </w:t>
      </w:r>
      <w:proofErr w:type="spellStart"/>
      <w:r>
        <w:t>Mapper</w:t>
      </w:r>
      <w:bookmarkEnd w:id="24"/>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927"/>
        <w:gridCol w:w="1935"/>
        <w:gridCol w:w="1010"/>
      </w:tblGrid>
      <w:tr w:rsidR="00232C96" w:rsidRPr="00232C96" w14:paraId="72ACC4AB" w14:textId="77777777" w:rsidTr="00C12640">
        <w:trPr>
          <w:tblHeader/>
          <w:jc w:val="center"/>
        </w:trPr>
        <w:tc>
          <w:tcPr>
            <w:tcW w:w="0" w:type="auto"/>
            <w:shd w:val="clear" w:color="auto" w:fill="F2F2F2" w:themeFill="background1" w:themeFillShade="F2"/>
            <w:tcMar>
              <w:top w:w="0" w:type="dxa"/>
              <w:left w:w="85" w:type="dxa"/>
              <w:bottom w:w="0" w:type="dxa"/>
              <w:right w:w="85" w:type="dxa"/>
            </w:tcMar>
            <w:vAlign w:val="center"/>
            <w:hideMark/>
          </w:tcPr>
          <w:p w14:paraId="083DAF30" w14:textId="77777777" w:rsidR="00232C96" w:rsidRPr="00232C96" w:rsidRDefault="00232C96" w:rsidP="00232C96">
            <w:pPr>
              <w:rPr>
                <w:lang w:val="es-CO"/>
              </w:rPr>
            </w:pPr>
            <w:r w:rsidRPr="00232C96">
              <w:rPr>
                <w:lang w:val="es-CO"/>
              </w:rPr>
              <w:t>Característica</w:t>
            </w:r>
          </w:p>
        </w:tc>
        <w:tc>
          <w:tcPr>
            <w:tcW w:w="0" w:type="auto"/>
            <w:shd w:val="clear" w:color="auto" w:fill="F2F2F2" w:themeFill="background1" w:themeFillShade="F2"/>
            <w:tcMar>
              <w:top w:w="0" w:type="dxa"/>
              <w:left w:w="85" w:type="dxa"/>
              <w:bottom w:w="0" w:type="dxa"/>
              <w:right w:w="85" w:type="dxa"/>
            </w:tcMar>
            <w:vAlign w:val="center"/>
            <w:hideMark/>
          </w:tcPr>
          <w:p w14:paraId="417688FF" w14:textId="77777777" w:rsidR="00232C96" w:rsidRPr="00232C96" w:rsidRDefault="00232C96" w:rsidP="00232C96">
            <w:pPr>
              <w:rPr>
                <w:lang w:val="es-CO"/>
              </w:rPr>
            </w:pPr>
            <w:proofErr w:type="spellStart"/>
            <w:r w:rsidRPr="00232C96">
              <w:rPr>
                <w:lang w:val="es-CO"/>
              </w:rPr>
              <w:t>Characteristic</w:t>
            </w:r>
            <w:proofErr w:type="spellEnd"/>
          </w:p>
        </w:tc>
        <w:tc>
          <w:tcPr>
            <w:tcW w:w="0" w:type="auto"/>
            <w:shd w:val="clear" w:color="auto" w:fill="F2F2F2" w:themeFill="background1" w:themeFillShade="F2"/>
            <w:tcMar>
              <w:top w:w="0" w:type="dxa"/>
              <w:left w:w="85" w:type="dxa"/>
              <w:bottom w:w="0" w:type="dxa"/>
              <w:right w:w="85" w:type="dxa"/>
            </w:tcMar>
            <w:vAlign w:val="center"/>
            <w:hideMark/>
          </w:tcPr>
          <w:p w14:paraId="7B728031" w14:textId="77777777" w:rsidR="00232C96" w:rsidRPr="00232C96" w:rsidRDefault="00232C96" w:rsidP="00232C96">
            <w:pPr>
              <w:rPr>
                <w:lang w:val="es-CO"/>
              </w:rPr>
            </w:pPr>
            <w:r w:rsidRPr="00232C96">
              <w:rPr>
                <w:lang w:val="es-CO"/>
              </w:rPr>
              <w:t>Valor</w:t>
            </w:r>
          </w:p>
        </w:tc>
      </w:tr>
      <w:tr w:rsidR="00232C96" w:rsidRPr="00232C96" w14:paraId="2672BB69" w14:textId="77777777" w:rsidTr="00C12640">
        <w:trPr>
          <w:jc w:val="center"/>
        </w:trPr>
        <w:tc>
          <w:tcPr>
            <w:tcW w:w="0" w:type="auto"/>
            <w:shd w:val="clear" w:color="auto" w:fill="FFFFFF"/>
            <w:tcMar>
              <w:top w:w="0" w:type="dxa"/>
              <w:left w:w="85" w:type="dxa"/>
              <w:bottom w:w="0" w:type="dxa"/>
              <w:right w:w="85" w:type="dxa"/>
            </w:tcMar>
            <w:vAlign w:val="center"/>
            <w:hideMark/>
          </w:tcPr>
          <w:p w14:paraId="6901D179" w14:textId="29F40B9F" w:rsidR="00232C96" w:rsidRPr="00232C96" w:rsidRDefault="00232C96" w:rsidP="00232C96">
            <w:pPr>
              <w:rPr>
                <w:lang w:val="es-CO"/>
              </w:rPr>
            </w:pPr>
            <w:r w:rsidRPr="00232C96">
              <w:rPr>
                <w:lang w:val="es-CO"/>
              </w:rPr>
              <w:t>Coeficiente de rugosidad global de Manning</w:t>
            </w:r>
            <w:r>
              <w:rPr>
                <w:lang w:val="es-CO"/>
              </w:rPr>
              <w:t xml:space="preserve"> por defecto</w:t>
            </w:r>
          </w:p>
        </w:tc>
        <w:tc>
          <w:tcPr>
            <w:tcW w:w="0" w:type="auto"/>
            <w:shd w:val="clear" w:color="auto" w:fill="FFFFFF"/>
            <w:tcMar>
              <w:top w:w="0" w:type="dxa"/>
              <w:left w:w="85" w:type="dxa"/>
              <w:bottom w:w="0" w:type="dxa"/>
              <w:right w:w="85" w:type="dxa"/>
            </w:tcMar>
            <w:vAlign w:val="center"/>
            <w:hideMark/>
          </w:tcPr>
          <w:p w14:paraId="05CE0AD1" w14:textId="77777777" w:rsidR="00232C96" w:rsidRPr="00232C96" w:rsidRDefault="00232C96" w:rsidP="00232C96">
            <w:pPr>
              <w:rPr>
                <w:lang w:val="es-CO"/>
              </w:rPr>
            </w:pPr>
            <w:proofErr w:type="spellStart"/>
            <w:r w:rsidRPr="00232C96">
              <w:rPr>
                <w:lang w:val="es-CO"/>
              </w:rPr>
              <w:t>Manning's</w:t>
            </w:r>
            <w:proofErr w:type="spellEnd"/>
            <w:r w:rsidRPr="00232C96">
              <w:rPr>
                <w:lang w:val="es-CO"/>
              </w:rPr>
              <w:t xml:space="preserve"> n</w:t>
            </w:r>
          </w:p>
        </w:tc>
        <w:tc>
          <w:tcPr>
            <w:tcW w:w="0" w:type="auto"/>
            <w:shd w:val="clear" w:color="auto" w:fill="FFFFFF"/>
            <w:tcMar>
              <w:top w:w="0" w:type="dxa"/>
              <w:left w:w="85" w:type="dxa"/>
              <w:bottom w:w="0" w:type="dxa"/>
              <w:right w:w="85" w:type="dxa"/>
            </w:tcMar>
            <w:vAlign w:val="center"/>
            <w:hideMark/>
          </w:tcPr>
          <w:p w14:paraId="4C81B111" w14:textId="77777777" w:rsidR="00232C96" w:rsidRPr="00232C96" w:rsidRDefault="00232C96" w:rsidP="00232C96">
            <w:pPr>
              <w:rPr>
                <w:lang w:val="es-CO"/>
              </w:rPr>
            </w:pPr>
            <w:r w:rsidRPr="00232C96">
              <w:rPr>
                <w:lang w:val="es-CO"/>
              </w:rPr>
              <w:t>0.030</w:t>
            </w:r>
          </w:p>
        </w:tc>
      </w:tr>
      <w:tr w:rsidR="00232C96" w:rsidRPr="00232C96" w14:paraId="52DD4A4A" w14:textId="77777777" w:rsidTr="00C12640">
        <w:trPr>
          <w:jc w:val="center"/>
        </w:trPr>
        <w:tc>
          <w:tcPr>
            <w:tcW w:w="0" w:type="auto"/>
            <w:shd w:val="clear" w:color="auto" w:fill="FFFFFF"/>
            <w:tcMar>
              <w:top w:w="0" w:type="dxa"/>
              <w:left w:w="85" w:type="dxa"/>
              <w:bottom w:w="0" w:type="dxa"/>
              <w:right w:w="85" w:type="dxa"/>
            </w:tcMar>
            <w:vAlign w:val="center"/>
            <w:hideMark/>
          </w:tcPr>
          <w:p w14:paraId="1A8C63A5" w14:textId="77777777" w:rsidR="00232C96" w:rsidRPr="00232C96" w:rsidRDefault="00232C96" w:rsidP="00232C96">
            <w:pPr>
              <w:rPr>
                <w:lang w:val="es-CO"/>
              </w:rPr>
            </w:pPr>
            <w:r w:rsidRPr="00232C96">
              <w:rPr>
                <w:lang w:val="es-CO"/>
              </w:rPr>
              <w:t>Tolerancia en longitud de caras</w:t>
            </w:r>
          </w:p>
        </w:tc>
        <w:tc>
          <w:tcPr>
            <w:tcW w:w="0" w:type="auto"/>
            <w:shd w:val="clear" w:color="auto" w:fill="FFFFFF"/>
            <w:tcMar>
              <w:top w:w="0" w:type="dxa"/>
              <w:left w:w="85" w:type="dxa"/>
              <w:bottom w:w="0" w:type="dxa"/>
              <w:right w:w="85" w:type="dxa"/>
            </w:tcMar>
            <w:vAlign w:val="center"/>
            <w:hideMark/>
          </w:tcPr>
          <w:p w14:paraId="16D762C6" w14:textId="77777777" w:rsidR="00232C96" w:rsidRPr="00232C96" w:rsidRDefault="00232C96" w:rsidP="00232C96">
            <w:pPr>
              <w:rPr>
                <w:lang w:val="es-CO"/>
              </w:rPr>
            </w:pPr>
            <w:r w:rsidRPr="00232C96">
              <w:rPr>
                <w:lang w:val="es-CO"/>
              </w:rPr>
              <w:t xml:space="preserve">Cell </w:t>
            </w:r>
            <w:proofErr w:type="spellStart"/>
            <w:r w:rsidRPr="00232C96">
              <w:rPr>
                <w:lang w:val="es-CO"/>
              </w:rPr>
              <w:t>tolerance</w:t>
            </w:r>
            <w:proofErr w:type="spellEnd"/>
          </w:p>
        </w:tc>
        <w:tc>
          <w:tcPr>
            <w:tcW w:w="0" w:type="auto"/>
            <w:shd w:val="clear" w:color="auto" w:fill="FFFFFF"/>
            <w:tcMar>
              <w:top w:w="0" w:type="dxa"/>
              <w:left w:w="85" w:type="dxa"/>
              <w:bottom w:w="0" w:type="dxa"/>
              <w:right w:w="85" w:type="dxa"/>
            </w:tcMar>
            <w:vAlign w:val="center"/>
            <w:hideMark/>
          </w:tcPr>
          <w:p w14:paraId="5FF4F163" w14:textId="77777777" w:rsidR="00232C96" w:rsidRPr="00232C96" w:rsidRDefault="00232C96" w:rsidP="00232C96">
            <w:pPr>
              <w:rPr>
                <w:lang w:val="es-CO"/>
              </w:rPr>
            </w:pPr>
            <w:r w:rsidRPr="00232C96">
              <w:rPr>
                <w:lang w:val="es-CO"/>
              </w:rPr>
              <w:t>5 %</w:t>
            </w:r>
          </w:p>
        </w:tc>
      </w:tr>
      <w:tr w:rsidR="00232C96" w:rsidRPr="00232C96" w14:paraId="4441434C" w14:textId="77777777" w:rsidTr="00C12640">
        <w:trPr>
          <w:jc w:val="center"/>
        </w:trPr>
        <w:tc>
          <w:tcPr>
            <w:tcW w:w="0" w:type="auto"/>
            <w:shd w:val="clear" w:color="auto" w:fill="FFFFFF"/>
            <w:tcMar>
              <w:top w:w="0" w:type="dxa"/>
              <w:left w:w="85" w:type="dxa"/>
              <w:bottom w:w="0" w:type="dxa"/>
              <w:right w:w="85" w:type="dxa"/>
            </w:tcMar>
            <w:vAlign w:val="center"/>
            <w:hideMark/>
          </w:tcPr>
          <w:p w14:paraId="0E77E53C" w14:textId="77777777" w:rsidR="00232C96" w:rsidRPr="00232C96" w:rsidRDefault="00232C96" w:rsidP="00232C96">
            <w:pPr>
              <w:rPr>
                <w:lang w:val="es-CO"/>
              </w:rPr>
            </w:pPr>
            <w:r w:rsidRPr="00232C96">
              <w:rPr>
                <w:lang w:val="es-CO"/>
              </w:rPr>
              <w:t>Tamaño general de celda horizontal y vertical</w:t>
            </w:r>
          </w:p>
        </w:tc>
        <w:tc>
          <w:tcPr>
            <w:tcW w:w="0" w:type="auto"/>
            <w:shd w:val="clear" w:color="auto" w:fill="FFFFFF"/>
            <w:tcMar>
              <w:top w:w="0" w:type="dxa"/>
              <w:left w:w="85" w:type="dxa"/>
              <w:bottom w:w="0" w:type="dxa"/>
              <w:right w:w="85" w:type="dxa"/>
            </w:tcMar>
            <w:vAlign w:val="center"/>
            <w:hideMark/>
          </w:tcPr>
          <w:p w14:paraId="28A1D4F0" w14:textId="77777777" w:rsidR="00232C96" w:rsidRPr="00232C96" w:rsidRDefault="00232C96" w:rsidP="00232C96">
            <w:pPr>
              <w:rPr>
                <w:lang w:val="es-CO"/>
              </w:rPr>
            </w:pPr>
            <w:proofErr w:type="spellStart"/>
            <w:r w:rsidRPr="00232C96">
              <w:rPr>
                <w:lang w:val="es-CO"/>
              </w:rPr>
              <w:t>Main</w:t>
            </w:r>
            <w:proofErr w:type="spellEnd"/>
            <w:r w:rsidRPr="00232C96">
              <w:rPr>
                <w:lang w:val="es-CO"/>
              </w:rPr>
              <w:t xml:space="preserve"> </w:t>
            </w:r>
            <w:proofErr w:type="spellStart"/>
            <w:r w:rsidRPr="00232C96">
              <w:rPr>
                <w:lang w:val="es-CO"/>
              </w:rPr>
              <w:t>cell</w:t>
            </w:r>
            <w:proofErr w:type="spellEnd"/>
            <w:r w:rsidRPr="00232C96">
              <w:rPr>
                <w:lang w:val="es-CO"/>
              </w:rPr>
              <w:t xml:space="preserve"> </w:t>
            </w:r>
            <w:proofErr w:type="spellStart"/>
            <w:r w:rsidRPr="00232C96">
              <w:rPr>
                <w:lang w:val="es-CO"/>
              </w:rPr>
              <w:t>size</w:t>
            </w:r>
            <w:proofErr w:type="spellEnd"/>
          </w:p>
        </w:tc>
        <w:tc>
          <w:tcPr>
            <w:tcW w:w="0" w:type="auto"/>
            <w:shd w:val="clear" w:color="auto" w:fill="FFFFFF"/>
            <w:tcMar>
              <w:top w:w="0" w:type="dxa"/>
              <w:left w:w="85" w:type="dxa"/>
              <w:bottom w:w="0" w:type="dxa"/>
              <w:right w:w="85" w:type="dxa"/>
            </w:tcMar>
            <w:vAlign w:val="center"/>
            <w:hideMark/>
          </w:tcPr>
          <w:p w14:paraId="6372C01F" w14:textId="77777777" w:rsidR="00232C96" w:rsidRPr="00232C96" w:rsidRDefault="00232C96" w:rsidP="00232C96">
            <w:pPr>
              <w:rPr>
                <w:lang w:val="es-CO"/>
              </w:rPr>
            </w:pPr>
            <w:r w:rsidRPr="00232C96">
              <w:rPr>
                <w:lang w:val="es-CO"/>
              </w:rPr>
              <w:t>240 m</w:t>
            </w:r>
          </w:p>
        </w:tc>
      </w:tr>
      <w:tr w:rsidR="00232C96" w:rsidRPr="00232C96" w14:paraId="6D6B6596" w14:textId="77777777" w:rsidTr="00C12640">
        <w:trPr>
          <w:jc w:val="center"/>
        </w:trPr>
        <w:tc>
          <w:tcPr>
            <w:tcW w:w="0" w:type="auto"/>
            <w:shd w:val="clear" w:color="auto" w:fill="FFFFFF"/>
            <w:tcMar>
              <w:top w:w="0" w:type="dxa"/>
              <w:left w:w="85" w:type="dxa"/>
              <w:bottom w:w="0" w:type="dxa"/>
              <w:right w:w="85" w:type="dxa"/>
            </w:tcMar>
            <w:vAlign w:val="center"/>
            <w:hideMark/>
          </w:tcPr>
          <w:p w14:paraId="16BF92E1" w14:textId="77777777" w:rsidR="00232C96" w:rsidRPr="00232C96" w:rsidRDefault="00232C96" w:rsidP="00232C96">
            <w:pPr>
              <w:rPr>
                <w:lang w:val="es-CO"/>
              </w:rPr>
            </w:pPr>
            <w:r w:rsidRPr="00232C96">
              <w:rPr>
                <w:lang w:val="es-CO"/>
              </w:rPr>
              <w:t>Número de celdas</w:t>
            </w:r>
          </w:p>
        </w:tc>
        <w:tc>
          <w:tcPr>
            <w:tcW w:w="0" w:type="auto"/>
            <w:shd w:val="clear" w:color="auto" w:fill="FFFFFF"/>
            <w:tcMar>
              <w:top w:w="0" w:type="dxa"/>
              <w:left w:w="85" w:type="dxa"/>
              <w:bottom w:w="0" w:type="dxa"/>
              <w:right w:w="85" w:type="dxa"/>
            </w:tcMar>
            <w:vAlign w:val="center"/>
            <w:hideMark/>
          </w:tcPr>
          <w:p w14:paraId="4E72742A" w14:textId="77777777" w:rsidR="00232C96" w:rsidRPr="00232C96" w:rsidRDefault="00232C96" w:rsidP="00232C96">
            <w:pPr>
              <w:rPr>
                <w:lang w:val="es-CO"/>
              </w:rPr>
            </w:pPr>
            <w:proofErr w:type="spellStart"/>
            <w:r w:rsidRPr="00232C96">
              <w:rPr>
                <w:lang w:val="es-CO"/>
              </w:rPr>
              <w:t>Number</w:t>
            </w:r>
            <w:proofErr w:type="spellEnd"/>
            <w:r w:rsidRPr="00232C96">
              <w:rPr>
                <w:lang w:val="es-CO"/>
              </w:rPr>
              <w:t xml:space="preserve"> of </w:t>
            </w:r>
            <w:proofErr w:type="spellStart"/>
            <w:r w:rsidRPr="00232C96">
              <w:rPr>
                <w:lang w:val="es-CO"/>
              </w:rPr>
              <w:t>Cells</w:t>
            </w:r>
            <w:proofErr w:type="spellEnd"/>
          </w:p>
        </w:tc>
        <w:tc>
          <w:tcPr>
            <w:tcW w:w="0" w:type="auto"/>
            <w:shd w:val="clear" w:color="auto" w:fill="FFFFFF"/>
            <w:tcMar>
              <w:top w:w="0" w:type="dxa"/>
              <w:left w:w="85" w:type="dxa"/>
              <w:bottom w:w="0" w:type="dxa"/>
              <w:right w:w="85" w:type="dxa"/>
            </w:tcMar>
            <w:vAlign w:val="center"/>
            <w:hideMark/>
          </w:tcPr>
          <w:p w14:paraId="17DF5277" w14:textId="77777777" w:rsidR="00232C96" w:rsidRPr="00232C96" w:rsidRDefault="00232C96" w:rsidP="00232C96">
            <w:pPr>
              <w:rPr>
                <w:lang w:val="es-CO"/>
              </w:rPr>
            </w:pPr>
            <w:r w:rsidRPr="00232C96">
              <w:rPr>
                <w:lang w:val="es-CO"/>
              </w:rPr>
              <w:t>123708</w:t>
            </w:r>
          </w:p>
        </w:tc>
      </w:tr>
      <w:tr w:rsidR="00232C96" w:rsidRPr="00232C96" w14:paraId="2F3A7C3D" w14:textId="77777777" w:rsidTr="00C12640">
        <w:trPr>
          <w:jc w:val="center"/>
        </w:trPr>
        <w:tc>
          <w:tcPr>
            <w:tcW w:w="0" w:type="auto"/>
            <w:shd w:val="clear" w:color="auto" w:fill="FFFFFF"/>
            <w:tcMar>
              <w:top w:w="0" w:type="dxa"/>
              <w:left w:w="85" w:type="dxa"/>
              <w:bottom w:w="0" w:type="dxa"/>
              <w:right w:w="85" w:type="dxa"/>
            </w:tcMar>
            <w:vAlign w:val="center"/>
            <w:hideMark/>
          </w:tcPr>
          <w:p w14:paraId="4C251AD6" w14:textId="77777777" w:rsidR="00232C96" w:rsidRPr="00232C96" w:rsidRDefault="00232C96" w:rsidP="00232C96">
            <w:pPr>
              <w:rPr>
                <w:lang w:val="es-CO"/>
              </w:rPr>
            </w:pPr>
            <w:r w:rsidRPr="00232C96">
              <w:rPr>
                <w:lang w:val="es-CO"/>
              </w:rPr>
              <w:t>Largo promedio por cara</w:t>
            </w:r>
          </w:p>
        </w:tc>
        <w:tc>
          <w:tcPr>
            <w:tcW w:w="0" w:type="auto"/>
            <w:shd w:val="clear" w:color="auto" w:fill="FFFFFF"/>
            <w:tcMar>
              <w:top w:w="0" w:type="dxa"/>
              <w:left w:w="85" w:type="dxa"/>
              <w:bottom w:w="0" w:type="dxa"/>
              <w:right w:w="85" w:type="dxa"/>
            </w:tcMar>
            <w:vAlign w:val="center"/>
            <w:hideMark/>
          </w:tcPr>
          <w:p w14:paraId="46835A96"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w:t>
            </w:r>
            <w:proofErr w:type="spellStart"/>
            <w:r w:rsidRPr="00232C96">
              <w:rPr>
                <w:lang w:val="es-CO"/>
              </w:rPr>
              <w:t>Face</w:t>
            </w:r>
            <w:proofErr w:type="spellEnd"/>
            <w:r w:rsidRPr="00232C96">
              <w:rPr>
                <w:lang w:val="es-CO"/>
              </w:rPr>
              <w:t xml:space="preserve"> </w:t>
            </w:r>
            <w:proofErr w:type="spellStart"/>
            <w:r w:rsidRPr="00232C96">
              <w:rPr>
                <w:lang w:val="es-CO"/>
              </w:rPr>
              <w:t>Length</w:t>
            </w:r>
            <w:proofErr w:type="spellEnd"/>
          </w:p>
        </w:tc>
        <w:tc>
          <w:tcPr>
            <w:tcW w:w="0" w:type="auto"/>
            <w:shd w:val="clear" w:color="auto" w:fill="FFFFFF"/>
            <w:tcMar>
              <w:top w:w="0" w:type="dxa"/>
              <w:left w:w="85" w:type="dxa"/>
              <w:bottom w:w="0" w:type="dxa"/>
              <w:right w:w="85" w:type="dxa"/>
            </w:tcMar>
            <w:vAlign w:val="center"/>
            <w:hideMark/>
          </w:tcPr>
          <w:p w14:paraId="3836F3F9" w14:textId="77777777" w:rsidR="00232C96" w:rsidRPr="00232C96" w:rsidRDefault="00232C96" w:rsidP="00232C96">
            <w:pPr>
              <w:rPr>
                <w:lang w:val="es-CO"/>
              </w:rPr>
            </w:pPr>
            <w:r w:rsidRPr="00232C96">
              <w:rPr>
                <w:lang w:val="es-CO"/>
              </w:rPr>
              <w:t>219 m</w:t>
            </w:r>
          </w:p>
        </w:tc>
      </w:tr>
      <w:tr w:rsidR="00232C96" w:rsidRPr="00232C96" w14:paraId="69DE1590" w14:textId="77777777" w:rsidTr="00C12640">
        <w:trPr>
          <w:jc w:val="center"/>
        </w:trPr>
        <w:tc>
          <w:tcPr>
            <w:tcW w:w="0" w:type="auto"/>
            <w:shd w:val="clear" w:color="auto" w:fill="FFFFFF"/>
            <w:tcMar>
              <w:top w:w="0" w:type="dxa"/>
              <w:left w:w="85" w:type="dxa"/>
              <w:bottom w:w="0" w:type="dxa"/>
              <w:right w:w="85" w:type="dxa"/>
            </w:tcMar>
            <w:vAlign w:val="center"/>
            <w:hideMark/>
          </w:tcPr>
          <w:p w14:paraId="71BCEF66" w14:textId="77777777" w:rsidR="00232C96" w:rsidRPr="00232C96" w:rsidRDefault="00232C96" w:rsidP="00232C96">
            <w:pPr>
              <w:rPr>
                <w:lang w:val="es-CO"/>
              </w:rPr>
            </w:pPr>
            <w:r w:rsidRPr="00232C96">
              <w:rPr>
                <w:lang w:val="es-CO"/>
              </w:rPr>
              <w:t>Tamaño promedio de celda</w:t>
            </w:r>
          </w:p>
        </w:tc>
        <w:tc>
          <w:tcPr>
            <w:tcW w:w="0" w:type="auto"/>
            <w:shd w:val="clear" w:color="auto" w:fill="FFFFFF"/>
            <w:tcMar>
              <w:top w:w="0" w:type="dxa"/>
              <w:left w:w="85" w:type="dxa"/>
              <w:bottom w:w="0" w:type="dxa"/>
              <w:right w:w="85" w:type="dxa"/>
            </w:tcMar>
            <w:vAlign w:val="center"/>
            <w:hideMark/>
          </w:tcPr>
          <w:p w14:paraId="78390194"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0" w:type="dxa"/>
              <w:left w:w="85" w:type="dxa"/>
              <w:bottom w:w="0" w:type="dxa"/>
              <w:right w:w="85" w:type="dxa"/>
            </w:tcMar>
            <w:vAlign w:val="center"/>
            <w:hideMark/>
          </w:tcPr>
          <w:p w14:paraId="3DFE8FC4" w14:textId="77777777" w:rsidR="00232C96" w:rsidRPr="00232C96" w:rsidRDefault="00232C96" w:rsidP="00232C96">
            <w:pPr>
              <w:rPr>
                <w:lang w:val="es-CO"/>
              </w:rPr>
            </w:pPr>
            <w:r w:rsidRPr="00232C96">
              <w:rPr>
                <w:lang w:val="es-CO"/>
              </w:rPr>
              <w:t>47902 m²</w:t>
            </w:r>
          </w:p>
        </w:tc>
      </w:tr>
      <w:tr w:rsidR="00232C96" w:rsidRPr="00232C96" w14:paraId="3CD24DFB" w14:textId="77777777" w:rsidTr="00C12640">
        <w:trPr>
          <w:jc w:val="center"/>
        </w:trPr>
        <w:tc>
          <w:tcPr>
            <w:tcW w:w="0" w:type="auto"/>
            <w:shd w:val="clear" w:color="auto" w:fill="FFFFFF"/>
            <w:tcMar>
              <w:top w:w="0" w:type="dxa"/>
              <w:left w:w="85" w:type="dxa"/>
              <w:bottom w:w="0" w:type="dxa"/>
              <w:right w:w="85" w:type="dxa"/>
            </w:tcMar>
            <w:vAlign w:val="center"/>
            <w:hideMark/>
          </w:tcPr>
          <w:p w14:paraId="07EE1A78" w14:textId="77777777" w:rsidR="00232C96" w:rsidRPr="00232C96" w:rsidRDefault="00232C96" w:rsidP="00232C96">
            <w:pPr>
              <w:rPr>
                <w:lang w:val="es-CO"/>
              </w:rPr>
            </w:pPr>
            <w:r w:rsidRPr="00232C96">
              <w:rPr>
                <w:lang w:val="es-CO"/>
              </w:rPr>
              <w:t>Tamaño máximo de celda</w:t>
            </w:r>
          </w:p>
        </w:tc>
        <w:tc>
          <w:tcPr>
            <w:tcW w:w="0" w:type="auto"/>
            <w:shd w:val="clear" w:color="auto" w:fill="FFFFFF"/>
            <w:tcMar>
              <w:top w:w="0" w:type="dxa"/>
              <w:left w:w="85" w:type="dxa"/>
              <w:bottom w:w="0" w:type="dxa"/>
              <w:right w:w="85" w:type="dxa"/>
            </w:tcMar>
            <w:vAlign w:val="center"/>
            <w:hideMark/>
          </w:tcPr>
          <w:p w14:paraId="547A2950" w14:textId="77777777" w:rsidR="00232C96" w:rsidRPr="00232C96" w:rsidRDefault="00232C96" w:rsidP="00232C96">
            <w:pPr>
              <w:rPr>
                <w:lang w:val="es-CO"/>
              </w:rPr>
            </w:pPr>
            <w:proofErr w:type="spellStart"/>
            <w:r w:rsidRPr="00232C96">
              <w:rPr>
                <w:lang w:val="es-CO"/>
              </w:rPr>
              <w:t>Maximum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0" w:type="dxa"/>
              <w:left w:w="85" w:type="dxa"/>
              <w:bottom w:w="0" w:type="dxa"/>
              <w:right w:w="85" w:type="dxa"/>
            </w:tcMar>
            <w:vAlign w:val="center"/>
            <w:hideMark/>
          </w:tcPr>
          <w:p w14:paraId="6D8FB2FC" w14:textId="77777777" w:rsidR="00232C96" w:rsidRPr="00232C96" w:rsidRDefault="00232C96" w:rsidP="00232C96">
            <w:pPr>
              <w:rPr>
                <w:lang w:val="es-CO"/>
              </w:rPr>
            </w:pPr>
            <w:r w:rsidRPr="00232C96">
              <w:rPr>
                <w:lang w:val="es-CO"/>
              </w:rPr>
              <w:t>136618 m²</w:t>
            </w:r>
          </w:p>
        </w:tc>
      </w:tr>
      <w:tr w:rsidR="00232C96" w:rsidRPr="00232C96" w14:paraId="13358404" w14:textId="77777777" w:rsidTr="00C12640">
        <w:trPr>
          <w:jc w:val="center"/>
        </w:trPr>
        <w:tc>
          <w:tcPr>
            <w:tcW w:w="0" w:type="auto"/>
            <w:shd w:val="clear" w:color="auto" w:fill="FFFFFF"/>
            <w:tcMar>
              <w:top w:w="0" w:type="dxa"/>
              <w:left w:w="85" w:type="dxa"/>
              <w:bottom w:w="0" w:type="dxa"/>
              <w:right w:w="85" w:type="dxa"/>
            </w:tcMar>
            <w:vAlign w:val="center"/>
            <w:hideMark/>
          </w:tcPr>
          <w:p w14:paraId="6B066754" w14:textId="77777777" w:rsidR="00232C96" w:rsidRPr="00232C96" w:rsidRDefault="00232C96" w:rsidP="00232C96">
            <w:pPr>
              <w:rPr>
                <w:lang w:val="es-CO"/>
              </w:rPr>
            </w:pPr>
            <w:r w:rsidRPr="00232C96">
              <w:rPr>
                <w:lang w:val="es-CO"/>
              </w:rPr>
              <w:t>Tamaño mínimo de celda</w:t>
            </w:r>
          </w:p>
        </w:tc>
        <w:tc>
          <w:tcPr>
            <w:tcW w:w="0" w:type="auto"/>
            <w:shd w:val="clear" w:color="auto" w:fill="FFFFFF"/>
            <w:tcMar>
              <w:top w:w="0" w:type="dxa"/>
              <w:left w:w="85" w:type="dxa"/>
              <w:bottom w:w="0" w:type="dxa"/>
              <w:right w:w="85" w:type="dxa"/>
            </w:tcMar>
            <w:vAlign w:val="center"/>
            <w:hideMark/>
          </w:tcPr>
          <w:p w14:paraId="6FB6F6DA" w14:textId="77777777" w:rsidR="00232C96" w:rsidRPr="00232C96" w:rsidRDefault="00232C96" w:rsidP="00232C96">
            <w:pPr>
              <w:rPr>
                <w:lang w:val="es-CO"/>
              </w:rPr>
            </w:pPr>
            <w:proofErr w:type="spellStart"/>
            <w:r w:rsidRPr="00232C96">
              <w:rPr>
                <w:lang w:val="es-CO"/>
              </w:rPr>
              <w:t>Minimum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0" w:type="dxa"/>
              <w:left w:w="85" w:type="dxa"/>
              <w:bottom w:w="0" w:type="dxa"/>
              <w:right w:w="85" w:type="dxa"/>
            </w:tcMar>
            <w:vAlign w:val="center"/>
            <w:hideMark/>
          </w:tcPr>
          <w:p w14:paraId="5928F46B" w14:textId="77777777" w:rsidR="00232C96" w:rsidRPr="00232C96" w:rsidRDefault="00232C96" w:rsidP="00232C96">
            <w:pPr>
              <w:rPr>
                <w:lang w:val="es-CO"/>
              </w:rPr>
            </w:pPr>
            <w:r w:rsidRPr="00232C96">
              <w:rPr>
                <w:lang w:val="es-CO"/>
              </w:rPr>
              <w:t>79 m²</w:t>
            </w:r>
          </w:p>
        </w:tc>
      </w:tr>
    </w:tbl>
    <w:p w14:paraId="7A5394D4" w14:textId="77777777" w:rsidR="00FC27C7" w:rsidRDefault="00FC27C7" w:rsidP="00FC27C7">
      <w:pPr>
        <w:jc w:val="center"/>
        <w:rPr>
          <w:sz w:val="16"/>
          <w:szCs w:val="16"/>
          <w:lang w:val="es-CO"/>
        </w:rPr>
      </w:pPr>
      <w:r w:rsidRPr="00E06D81">
        <w:rPr>
          <w:sz w:val="16"/>
          <w:szCs w:val="16"/>
          <w:lang w:val="es-CO"/>
        </w:rPr>
        <w:t>Fuente: Centro de Estudios Hidráulicos. Escuela Colombiana de Ingeniería Julio Garavito.</w:t>
      </w:r>
    </w:p>
    <w:p w14:paraId="146ED0F9" w14:textId="77777777" w:rsidR="00FC27C7" w:rsidRDefault="00FC27C7" w:rsidP="00AE60A8">
      <w:pPr>
        <w:rPr>
          <w:lang w:val="es-CO"/>
        </w:rPr>
      </w:pPr>
    </w:p>
    <w:p w14:paraId="054EDD35" w14:textId="249EEBF8" w:rsidR="00C55A27" w:rsidRDefault="009464AF" w:rsidP="009464AF">
      <w:pPr>
        <w:pStyle w:val="Caption"/>
        <w:rPr>
          <w:noProof/>
        </w:rPr>
      </w:pPr>
      <w:bookmarkStart w:id="25" w:name="_Toc175124004"/>
      <w:r>
        <w:t xml:space="preserve">Figura </w:t>
      </w:r>
      <w:fldSimple w:instr=" SEQ Figura \* ARABIC ">
        <w:r w:rsidR="003A4EBE">
          <w:rPr>
            <w:noProof/>
          </w:rPr>
          <w:t>12</w:t>
        </w:r>
      </w:fldSimple>
      <w:r>
        <w:t>. Área de drenaje refinada 2D</w:t>
      </w:r>
      <w:bookmarkEnd w:id="25"/>
    </w:p>
    <w:p w14:paraId="408546A4" w14:textId="43410568" w:rsidR="00232C96" w:rsidRDefault="009464AF" w:rsidP="00D54CD7">
      <w:pPr>
        <w:jc w:val="center"/>
        <w:rPr>
          <w:lang w:val="es-CO"/>
        </w:rPr>
      </w:pPr>
      <w:r w:rsidRPr="009464AF">
        <w:rPr>
          <w:noProof/>
          <w:lang w:val="es-CO"/>
        </w:rPr>
        <w:drawing>
          <wp:inline distT="0" distB="0" distL="0" distR="0" wp14:anchorId="307949C3" wp14:editId="4EFA65FB">
            <wp:extent cx="5400000" cy="3623825"/>
            <wp:effectExtent l="0" t="0" r="0" b="0"/>
            <wp:docPr id="80289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9114" name=""/>
                    <pic:cNvPicPr/>
                  </pic:nvPicPr>
                  <pic:blipFill>
                    <a:blip r:embed="rId25"/>
                    <a:stretch>
                      <a:fillRect/>
                    </a:stretch>
                  </pic:blipFill>
                  <pic:spPr>
                    <a:xfrm>
                      <a:off x="0" y="0"/>
                      <a:ext cx="5400000" cy="3623825"/>
                    </a:xfrm>
                    <a:prstGeom prst="rect">
                      <a:avLst/>
                    </a:prstGeom>
                  </pic:spPr>
                </pic:pic>
              </a:graphicData>
            </a:graphic>
          </wp:inline>
        </w:drawing>
      </w:r>
    </w:p>
    <w:p w14:paraId="3212648B" w14:textId="77777777" w:rsidR="009464AF" w:rsidRDefault="009464AF" w:rsidP="009464AF">
      <w:pPr>
        <w:jc w:val="center"/>
        <w:rPr>
          <w:sz w:val="16"/>
          <w:szCs w:val="16"/>
          <w:lang w:val="es-CO"/>
        </w:rPr>
      </w:pPr>
      <w:r w:rsidRPr="00E06D81">
        <w:rPr>
          <w:sz w:val="16"/>
          <w:szCs w:val="16"/>
          <w:lang w:val="es-CO"/>
        </w:rPr>
        <w:t>Fuente: Centro de Estudios Hidráulicos. Escuela Colombiana de Ingeniería Julio Garavito.</w:t>
      </w:r>
    </w:p>
    <w:p w14:paraId="6AD96C08" w14:textId="77777777" w:rsidR="009464AF" w:rsidRDefault="009464AF" w:rsidP="00AE60A8">
      <w:pPr>
        <w:rPr>
          <w:lang w:val="es-CO"/>
        </w:rPr>
      </w:pPr>
    </w:p>
    <w:p w14:paraId="5AB96AA5" w14:textId="451B27BE" w:rsidR="00232C96" w:rsidRDefault="007B30BD" w:rsidP="00AE60A8">
      <w:pPr>
        <w:rPr>
          <w:lang w:val="es-CO"/>
        </w:rPr>
      </w:pPr>
      <w:r w:rsidRPr="007B30BD">
        <w:rPr>
          <w:lang w:val="es-CO"/>
        </w:rPr>
        <w:t>El valor global definido de</w:t>
      </w:r>
      <w:r>
        <w:rPr>
          <w:lang w:val="es-CO"/>
        </w:rPr>
        <w:t>l</w:t>
      </w:r>
      <w:r w:rsidRPr="007B30BD">
        <w:rPr>
          <w:lang w:val="es-CO"/>
        </w:rPr>
        <w:t xml:space="preserve"> Coeficiente de Rugosidad de </w:t>
      </w:r>
      <w:r w:rsidR="00D47D84" w:rsidRPr="007B30BD">
        <w:rPr>
          <w:lang w:val="es-CO"/>
        </w:rPr>
        <w:t>Manning</w:t>
      </w:r>
      <w:r w:rsidRPr="007B30BD">
        <w:rPr>
          <w:lang w:val="es-CO"/>
        </w:rPr>
        <w:t xml:space="preserve"> únicamente es aplicable a celdas en la que no exista cobertura en el mapa de usos del suelo. Para este estudio se ha definido un mapa global con cobertura sobre todo el Departamento de Cundinamarca y la cuenca del Río Bogotá.</w:t>
      </w:r>
    </w:p>
    <w:p w14:paraId="34B2BD9C" w14:textId="77777777" w:rsidR="007B30BD" w:rsidRDefault="007B30BD" w:rsidP="00AE60A8">
      <w:pPr>
        <w:rPr>
          <w:lang w:val="es-CO"/>
        </w:rPr>
      </w:pPr>
    </w:p>
    <w:p w14:paraId="2D247409" w14:textId="32C4DC99" w:rsidR="007B30BD" w:rsidRDefault="007B30BD" w:rsidP="00AE60A8">
      <w:pPr>
        <w:rPr>
          <w:lang w:val="es-CO"/>
        </w:rPr>
      </w:pPr>
      <w:r w:rsidRPr="007B30BD">
        <w:t xml:space="preserve">El valor de tolerancia de longitud de celda se define en RAS </w:t>
      </w:r>
      <w:proofErr w:type="spellStart"/>
      <w:r w:rsidRPr="007B30BD">
        <w:t>Mapper</w:t>
      </w:r>
      <w:proofErr w:type="spellEnd"/>
      <w:r w:rsidRPr="007B30BD">
        <w:t xml:space="preserve"> desde el menú </w:t>
      </w:r>
      <w:r w:rsidRPr="007B30BD">
        <w:rPr>
          <w:i/>
          <w:iCs/>
        </w:rPr>
        <w:t xml:space="preserve">Tools / </w:t>
      </w:r>
      <w:proofErr w:type="spellStart"/>
      <w:r w:rsidRPr="007B30BD">
        <w:rPr>
          <w:i/>
          <w:iCs/>
        </w:rPr>
        <w:t>Options</w:t>
      </w:r>
      <w:proofErr w:type="spellEnd"/>
      <w:r w:rsidRPr="007B30BD">
        <w:rPr>
          <w:i/>
          <w:iCs/>
        </w:rPr>
        <w:t xml:space="preserve">… / </w:t>
      </w:r>
      <w:proofErr w:type="spellStart"/>
      <w:r w:rsidRPr="007B30BD">
        <w:rPr>
          <w:i/>
          <w:iCs/>
        </w:rPr>
        <w:t>Mesh</w:t>
      </w:r>
      <w:proofErr w:type="spellEnd"/>
      <w:r w:rsidRPr="007B30BD">
        <w:rPr>
          <w:i/>
          <w:iCs/>
        </w:rPr>
        <w:t xml:space="preserve"> </w:t>
      </w:r>
      <w:proofErr w:type="spellStart"/>
      <w:r w:rsidRPr="007B30BD">
        <w:rPr>
          <w:i/>
          <w:iCs/>
        </w:rPr>
        <w:t>Tolerances</w:t>
      </w:r>
      <w:proofErr w:type="spellEnd"/>
      <w:r w:rsidRPr="007B30BD">
        <w:rPr>
          <w:i/>
          <w:iCs/>
        </w:rPr>
        <w:t xml:space="preserve"> / </w:t>
      </w:r>
      <w:proofErr w:type="spellStart"/>
      <w:r w:rsidRPr="007B30BD">
        <w:rPr>
          <w:i/>
          <w:iCs/>
        </w:rPr>
        <w:t>Maximum</w:t>
      </w:r>
      <w:proofErr w:type="spellEnd"/>
      <w:r w:rsidRPr="007B30BD">
        <w:rPr>
          <w:i/>
          <w:iCs/>
        </w:rPr>
        <w:t xml:space="preserve"> </w:t>
      </w:r>
      <w:proofErr w:type="spellStart"/>
      <w:r w:rsidRPr="007B30BD">
        <w:rPr>
          <w:i/>
          <w:iCs/>
        </w:rPr>
        <w:t>Face</w:t>
      </w:r>
      <w:proofErr w:type="spellEnd"/>
      <w:r w:rsidRPr="007B30BD">
        <w:rPr>
          <w:i/>
          <w:iCs/>
        </w:rPr>
        <w:t xml:space="preserve"> </w:t>
      </w:r>
      <w:proofErr w:type="spellStart"/>
      <w:r w:rsidRPr="007B30BD">
        <w:rPr>
          <w:i/>
          <w:iCs/>
        </w:rPr>
        <w:t>Length</w:t>
      </w:r>
      <w:proofErr w:type="spellEnd"/>
      <w:r w:rsidRPr="007B30BD">
        <w:rPr>
          <w:i/>
          <w:iCs/>
        </w:rPr>
        <w:t xml:space="preserve"> </w:t>
      </w:r>
      <w:proofErr w:type="spellStart"/>
      <w:r w:rsidRPr="007B30BD">
        <w:rPr>
          <w:i/>
          <w:iCs/>
        </w:rPr>
        <w:t>Tolerance</w:t>
      </w:r>
      <w:proofErr w:type="spellEnd"/>
      <w:r w:rsidRPr="007B30BD">
        <w:rPr>
          <w:i/>
          <w:iCs/>
        </w:rPr>
        <w:t xml:space="preserve"> (</w:t>
      </w:r>
      <w:proofErr w:type="spellStart"/>
      <w:r w:rsidRPr="007B30BD">
        <w:rPr>
          <w:i/>
          <w:iCs/>
        </w:rPr>
        <w:t>Percent</w:t>
      </w:r>
      <w:proofErr w:type="spellEnd"/>
      <w:r w:rsidRPr="007B30BD">
        <w:rPr>
          <w:i/>
          <w:iCs/>
        </w:rPr>
        <w:t>)</w:t>
      </w:r>
      <w:r w:rsidR="003704B4">
        <w:t>,</w:t>
      </w:r>
      <w:r w:rsidRPr="007B30BD">
        <w:t xml:space="preserve"> </w:t>
      </w:r>
      <w:r w:rsidR="003704B4">
        <w:t>y d</w:t>
      </w:r>
      <w:r w:rsidRPr="007B30BD">
        <w:t xml:space="preserve">e acuerdo a las recomendaciones del manual técnico de HEC-RAS, en modelos cuyo propósito es también la modelación de sedimentos, el porcentaje de tolerancia debe ser definido al </w:t>
      </w:r>
      <w:r w:rsidRPr="007B30BD">
        <w:lastRenderedPageBreak/>
        <w:t>rededor del 15%, sin embargo, al realizar pruebas de mallado se pudo observar que para la topología de la red que combina diferentes tipos de ancho de sección, la definición de este porcentaje generaba celdas triangulares con terminaciones alargadas y con traslapo sobre otras celdas</w:t>
      </w:r>
      <w:r>
        <w:t xml:space="preserve">, por la cual </w:t>
      </w:r>
      <w:r w:rsidR="00046EE4">
        <w:t xml:space="preserve">y teniendo en cuenta que el prototipo solo será utilizado como referente para descargas súbitas desde embalses, </w:t>
      </w:r>
      <w:r>
        <w:t xml:space="preserve">se </w:t>
      </w:r>
      <w:r w:rsidR="000029F1">
        <w:t>estableció</w:t>
      </w:r>
      <w:r>
        <w:t xml:space="preserve"> la tolerancia en 5%.</w:t>
      </w:r>
    </w:p>
    <w:p w14:paraId="44421FBF" w14:textId="77777777" w:rsidR="00232C96" w:rsidRDefault="00232C96" w:rsidP="00AE60A8">
      <w:pPr>
        <w:rPr>
          <w:lang w:val="es-CO"/>
        </w:rPr>
      </w:pPr>
    </w:p>
    <w:p w14:paraId="6B0146F0" w14:textId="0F3F1282" w:rsidR="003D3664" w:rsidRDefault="003D3664" w:rsidP="00AE60A8">
      <w:pPr>
        <w:rPr>
          <w:lang w:val="es-CO"/>
        </w:rPr>
      </w:pPr>
      <w:r>
        <w:rPr>
          <w:lang w:val="es-CO"/>
        </w:rPr>
        <w:t xml:space="preserve">Con respecto a los mapas </w:t>
      </w:r>
      <w:r w:rsidR="00A54839">
        <w:rPr>
          <w:lang w:val="es-CO"/>
        </w:rPr>
        <w:t xml:space="preserve">de usos del suelo, infiltración y porcentaje de impermeabilidad, estos han sido asociados a la geometría del prototipo </w:t>
      </w:r>
      <w:r w:rsidR="00A54839" w:rsidRPr="00A011FC">
        <w:rPr>
          <w:i/>
          <w:iCs/>
          <w:lang w:val="es-CO"/>
        </w:rPr>
        <w:t>Model0Geometry</w:t>
      </w:r>
      <w:r w:rsidR="00A54839">
        <w:rPr>
          <w:lang w:val="es-CO"/>
        </w:rPr>
        <w:t>, tal como se muestra en la Figura 13.</w:t>
      </w:r>
    </w:p>
    <w:p w14:paraId="3721D908" w14:textId="77777777" w:rsidR="00A54839" w:rsidRDefault="00A54839" w:rsidP="00AE60A8">
      <w:pPr>
        <w:rPr>
          <w:lang w:val="es-CO"/>
        </w:rPr>
      </w:pPr>
    </w:p>
    <w:p w14:paraId="33446005" w14:textId="6054C405" w:rsidR="00A54839" w:rsidRDefault="00BD5E9E" w:rsidP="00BD5E9E">
      <w:pPr>
        <w:pStyle w:val="Caption"/>
        <w:rPr>
          <w:lang w:val="es-CO"/>
        </w:rPr>
      </w:pPr>
      <w:bookmarkStart w:id="26" w:name="_Toc175124005"/>
      <w:r>
        <w:t xml:space="preserve">Figura </w:t>
      </w:r>
      <w:fldSimple w:instr=" SEQ Figura \* ARABIC ">
        <w:r w:rsidR="003A4EBE">
          <w:rPr>
            <w:noProof/>
          </w:rPr>
          <w:t>13</w:t>
        </w:r>
      </w:fldSimple>
      <w:r>
        <w:t xml:space="preserve">. </w:t>
      </w:r>
      <w:r w:rsidR="0081481A">
        <w:t>Asociación de mapas a la geometría 2D</w:t>
      </w:r>
      <w:bookmarkEnd w:id="26"/>
    </w:p>
    <w:p w14:paraId="4CD810AC" w14:textId="505C6B29" w:rsidR="00A54839" w:rsidRDefault="00BD5E9E" w:rsidP="00D54CD7">
      <w:pPr>
        <w:jc w:val="center"/>
        <w:rPr>
          <w:lang w:val="es-CO"/>
        </w:rPr>
      </w:pPr>
      <w:r w:rsidRPr="00BD5E9E">
        <w:rPr>
          <w:noProof/>
          <w:lang w:val="es-CO"/>
        </w:rPr>
        <w:drawing>
          <wp:inline distT="0" distB="0" distL="0" distR="0" wp14:anchorId="0487D2B9" wp14:editId="31CEB430">
            <wp:extent cx="5040000" cy="1640072"/>
            <wp:effectExtent l="0" t="0" r="0" b="0"/>
            <wp:docPr id="20463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7746" name=""/>
                    <pic:cNvPicPr/>
                  </pic:nvPicPr>
                  <pic:blipFill>
                    <a:blip r:embed="rId26"/>
                    <a:stretch>
                      <a:fillRect/>
                    </a:stretch>
                  </pic:blipFill>
                  <pic:spPr>
                    <a:xfrm>
                      <a:off x="0" y="0"/>
                      <a:ext cx="5040000" cy="1640072"/>
                    </a:xfrm>
                    <a:prstGeom prst="rect">
                      <a:avLst/>
                    </a:prstGeom>
                  </pic:spPr>
                </pic:pic>
              </a:graphicData>
            </a:graphic>
          </wp:inline>
        </w:drawing>
      </w:r>
    </w:p>
    <w:p w14:paraId="0BA2E999" w14:textId="77777777" w:rsidR="0081481A" w:rsidRDefault="0081481A" w:rsidP="0081481A">
      <w:pPr>
        <w:jc w:val="center"/>
        <w:rPr>
          <w:sz w:val="16"/>
          <w:szCs w:val="16"/>
          <w:lang w:val="es-CO"/>
        </w:rPr>
      </w:pPr>
      <w:r w:rsidRPr="00E06D81">
        <w:rPr>
          <w:sz w:val="16"/>
          <w:szCs w:val="16"/>
          <w:lang w:val="es-CO"/>
        </w:rPr>
        <w:t>Fuente: Centro de Estudios Hidráulicos. Escuela Colombiana de Ingeniería Julio Garavito.</w:t>
      </w:r>
    </w:p>
    <w:p w14:paraId="29877D03" w14:textId="77777777" w:rsidR="00BD5E9E" w:rsidRDefault="00BD5E9E" w:rsidP="00AE60A8">
      <w:pPr>
        <w:rPr>
          <w:lang w:val="es-CO"/>
        </w:rPr>
      </w:pPr>
    </w:p>
    <w:p w14:paraId="1FFB3340" w14:textId="3D68545C" w:rsidR="00326AB9" w:rsidRDefault="009D6C9F" w:rsidP="00326AB9">
      <w:pPr>
        <w:pStyle w:val="Heading2"/>
      </w:pPr>
      <w:bookmarkStart w:id="27" w:name="_Toc175123972"/>
      <w:r>
        <w:t>Salto</w:t>
      </w:r>
      <w:r w:rsidR="00326AB9">
        <w:t xml:space="preserve"> computacional de </w:t>
      </w:r>
      <w:r w:rsidR="00B70B9F">
        <w:t>cómputo</w:t>
      </w:r>
      <w:bookmarkEnd w:id="27"/>
    </w:p>
    <w:p w14:paraId="23CC9F18" w14:textId="77777777" w:rsidR="00326AB9" w:rsidRDefault="00326AB9" w:rsidP="00AE60A8">
      <w:pPr>
        <w:rPr>
          <w:lang w:val="es-CO"/>
        </w:rPr>
      </w:pPr>
    </w:p>
    <w:p w14:paraId="27386FB3" w14:textId="32BFF91B" w:rsidR="00326AB9" w:rsidRDefault="00326AB9" w:rsidP="00AE60A8">
      <w:r w:rsidRPr="00326AB9">
        <w:t xml:space="preserve">El </w:t>
      </w:r>
      <w:r w:rsidR="009D6C9F">
        <w:t>salto</w:t>
      </w:r>
      <w:r w:rsidRPr="00326AB9">
        <w:t xml:space="preserve"> computacional de modelación ha </w:t>
      </w:r>
      <w:r w:rsidR="00ED7E43">
        <w:t xml:space="preserve">sido </w:t>
      </w:r>
      <w:r w:rsidRPr="00326AB9">
        <w:t>definido adaptativo</w:t>
      </w:r>
      <w:r>
        <w:t>,</w:t>
      </w:r>
      <w:r w:rsidRPr="00326AB9">
        <w:t xml:space="preserve"> </w:t>
      </w:r>
      <w:r>
        <w:t xml:space="preserve">tomando como referencia </w:t>
      </w:r>
      <w:r w:rsidRPr="00326AB9">
        <w:t xml:space="preserve">la </w:t>
      </w:r>
      <w:r w:rsidR="00ED7E43" w:rsidRPr="00ED7E43">
        <w:rPr>
          <w:i/>
          <w:iCs/>
        </w:rPr>
        <w:t>C</w:t>
      </w:r>
      <w:r w:rsidRPr="00ED7E43">
        <w:rPr>
          <w:i/>
          <w:iCs/>
        </w:rPr>
        <w:t>ondición de</w:t>
      </w:r>
      <w:r w:rsidRPr="00326AB9">
        <w:t xml:space="preserve"> </w:t>
      </w:r>
      <w:proofErr w:type="spellStart"/>
      <w:r w:rsidRPr="00ED7E43">
        <w:rPr>
          <w:i/>
          <w:iCs/>
        </w:rPr>
        <w:t>Courant</w:t>
      </w:r>
      <w:proofErr w:type="spellEnd"/>
      <w:r w:rsidRPr="00326AB9">
        <w:t xml:space="preserve"> </w:t>
      </w:r>
      <w:r>
        <w:t>y</w:t>
      </w:r>
      <w:r w:rsidRPr="00326AB9">
        <w:t xml:space="preserve"> la metodología que utiliza la relación de la velocidad en las caras</w:t>
      </w:r>
      <w:r>
        <w:t>,</w:t>
      </w:r>
      <w:r w:rsidRPr="00326AB9">
        <w:t xml:space="preserve"> entre el largo promedio de las celdas del mallado</w:t>
      </w:r>
      <w:r>
        <w:t xml:space="preserve">, </w:t>
      </w:r>
      <w:r w:rsidR="009E3F72">
        <w:t xml:space="preserve">tal </w:t>
      </w:r>
      <w:r>
        <w:t xml:space="preserve">como se presenta en la Ecuación 1. </w:t>
      </w:r>
      <w:r w:rsidR="00E61BB3">
        <w:t>Para la definición de los valores de velocidad mínima y máxima</w:t>
      </w:r>
      <w:r w:rsidR="004539BF">
        <w:t xml:space="preserve"> (</w:t>
      </w:r>
      <w:r w:rsidR="00E61BB3">
        <w:t>entre 0.001 y 60.83 m/s</w:t>
      </w:r>
      <w:r w:rsidR="004539BF">
        <w:t>)</w:t>
      </w:r>
      <w:r w:rsidR="00E61BB3">
        <w:t xml:space="preserve">, </w:t>
      </w:r>
      <w:r w:rsidR="004539BF">
        <w:t xml:space="preserve">se han </w:t>
      </w:r>
      <w:r w:rsidR="00E61BB3">
        <w:t>tomado como referencia las velocidades desarrolladas del flujo en los extremos de la llanura de inundación y en el frente de onda</w:t>
      </w:r>
      <w:r w:rsidR="004539BF">
        <w:t>,</w:t>
      </w:r>
      <w:r w:rsidR="00E61BB3">
        <w:t xml:space="preserve"> cuando éste pasa de la transición de montaña a valle, sin embargo, estos valores son objeto de futuras investigaciones debido a su importancia en la ejecución del modelo.</w:t>
      </w:r>
      <w:r w:rsidR="009E3F72">
        <w:t xml:space="preserve"> En la Tabla 7, se presentan los valores utilizados en la simulación.</w:t>
      </w:r>
    </w:p>
    <w:p w14:paraId="6E80E38B" w14:textId="33E751BB" w:rsidR="00326AB9" w:rsidRDefault="00326AB9" w:rsidP="00326AB9">
      <w:pPr>
        <w:pStyle w:val="Caption"/>
        <w:keepNext/>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2089"/>
      </w:tblGrid>
      <w:tr w:rsidR="00326AB9" w14:paraId="62FC168F" w14:textId="77777777" w:rsidTr="00326AB9">
        <w:trPr>
          <w:jc w:val="center"/>
        </w:trPr>
        <w:tc>
          <w:tcPr>
            <w:tcW w:w="2447" w:type="dxa"/>
          </w:tcPr>
          <w:p w14:paraId="4661A40F" w14:textId="3BE34367" w:rsidR="00326AB9" w:rsidRPr="00326AB9" w:rsidRDefault="00326AB9" w:rsidP="00AE60A8">
            <m:oMathPara>
              <m:oMathParaPr>
                <m:jc m:val="right"/>
              </m:oMathParaPr>
              <m:oMath>
                <m:r>
                  <w:rPr>
                    <w:rFonts w:ascii="Cambria Math" w:hAnsi="Cambria Math"/>
                  </w:rPr>
                  <m:t>C=</m:t>
                </m:r>
                <m:f>
                  <m:fPr>
                    <m:ctrlPr>
                      <w:rPr>
                        <w:rFonts w:ascii="Cambria Math" w:hAnsi="Cambria Math"/>
                        <w:i/>
                      </w:rPr>
                    </m:ctrlPr>
                  </m:fPr>
                  <m:num>
                    <m:r>
                      <w:rPr>
                        <w:rFonts w:ascii="Cambria Math" w:hAnsi="Cambria Math"/>
                      </w:rPr>
                      <m:t>V∆T</m:t>
                    </m:r>
                  </m:num>
                  <m:den>
                    <m:r>
                      <w:rPr>
                        <w:rFonts w:ascii="Cambria Math" w:hAnsi="Cambria Math"/>
                      </w:rPr>
                      <m:t>∆X</m:t>
                    </m:r>
                  </m:den>
                </m:f>
              </m:oMath>
            </m:oMathPara>
          </w:p>
        </w:tc>
        <w:tc>
          <w:tcPr>
            <w:tcW w:w="2089" w:type="dxa"/>
          </w:tcPr>
          <w:p w14:paraId="2ADFB3A9" w14:textId="25892694" w:rsidR="00326AB9" w:rsidRPr="001F31B3" w:rsidRDefault="00ED7E43" w:rsidP="00ED7E43">
            <w:pPr>
              <w:jc w:val="left"/>
            </w:pPr>
            <w:r w:rsidRPr="001F31B3">
              <w:t>(</w:t>
            </w:r>
            <w:r w:rsidR="00326AB9" w:rsidRPr="001F31B3">
              <w:t xml:space="preserve">Ecuación </w:t>
            </w:r>
            <w:fldSimple w:instr=" SEQ Ecuación \* ARABIC ">
              <w:r w:rsidR="003A4EBE">
                <w:rPr>
                  <w:noProof/>
                </w:rPr>
                <w:t>1</w:t>
              </w:r>
            </w:fldSimple>
            <w:r w:rsidRPr="001F31B3">
              <w:t>)</w:t>
            </w:r>
          </w:p>
        </w:tc>
      </w:tr>
    </w:tbl>
    <w:p w14:paraId="1E9BE4C7" w14:textId="77777777" w:rsidR="00326AB9" w:rsidRDefault="00326AB9" w:rsidP="00AE60A8"/>
    <w:p w14:paraId="62E423E0" w14:textId="2D57A44F" w:rsidR="00326AB9" w:rsidRDefault="00326AB9" w:rsidP="00AE60A8">
      <w:r>
        <w:t>Donde:</w:t>
      </w:r>
    </w:p>
    <w:p w14:paraId="45684776" w14:textId="4EB1105D" w:rsidR="00326AB9" w:rsidRDefault="00ED7E43" w:rsidP="00AE60A8">
      <m:oMath>
        <m:r>
          <w:rPr>
            <w:rFonts w:ascii="Cambria Math" w:hAnsi="Cambria Math"/>
          </w:rPr>
          <m:t>C</m:t>
        </m:r>
      </m:oMath>
      <w:r>
        <w:tab/>
      </w:r>
      <w:r>
        <w:tab/>
        <w:t xml:space="preserve">= </w:t>
      </w:r>
      <w:r>
        <w:tab/>
      </w:r>
      <w:r>
        <w:tab/>
        <w:t>Número de Courant</w:t>
      </w:r>
    </w:p>
    <w:p w14:paraId="598E3CD6" w14:textId="5EA84B03" w:rsidR="00ED7E43" w:rsidRDefault="00ED7E43" w:rsidP="00AE60A8">
      <m:oMath>
        <m:r>
          <w:rPr>
            <w:rFonts w:ascii="Cambria Math" w:hAnsi="Cambria Math"/>
          </w:rPr>
          <m:t>V</m:t>
        </m:r>
      </m:oMath>
      <w:r>
        <w:tab/>
      </w:r>
      <w:r>
        <w:tab/>
        <w:t xml:space="preserve">= </w:t>
      </w:r>
      <w:r>
        <w:tab/>
      </w:r>
      <w:r>
        <w:tab/>
        <w:t>Velocidad de la onda de flujo o celeridad de onda (m/s)</w:t>
      </w:r>
    </w:p>
    <w:p w14:paraId="79B07DE5" w14:textId="5E35A20B" w:rsidR="00ED7E43" w:rsidRDefault="00ED7E43" w:rsidP="00AE60A8">
      <m:oMath>
        <m:r>
          <w:rPr>
            <w:rFonts w:ascii="Cambria Math" w:hAnsi="Cambria Math"/>
          </w:rPr>
          <m:t>∆T</m:t>
        </m:r>
      </m:oMath>
      <w:r>
        <w:tab/>
      </w:r>
      <w:r>
        <w:tab/>
        <w:t xml:space="preserve">= </w:t>
      </w:r>
      <w:r>
        <w:tab/>
      </w:r>
      <w:r>
        <w:tab/>
        <w:t>Salto computacional</w:t>
      </w:r>
      <w:r w:rsidR="00A501F1">
        <w:t xml:space="preserve"> de cómputo</w:t>
      </w:r>
      <w:r>
        <w:t xml:space="preserve"> (s)</w:t>
      </w:r>
    </w:p>
    <w:p w14:paraId="7B684840" w14:textId="0A924DB1" w:rsidR="00ED7E43" w:rsidRDefault="00ED7E43" w:rsidP="00AE60A8">
      <m:oMath>
        <m:r>
          <w:rPr>
            <w:rFonts w:ascii="Cambria Math" w:hAnsi="Cambria Math"/>
          </w:rPr>
          <m:t>∆X</m:t>
        </m:r>
      </m:oMath>
      <w:r>
        <w:t xml:space="preserve"> </w:t>
      </w:r>
      <w:r>
        <w:tab/>
        <w:t>=</w:t>
      </w:r>
      <w:r>
        <w:tab/>
      </w:r>
      <w:r>
        <w:tab/>
        <w:t xml:space="preserve">Tamaño promedio de caras del mallado (m) </w:t>
      </w:r>
    </w:p>
    <w:p w14:paraId="058D66CF" w14:textId="53D6E946" w:rsidR="00326AB9" w:rsidRDefault="00326AB9" w:rsidP="00AE60A8"/>
    <w:p w14:paraId="38AAB858" w14:textId="69E4F1C8" w:rsidR="00BD5E9E" w:rsidRPr="00210F06" w:rsidRDefault="00210F06" w:rsidP="00210F06">
      <w:pPr>
        <w:pStyle w:val="Caption"/>
        <w:rPr>
          <w:lang w:val="es-CO"/>
        </w:rPr>
      </w:pPr>
      <w:bookmarkStart w:id="28" w:name="_Toc175123989"/>
      <w:r>
        <w:t xml:space="preserve">Tabla </w:t>
      </w:r>
      <w:fldSimple w:instr=" SEQ Tabla \* ARABIC ">
        <w:r w:rsidR="003A4EBE">
          <w:rPr>
            <w:noProof/>
          </w:rPr>
          <w:t>7</w:t>
        </w:r>
      </w:fldSimple>
      <w:r>
        <w:t>. Valores de referencia en intervalos computacionales de cálculo</w:t>
      </w:r>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24"/>
        <w:gridCol w:w="1993"/>
      </w:tblGrid>
      <w:tr w:rsidR="00210F06" w:rsidRPr="00210F06" w14:paraId="1431DFA9" w14:textId="77777777" w:rsidTr="009703D1">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653B9104" w14:textId="77777777" w:rsidR="00210F06" w:rsidRPr="00210F06" w:rsidRDefault="00210F06" w:rsidP="00210F06">
            <w:pPr>
              <w:rPr>
                <w:lang w:val="es-CO"/>
              </w:rPr>
            </w:pPr>
            <w:r w:rsidRPr="00210F06">
              <w:rPr>
                <w:lang w:val="es-CO"/>
              </w:rPr>
              <w:t>Parámetro</w:t>
            </w:r>
          </w:p>
        </w:tc>
        <w:tc>
          <w:tcPr>
            <w:tcW w:w="0" w:type="auto"/>
            <w:shd w:val="clear" w:color="auto" w:fill="F2F2F2" w:themeFill="background1" w:themeFillShade="F2"/>
            <w:tcMar>
              <w:top w:w="6" w:type="dxa"/>
              <w:left w:w="85" w:type="dxa"/>
              <w:bottom w:w="6" w:type="dxa"/>
              <w:right w:w="85" w:type="dxa"/>
            </w:tcMar>
            <w:vAlign w:val="center"/>
            <w:hideMark/>
          </w:tcPr>
          <w:p w14:paraId="39372922" w14:textId="77777777" w:rsidR="00210F06" w:rsidRPr="00210F06" w:rsidRDefault="00210F06" w:rsidP="00250B73">
            <w:pPr>
              <w:jc w:val="left"/>
              <w:rPr>
                <w:lang w:val="es-CO"/>
              </w:rPr>
            </w:pPr>
            <w:r w:rsidRPr="00210F06">
              <w:rPr>
                <w:lang w:val="es-CO"/>
              </w:rPr>
              <w:t>Valor</w:t>
            </w:r>
          </w:p>
        </w:tc>
      </w:tr>
      <w:tr w:rsidR="00210F06" w:rsidRPr="00210F06" w14:paraId="49571E78" w14:textId="77777777" w:rsidTr="009703D1">
        <w:trPr>
          <w:jc w:val="center"/>
        </w:trPr>
        <w:tc>
          <w:tcPr>
            <w:tcW w:w="0" w:type="auto"/>
            <w:shd w:val="clear" w:color="auto" w:fill="FFFFFF"/>
            <w:tcMar>
              <w:top w:w="6" w:type="dxa"/>
              <w:left w:w="85" w:type="dxa"/>
              <w:bottom w:w="6" w:type="dxa"/>
              <w:right w:w="85" w:type="dxa"/>
            </w:tcMar>
            <w:vAlign w:val="center"/>
            <w:hideMark/>
          </w:tcPr>
          <w:p w14:paraId="585E15DC" w14:textId="77777777" w:rsidR="00210F06" w:rsidRPr="00210F06" w:rsidRDefault="00210F06" w:rsidP="00210F06">
            <w:pPr>
              <w:rPr>
                <w:lang w:val="es-CO"/>
              </w:rPr>
            </w:pPr>
            <w:r w:rsidRPr="00210F06">
              <w:rPr>
                <w:lang w:val="es-CO"/>
              </w:rPr>
              <w:t>Velocidad máxima del flujo o celeridad de onda</w:t>
            </w:r>
          </w:p>
        </w:tc>
        <w:tc>
          <w:tcPr>
            <w:tcW w:w="0" w:type="auto"/>
            <w:shd w:val="clear" w:color="auto" w:fill="FFFFFF"/>
            <w:tcMar>
              <w:top w:w="6" w:type="dxa"/>
              <w:left w:w="85" w:type="dxa"/>
              <w:bottom w:w="6" w:type="dxa"/>
              <w:right w:w="85" w:type="dxa"/>
            </w:tcMar>
            <w:vAlign w:val="center"/>
            <w:hideMark/>
          </w:tcPr>
          <w:p w14:paraId="2C796CFE" w14:textId="77777777" w:rsidR="00210F06" w:rsidRPr="00210F06" w:rsidRDefault="00210F06" w:rsidP="00250B73">
            <w:pPr>
              <w:jc w:val="left"/>
              <w:rPr>
                <w:lang w:val="es-CO"/>
              </w:rPr>
            </w:pPr>
            <w:r w:rsidRPr="00210F06">
              <w:rPr>
                <w:lang w:val="es-CO"/>
              </w:rPr>
              <w:t>60.83 m/s</w:t>
            </w:r>
          </w:p>
        </w:tc>
      </w:tr>
      <w:tr w:rsidR="00210F06" w:rsidRPr="00210F06" w14:paraId="5026AD7C" w14:textId="77777777" w:rsidTr="009703D1">
        <w:trPr>
          <w:jc w:val="center"/>
        </w:trPr>
        <w:tc>
          <w:tcPr>
            <w:tcW w:w="0" w:type="auto"/>
            <w:shd w:val="clear" w:color="auto" w:fill="FFFFFF"/>
            <w:tcMar>
              <w:top w:w="6" w:type="dxa"/>
              <w:left w:w="85" w:type="dxa"/>
              <w:bottom w:w="6" w:type="dxa"/>
              <w:right w:w="85" w:type="dxa"/>
            </w:tcMar>
            <w:vAlign w:val="center"/>
            <w:hideMark/>
          </w:tcPr>
          <w:p w14:paraId="2E38C566" w14:textId="77777777" w:rsidR="00210F06" w:rsidRPr="00210F06" w:rsidRDefault="00210F06" w:rsidP="00210F06">
            <w:pPr>
              <w:rPr>
                <w:lang w:val="es-CO"/>
              </w:rPr>
            </w:pPr>
            <w:r w:rsidRPr="00210F06">
              <w:rPr>
                <w:lang w:val="es-CO"/>
              </w:rPr>
              <w:t>Velocidad mínima del flujo o celeridad de onda</w:t>
            </w:r>
          </w:p>
        </w:tc>
        <w:tc>
          <w:tcPr>
            <w:tcW w:w="0" w:type="auto"/>
            <w:shd w:val="clear" w:color="auto" w:fill="FFFFFF"/>
            <w:tcMar>
              <w:top w:w="6" w:type="dxa"/>
              <w:left w:w="85" w:type="dxa"/>
              <w:bottom w:w="6" w:type="dxa"/>
              <w:right w:w="85" w:type="dxa"/>
            </w:tcMar>
            <w:vAlign w:val="center"/>
            <w:hideMark/>
          </w:tcPr>
          <w:p w14:paraId="52F9B1CB" w14:textId="77777777" w:rsidR="00210F06" w:rsidRPr="00210F06" w:rsidRDefault="00210F06" w:rsidP="00250B73">
            <w:pPr>
              <w:jc w:val="left"/>
              <w:rPr>
                <w:lang w:val="es-CO"/>
              </w:rPr>
            </w:pPr>
            <w:r w:rsidRPr="00210F06">
              <w:rPr>
                <w:lang w:val="es-CO"/>
              </w:rPr>
              <w:t>0.001 m/s</w:t>
            </w:r>
          </w:p>
        </w:tc>
      </w:tr>
      <w:tr w:rsidR="00210F06" w:rsidRPr="00210F06" w14:paraId="0319C154" w14:textId="77777777" w:rsidTr="009703D1">
        <w:trPr>
          <w:jc w:val="center"/>
        </w:trPr>
        <w:tc>
          <w:tcPr>
            <w:tcW w:w="0" w:type="auto"/>
            <w:shd w:val="clear" w:color="auto" w:fill="FFFFFF"/>
            <w:tcMar>
              <w:top w:w="6" w:type="dxa"/>
              <w:left w:w="85" w:type="dxa"/>
              <w:bottom w:w="6" w:type="dxa"/>
              <w:right w:w="85" w:type="dxa"/>
            </w:tcMar>
            <w:vAlign w:val="center"/>
            <w:hideMark/>
          </w:tcPr>
          <w:p w14:paraId="76DA47BC" w14:textId="77777777" w:rsidR="00210F06" w:rsidRPr="00210F06" w:rsidRDefault="00210F06" w:rsidP="00210F06">
            <w:pPr>
              <w:rPr>
                <w:lang w:val="es-CO"/>
              </w:rPr>
            </w:pPr>
            <w:r w:rsidRPr="00210F06">
              <w:rPr>
                <w:lang w:val="es-CO"/>
              </w:rPr>
              <w:t>ΔT, intervalo computacional de cómputo</w:t>
            </w:r>
          </w:p>
        </w:tc>
        <w:tc>
          <w:tcPr>
            <w:tcW w:w="0" w:type="auto"/>
            <w:shd w:val="clear" w:color="auto" w:fill="FFFFFF"/>
            <w:tcMar>
              <w:top w:w="6" w:type="dxa"/>
              <w:left w:w="85" w:type="dxa"/>
              <w:bottom w:w="6" w:type="dxa"/>
              <w:right w:w="85" w:type="dxa"/>
            </w:tcMar>
            <w:vAlign w:val="center"/>
            <w:hideMark/>
          </w:tcPr>
          <w:p w14:paraId="2EFEE166" w14:textId="77777777" w:rsidR="00210F06" w:rsidRPr="00210F06" w:rsidRDefault="00210F06" w:rsidP="00250B73">
            <w:pPr>
              <w:jc w:val="left"/>
              <w:rPr>
                <w:lang w:val="es-CO"/>
              </w:rPr>
            </w:pPr>
            <w:r w:rsidRPr="00210F06">
              <w:rPr>
                <w:lang w:val="es-CO"/>
              </w:rPr>
              <w:t xml:space="preserve">1800 </w:t>
            </w:r>
            <w:proofErr w:type="spellStart"/>
            <w:r w:rsidRPr="00210F06">
              <w:rPr>
                <w:lang w:val="es-CO"/>
              </w:rPr>
              <w:t>seg</w:t>
            </w:r>
            <w:proofErr w:type="spellEnd"/>
            <w:r w:rsidRPr="00210F06">
              <w:rPr>
                <w:lang w:val="es-CO"/>
              </w:rPr>
              <w:t xml:space="preserve"> (30 minutos)</w:t>
            </w:r>
          </w:p>
        </w:tc>
      </w:tr>
      <w:tr w:rsidR="00210F06" w:rsidRPr="00210F06" w14:paraId="20B8C759" w14:textId="77777777" w:rsidTr="009703D1">
        <w:trPr>
          <w:jc w:val="center"/>
        </w:trPr>
        <w:tc>
          <w:tcPr>
            <w:tcW w:w="0" w:type="auto"/>
            <w:shd w:val="clear" w:color="auto" w:fill="FFFFFF"/>
            <w:tcMar>
              <w:top w:w="6" w:type="dxa"/>
              <w:left w:w="85" w:type="dxa"/>
              <w:bottom w:w="6" w:type="dxa"/>
              <w:right w:w="85" w:type="dxa"/>
            </w:tcMar>
            <w:vAlign w:val="center"/>
            <w:hideMark/>
          </w:tcPr>
          <w:p w14:paraId="0E1A5AA2" w14:textId="77777777" w:rsidR="00210F06" w:rsidRPr="00210F06" w:rsidRDefault="00210F06" w:rsidP="00210F06">
            <w:pPr>
              <w:rPr>
                <w:lang w:val="es-CO"/>
              </w:rPr>
            </w:pPr>
            <w:r w:rsidRPr="00210F06">
              <w:rPr>
                <w:lang w:val="es-CO"/>
              </w:rPr>
              <w:t>ΔX, distancia promedio entre celdas</w:t>
            </w:r>
          </w:p>
        </w:tc>
        <w:tc>
          <w:tcPr>
            <w:tcW w:w="0" w:type="auto"/>
            <w:shd w:val="clear" w:color="auto" w:fill="FFFFFF"/>
            <w:tcMar>
              <w:top w:w="6" w:type="dxa"/>
              <w:left w:w="85" w:type="dxa"/>
              <w:bottom w:w="6" w:type="dxa"/>
              <w:right w:w="85" w:type="dxa"/>
            </w:tcMar>
            <w:vAlign w:val="center"/>
            <w:hideMark/>
          </w:tcPr>
          <w:p w14:paraId="2413A54A" w14:textId="77777777" w:rsidR="00210F06" w:rsidRPr="00210F06" w:rsidRDefault="00210F06" w:rsidP="00250B73">
            <w:pPr>
              <w:jc w:val="left"/>
              <w:rPr>
                <w:lang w:val="es-CO"/>
              </w:rPr>
            </w:pPr>
            <w:r w:rsidRPr="00210F06">
              <w:rPr>
                <w:lang w:val="es-CO"/>
              </w:rPr>
              <w:t>219 m</w:t>
            </w:r>
          </w:p>
        </w:tc>
      </w:tr>
      <w:tr w:rsidR="00210F06" w:rsidRPr="00210F06" w14:paraId="18AEE4EB" w14:textId="77777777" w:rsidTr="009703D1">
        <w:trPr>
          <w:jc w:val="center"/>
        </w:trPr>
        <w:tc>
          <w:tcPr>
            <w:tcW w:w="0" w:type="auto"/>
            <w:shd w:val="clear" w:color="auto" w:fill="FFFFFF"/>
            <w:tcMar>
              <w:top w:w="6" w:type="dxa"/>
              <w:left w:w="85" w:type="dxa"/>
              <w:bottom w:w="6" w:type="dxa"/>
              <w:right w:w="85" w:type="dxa"/>
            </w:tcMar>
            <w:vAlign w:val="center"/>
            <w:hideMark/>
          </w:tcPr>
          <w:p w14:paraId="6BC47566" w14:textId="77777777" w:rsidR="00210F06" w:rsidRPr="00210F06" w:rsidRDefault="00210F06" w:rsidP="00210F06">
            <w:pPr>
              <w:rPr>
                <w:lang w:val="es-CO"/>
              </w:rPr>
            </w:pPr>
            <w:r w:rsidRPr="00210F06">
              <w:rPr>
                <w:lang w:val="es-CO"/>
              </w:rPr>
              <w:t xml:space="preserve">Máximo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6AD8C29D" w14:textId="77777777" w:rsidR="00210F06" w:rsidRPr="00210F06" w:rsidRDefault="00210F06" w:rsidP="00250B73">
            <w:pPr>
              <w:jc w:val="left"/>
              <w:rPr>
                <w:lang w:val="es-CO"/>
              </w:rPr>
            </w:pPr>
            <w:r w:rsidRPr="00210F06">
              <w:rPr>
                <w:lang w:val="es-CO"/>
              </w:rPr>
              <w:t>500</w:t>
            </w:r>
          </w:p>
        </w:tc>
      </w:tr>
      <w:tr w:rsidR="00210F06" w:rsidRPr="00210F06" w14:paraId="7B6EE708" w14:textId="77777777" w:rsidTr="009703D1">
        <w:trPr>
          <w:jc w:val="center"/>
        </w:trPr>
        <w:tc>
          <w:tcPr>
            <w:tcW w:w="0" w:type="auto"/>
            <w:shd w:val="clear" w:color="auto" w:fill="FFFFFF"/>
            <w:tcMar>
              <w:top w:w="6" w:type="dxa"/>
              <w:left w:w="85" w:type="dxa"/>
              <w:bottom w:w="6" w:type="dxa"/>
              <w:right w:w="85" w:type="dxa"/>
            </w:tcMar>
            <w:vAlign w:val="center"/>
            <w:hideMark/>
          </w:tcPr>
          <w:p w14:paraId="0890C3CC" w14:textId="77777777" w:rsidR="00210F06" w:rsidRPr="00210F06" w:rsidRDefault="00210F06" w:rsidP="00210F06">
            <w:pPr>
              <w:rPr>
                <w:lang w:val="es-CO"/>
              </w:rPr>
            </w:pPr>
            <w:r w:rsidRPr="00210F06">
              <w:rPr>
                <w:lang w:val="es-CO"/>
              </w:rPr>
              <w:t xml:space="preserve">Mínimo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34B413F8" w14:textId="77777777" w:rsidR="00210F06" w:rsidRPr="00210F06" w:rsidRDefault="00210F06" w:rsidP="00250B73">
            <w:pPr>
              <w:jc w:val="left"/>
              <w:rPr>
                <w:lang w:val="es-CO"/>
              </w:rPr>
            </w:pPr>
            <w:r w:rsidRPr="00210F06">
              <w:rPr>
                <w:lang w:val="es-CO"/>
              </w:rPr>
              <w:t>0.00821918</w:t>
            </w:r>
          </w:p>
        </w:tc>
      </w:tr>
    </w:tbl>
    <w:p w14:paraId="348045D9" w14:textId="77777777" w:rsidR="00B8066A" w:rsidRDefault="00B8066A" w:rsidP="00B8066A">
      <w:pPr>
        <w:jc w:val="center"/>
        <w:rPr>
          <w:sz w:val="16"/>
          <w:szCs w:val="16"/>
          <w:lang w:val="es-CO"/>
        </w:rPr>
      </w:pPr>
      <w:r w:rsidRPr="00E06D81">
        <w:rPr>
          <w:sz w:val="16"/>
          <w:szCs w:val="16"/>
          <w:lang w:val="es-CO"/>
        </w:rPr>
        <w:t>Fuente: Centro de Estudios Hidráulicos. Escuela Colombiana de Ingeniería Julio Garavito.</w:t>
      </w:r>
    </w:p>
    <w:p w14:paraId="668FD511" w14:textId="6EE92981" w:rsidR="00C12640" w:rsidRDefault="00C12640">
      <w:pPr>
        <w:jc w:val="left"/>
      </w:pPr>
      <w:r>
        <w:br w:type="page"/>
      </w:r>
    </w:p>
    <w:p w14:paraId="3118152B" w14:textId="2F8042CF" w:rsidR="0052641D" w:rsidRDefault="0052641D" w:rsidP="0052641D">
      <w:pPr>
        <w:pStyle w:val="Heading2"/>
      </w:pPr>
      <w:bookmarkStart w:id="29" w:name="_Toc175123973"/>
      <w:r w:rsidRPr="0052641D">
        <w:lastRenderedPageBreak/>
        <w:t>Hidrogramas</w:t>
      </w:r>
      <w:bookmarkEnd w:id="29"/>
    </w:p>
    <w:p w14:paraId="156F6835" w14:textId="77777777" w:rsidR="0052641D" w:rsidRDefault="0052641D" w:rsidP="00AE60A8">
      <w:pPr>
        <w:rPr>
          <w:lang w:val="es-CO"/>
        </w:rPr>
      </w:pPr>
    </w:p>
    <w:p w14:paraId="1F8D9060" w14:textId="06B097CF" w:rsidR="000072D9" w:rsidRDefault="0052641D" w:rsidP="00AE60A8">
      <w:r w:rsidRPr="0052641D">
        <w:rPr>
          <w:lang w:val="es-CO"/>
        </w:rPr>
        <w:t>Para la</w:t>
      </w:r>
      <w:r w:rsidR="0047195C">
        <w:rPr>
          <w:lang w:val="es-CO"/>
        </w:rPr>
        <w:t xml:space="preserve"> localización de las condiciones de frontera y la</w:t>
      </w:r>
      <w:r w:rsidRPr="0052641D">
        <w:rPr>
          <w:lang w:val="es-CO"/>
        </w:rPr>
        <w:t xml:space="preserve"> distribución del vol</w:t>
      </w:r>
      <w:r>
        <w:rPr>
          <w:lang w:val="es-CO"/>
        </w:rPr>
        <w:t>u</w:t>
      </w:r>
      <w:r w:rsidRPr="0052641D">
        <w:rPr>
          <w:lang w:val="es-CO"/>
        </w:rPr>
        <w:t xml:space="preserve">men almacenado y descargado súbitamente desde cada embalse, se han utilizado los factores del hidrograma unitario de la </w:t>
      </w:r>
      <w:r w:rsidRPr="0052641D">
        <w:rPr>
          <w:i/>
          <w:iCs/>
          <w:lang w:val="es-CO"/>
        </w:rPr>
        <w:t xml:space="preserve">Natural </w:t>
      </w:r>
      <w:proofErr w:type="spellStart"/>
      <w:r w:rsidRPr="0052641D">
        <w:rPr>
          <w:i/>
          <w:iCs/>
          <w:lang w:val="es-CO"/>
        </w:rPr>
        <w:t>Resources</w:t>
      </w:r>
      <w:proofErr w:type="spellEnd"/>
      <w:r w:rsidRPr="0052641D">
        <w:rPr>
          <w:i/>
          <w:iCs/>
          <w:lang w:val="es-CO"/>
        </w:rPr>
        <w:t xml:space="preserve"> </w:t>
      </w:r>
      <w:proofErr w:type="spellStart"/>
      <w:r w:rsidRPr="0052641D">
        <w:rPr>
          <w:i/>
          <w:iCs/>
          <w:lang w:val="es-CO"/>
        </w:rPr>
        <w:t>Conservation</w:t>
      </w:r>
      <w:proofErr w:type="spellEnd"/>
      <w:r w:rsidRPr="0052641D">
        <w:rPr>
          <w:i/>
          <w:iCs/>
          <w:lang w:val="es-CO"/>
        </w:rPr>
        <w:t xml:space="preserve"> </w:t>
      </w:r>
      <w:proofErr w:type="spellStart"/>
      <w:r w:rsidRPr="0052641D">
        <w:rPr>
          <w:i/>
          <w:iCs/>
          <w:lang w:val="es-CO"/>
        </w:rPr>
        <w:t>Service</w:t>
      </w:r>
      <w:proofErr w:type="spellEnd"/>
      <w:r w:rsidRPr="0052641D">
        <w:rPr>
          <w:i/>
          <w:iCs/>
          <w:lang w:val="es-CO"/>
        </w:rPr>
        <w:t xml:space="preserve"> NRCS del Depart</w:t>
      </w:r>
      <w:r w:rsidR="00C14B02">
        <w:rPr>
          <w:i/>
          <w:iCs/>
          <w:lang w:val="es-CO"/>
        </w:rPr>
        <w:t>a</w:t>
      </w:r>
      <w:r w:rsidRPr="0052641D">
        <w:rPr>
          <w:i/>
          <w:iCs/>
          <w:lang w:val="es-CO"/>
        </w:rPr>
        <w:t>mento de Agricultura de los Estados Unidos de América</w:t>
      </w:r>
      <w:r w:rsidRPr="0052641D">
        <w:rPr>
          <w:lang w:val="es-CO"/>
        </w:rPr>
        <w:t>, correspondiente al hidrograma ajustado utilizado en el estado de Michigan</w:t>
      </w:r>
      <w:r>
        <w:rPr>
          <w:rStyle w:val="FootnoteReference"/>
          <w:lang w:val="es-CO"/>
        </w:rPr>
        <w:footnoteReference w:id="4"/>
      </w:r>
      <w:r w:rsidR="000F7F6A">
        <w:rPr>
          <w:lang w:val="es-CO"/>
        </w:rPr>
        <w:t xml:space="preserve">, </w:t>
      </w:r>
      <w:r w:rsidRPr="0052641D">
        <w:rPr>
          <w:lang w:val="es-CO"/>
        </w:rPr>
        <w:t xml:space="preserve">distribuido </w:t>
      </w:r>
      <w:r w:rsidR="000F7F6A">
        <w:rPr>
          <w:lang w:val="es-CO"/>
        </w:rPr>
        <w:t xml:space="preserve">en </w:t>
      </w:r>
      <w:r>
        <w:rPr>
          <w:lang w:val="es-CO"/>
        </w:rPr>
        <w:t>pulsos</w:t>
      </w:r>
      <w:r w:rsidRPr="0052641D">
        <w:rPr>
          <w:lang w:val="es-CO"/>
        </w:rPr>
        <w:t xml:space="preserve"> horarios para una duración total de 8 horas.</w:t>
      </w:r>
      <w:r w:rsidR="002348D8">
        <w:rPr>
          <w:lang w:val="es-CO"/>
        </w:rPr>
        <w:t xml:space="preserve"> </w:t>
      </w:r>
      <w:r w:rsidR="002348D8" w:rsidRPr="002348D8">
        <w:t>Los valores de</w:t>
      </w:r>
      <w:r w:rsidR="000F7F6A">
        <w:t xml:space="preserve"> este </w:t>
      </w:r>
      <w:r w:rsidR="000F7F6A" w:rsidRPr="002348D8">
        <w:t>hidrograma</w:t>
      </w:r>
      <w:r w:rsidR="002348D8" w:rsidRPr="002348D8">
        <w:t xml:space="preserve"> </w:t>
      </w:r>
      <w:r w:rsidR="000F7F6A">
        <w:t xml:space="preserve">unitario </w:t>
      </w:r>
      <w:r w:rsidR="002348D8" w:rsidRPr="002348D8">
        <w:t xml:space="preserve">han sido utilizados en la primera versión del modelo hidráulico, </w:t>
      </w:r>
      <w:r w:rsidR="000F7F6A">
        <w:t xml:space="preserve">sin embargo, </w:t>
      </w:r>
      <w:r w:rsidR="002348D8" w:rsidRPr="002348D8">
        <w:t>en futuras versiones de este estudio</w:t>
      </w:r>
      <w:r w:rsidR="00F15512">
        <w:t>,</w:t>
      </w:r>
      <w:r w:rsidR="002348D8" w:rsidRPr="002348D8">
        <w:t xml:space="preserve"> se realizará un análisis extendido de </w:t>
      </w:r>
      <w:r w:rsidR="000F7F6A">
        <w:t xml:space="preserve">los </w:t>
      </w:r>
      <w:r w:rsidR="002348D8" w:rsidRPr="002348D8">
        <w:t>diferentes patrones aplicables a cada embalse.</w:t>
      </w:r>
      <w:r w:rsidR="000072D9">
        <w:t xml:space="preserve"> Los pulsos y su representación gráfica son presentados en la Figura 14.</w:t>
      </w:r>
      <w:r w:rsidR="00374A65">
        <w:t xml:space="preserve"> </w:t>
      </w:r>
    </w:p>
    <w:p w14:paraId="35A23A3A" w14:textId="77777777" w:rsidR="000072D9" w:rsidRDefault="000072D9" w:rsidP="00AE60A8"/>
    <w:p w14:paraId="3EDB999D" w14:textId="1C374415" w:rsidR="000072D9" w:rsidRDefault="008324A8" w:rsidP="008324A8">
      <w:pPr>
        <w:pStyle w:val="Caption"/>
      </w:pPr>
      <w:bookmarkStart w:id="30" w:name="_Toc175124006"/>
      <w:r>
        <w:t xml:space="preserve">Figura </w:t>
      </w:r>
      <w:fldSimple w:instr=" SEQ Figura \* ARABIC ">
        <w:r w:rsidR="003A4EBE">
          <w:rPr>
            <w:noProof/>
          </w:rPr>
          <w:t>14</w:t>
        </w:r>
      </w:fldSimple>
      <w:r>
        <w:t>. Hidrograma unitario de referencia</w:t>
      </w:r>
      <w:bookmarkEnd w:id="30"/>
    </w:p>
    <w:p w14:paraId="30E49537" w14:textId="4578656B" w:rsidR="0052641D" w:rsidRDefault="008D204F" w:rsidP="000072D9">
      <w:pPr>
        <w:jc w:val="center"/>
      </w:pPr>
      <w:r>
        <w:rPr>
          <w:noProof/>
        </w:rPr>
        <w:drawing>
          <wp:inline distT="0" distB="0" distL="0" distR="0" wp14:anchorId="36D79163" wp14:editId="39A06452">
            <wp:extent cx="4680000" cy="2599061"/>
            <wp:effectExtent l="0" t="0" r="6350" b="0"/>
            <wp:docPr id="1860082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2554" name="Picture 18600825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80000" cy="2599061"/>
                    </a:xfrm>
                    <a:prstGeom prst="rect">
                      <a:avLst/>
                    </a:prstGeom>
                  </pic:spPr>
                </pic:pic>
              </a:graphicData>
            </a:graphic>
          </wp:inline>
        </w:drawing>
      </w:r>
    </w:p>
    <w:p w14:paraId="1366D86F" w14:textId="31E31A92" w:rsidR="008324A8" w:rsidRDefault="008324A8" w:rsidP="008324A8">
      <w:pPr>
        <w:jc w:val="center"/>
        <w:rPr>
          <w:sz w:val="16"/>
          <w:szCs w:val="16"/>
          <w:lang w:val="es-CO"/>
        </w:rPr>
      </w:pPr>
      <w:r w:rsidRPr="00E06D81">
        <w:rPr>
          <w:sz w:val="16"/>
          <w:szCs w:val="16"/>
          <w:lang w:val="es-CO"/>
        </w:rPr>
        <w:t xml:space="preserve">Fuente: </w:t>
      </w:r>
      <w:r w:rsidRPr="008324A8">
        <w:rPr>
          <w:sz w:val="16"/>
          <w:szCs w:val="16"/>
          <w:lang w:val="es-CO"/>
        </w:rPr>
        <w:t xml:space="preserve">Natural </w:t>
      </w:r>
      <w:proofErr w:type="spellStart"/>
      <w:r w:rsidRPr="008324A8">
        <w:rPr>
          <w:sz w:val="16"/>
          <w:szCs w:val="16"/>
          <w:lang w:val="es-CO"/>
        </w:rPr>
        <w:t>Resources</w:t>
      </w:r>
      <w:proofErr w:type="spellEnd"/>
      <w:r w:rsidRPr="008324A8">
        <w:rPr>
          <w:sz w:val="16"/>
          <w:szCs w:val="16"/>
          <w:lang w:val="es-CO"/>
        </w:rPr>
        <w:t xml:space="preserve"> </w:t>
      </w:r>
      <w:proofErr w:type="spellStart"/>
      <w:r w:rsidRPr="008324A8">
        <w:rPr>
          <w:sz w:val="16"/>
          <w:szCs w:val="16"/>
          <w:lang w:val="es-CO"/>
        </w:rPr>
        <w:t>Conservation</w:t>
      </w:r>
      <w:proofErr w:type="spellEnd"/>
      <w:r w:rsidRPr="008324A8">
        <w:rPr>
          <w:sz w:val="16"/>
          <w:szCs w:val="16"/>
          <w:lang w:val="es-CO"/>
        </w:rPr>
        <w:t xml:space="preserve"> </w:t>
      </w:r>
      <w:proofErr w:type="spellStart"/>
      <w:r w:rsidRPr="008324A8">
        <w:rPr>
          <w:sz w:val="16"/>
          <w:szCs w:val="16"/>
          <w:lang w:val="es-CO"/>
        </w:rPr>
        <w:t>Service</w:t>
      </w:r>
      <w:proofErr w:type="spellEnd"/>
      <w:r w:rsidRPr="008324A8">
        <w:rPr>
          <w:sz w:val="16"/>
          <w:szCs w:val="16"/>
          <w:lang w:val="es-CO"/>
        </w:rPr>
        <w:t xml:space="preserve"> NRCS del </w:t>
      </w:r>
      <w:proofErr w:type="spellStart"/>
      <w:r w:rsidRPr="008324A8">
        <w:rPr>
          <w:sz w:val="16"/>
          <w:szCs w:val="16"/>
          <w:lang w:val="es-CO"/>
        </w:rPr>
        <w:t>Departmento</w:t>
      </w:r>
      <w:proofErr w:type="spellEnd"/>
      <w:r w:rsidRPr="008324A8">
        <w:rPr>
          <w:sz w:val="16"/>
          <w:szCs w:val="16"/>
          <w:lang w:val="es-CO"/>
        </w:rPr>
        <w:t xml:space="preserve"> de Agricultura de los Estados Unidos de América</w:t>
      </w:r>
      <w:r w:rsidRPr="00E06D81">
        <w:rPr>
          <w:sz w:val="16"/>
          <w:szCs w:val="16"/>
          <w:lang w:val="es-CO"/>
        </w:rPr>
        <w:t>.</w:t>
      </w:r>
    </w:p>
    <w:p w14:paraId="77C57ED8" w14:textId="77777777" w:rsidR="002348D8" w:rsidRDefault="002348D8" w:rsidP="00AE60A8">
      <w:pPr>
        <w:rPr>
          <w:lang w:val="es-CO"/>
        </w:rPr>
      </w:pPr>
    </w:p>
    <w:p w14:paraId="6243F2C6" w14:textId="732E9A76" w:rsidR="0052641D" w:rsidRDefault="00374A65" w:rsidP="00AE60A8">
      <w:pPr>
        <w:rPr>
          <w:lang w:val="es-CO"/>
        </w:rPr>
      </w:pPr>
      <w:r>
        <w:rPr>
          <w:lang w:val="es-CO"/>
        </w:rPr>
        <w:t>Para la generación de los hidrogramas de descarga súbita en cada embalse, se ha tomado el valor de la capacidad de almacenamiento en Hm³</w:t>
      </w:r>
      <w:r w:rsidR="00A45B43">
        <w:rPr>
          <w:lang w:val="es-CO"/>
        </w:rPr>
        <w:t xml:space="preserve"> </w:t>
      </w:r>
      <w:r>
        <w:rPr>
          <w:lang w:val="es-CO"/>
        </w:rPr>
        <w:t xml:space="preserve">y se ha dividido en 8 pulsos de 1 hora. </w:t>
      </w:r>
      <w:r w:rsidRPr="00374A65">
        <w:t>Para obtener el total del vol</w:t>
      </w:r>
      <w:r>
        <w:t>u</w:t>
      </w:r>
      <w:r w:rsidRPr="00374A65">
        <w:t>men descargado en cada embalse, se ha estimado (</w:t>
      </w:r>
      <w:r>
        <w:t xml:space="preserve">mediante </w:t>
      </w:r>
      <w:r w:rsidRPr="00374A65">
        <w:t>función objetivo en Microsoft Excel) un factor de distribución de 0.285714285714286.</w:t>
      </w:r>
      <w:r w:rsidR="00A17E69">
        <w:t xml:space="preserve"> </w:t>
      </w:r>
      <w:r w:rsidR="007C63CC">
        <w:t xml:space="preserve">Al inicio y fin de cada hidrograma, se han incluido pulsos complementarios correspondientes a los caudales medios descargados desde en cada embalse, cuyos valores han sido incluidos en la Tabla 1. </w:t>
      </w:r>
      <w:r w:rsidR="00A17E69">
        <w:t>En la Tabla 8 se presentan las capacidades de almacenamiento utilizadas y los picos máximos de flujo obtenidos en la distribución temporal. La Figura 15 presenta los hidrogramas a utilizar en cada localización de las condiciones de frontera establecidas</w:t>
      </w:r>
      <w:r w:rsidR="00F22A83">
        <w:t xml:space="preserve">, las cuales </w:t>
      </w:r>
      <w:r w:rsidR="00F22A83" w:rsidRPr="00F22A83">
        <w:t>han sido trazadas aguas abajo de la pantalla de cada presa.</w:t>
      </w:r>
    </w:p>
    <w:p w14:paraId="21F83E24" w14:textId="77777777" w:rsidR="00DF65B0" w:rsidRDefault="00DF65B0" w:rsidP="00AE60A8">
      <w:pPr>
        <w:rPr>
          <w:lang w:val="es-CO"/>
        </w:rPr>
      </w:pPr>
    </w:p>
    <w:p w14:paraId="733DDA63" w14:textId="53859B1F" w:rsidR="00282489" w:rsidRDefault="00282489" w:rsidP="00282489">
      <w:pPr>
        <w:pStyle w:val="Caption"/>
        <w:rPr>
          <w:lang w:val="es-CO"/>
        </w:rPr>
      </w:pPr>
      <w:bookmarkStart w:id="31" w:name="_Toc175123990"/>
      <w:r>
        <w:t xml:space="preserve">Tabla </w:t>
      </w:r>
      <w:fldSimple w:instr=" SEQ Tabla \* ARABIC ">
        <w:r w:rsidR="003A4EBE">
          <w:rPr>
            <w:noProof/>
          </w:rPr>
          <w:t>8</w:t>
        </w:r>
      </w:fldSimple>
      <w:r>
        <w:t>. Pico máximo de flujo por cuerpo de agua</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2368"/>
        <w:gridCol w:w="1366"/>
        <w:gridCol w:w="1776"/>
      </w:tblGrid>
      <w:tr w:rsidR="00CC5317" w:rsidRPr="00CC5317" w14:paraId="4322E763" w14:textId="77777777" w:rsidTr="00B74AD6">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3523C711" w14:textId="5DBF9606" w:rsidR="00CC5317" w:rsidRPr="00CC5317" w:rsidRDefault="00CC5317" w:rsidP="00CC5317">
            <w:pPr>
              <w:rPr>
                <w:lang w:val="es-CO"/>
              </w:rPr>
            </w:pPr>
            <w:r w:rsidRPr="00CC5317">
              <w:rPr>
                <w:lang w:val="es-CO"/>
              </w:rPr>
              <w:t>Cuerpo de agua</w:t>
            </w:r>
          </w:p>
        </w:tc>
        <w:tc>
          <w:tcPr>
            <w:tcW w:w="0" w:type="auto"/>
            <w:shd w:val="clear" w:color="auto" w:fill="F2F2F2" w:themeFill="background1" w:themeFillShade="F2"/>
            <w:tcMar>
              <w:top w:w="6" w:type="dxa"/>
              <w:left w:w="85" w:type="dxa"/>
              <w:bottom w:w="6" w:type="dxa"/>
              <w:right w:w="85" w:type="dxa"/>
            </w:tcMar>
            <w:vAlign w:val="center"/>
            <w:hideMark/>
          </w:tcPr>
          <w:p w14:paraId="3898B968" w14:textId="77777777" w:rsidR="00CC5317" w:rsidRPr="00CC5317" w:rsidRDefault="00CC5317" w:rsidP="00CC5317">
            <w:pPr>
              <w:rPr>
                <w:lang w:val="es-CO"/>
              </w:rPr>
            </w:pPr>
            <w:r w:rsidRPr="00CC5317">
              <w:rPr>
                <w:lang w:val="es-CO"/>
              </w:rPr>
              <w:t>Condición de frontera</w:t>
            </w:r>
          </w:p>
        </w:tc>
        <w:tc>
          <w:tcPr>
            <w:tcW w:w="1366" w:type="dxa"/>
            <w:shd w:val="clear" w:color="auto" w:fill="F2F2F2" w:themeFill="background1" w:themeFillShade="F2"/>
            <w:tcMar>
              <w:top w:w="6" w:type="dxa"/>
              <w:left w:w="85" w:type="dxa"/>
              <w:bottom w:w="6" w:type="dxa"/>
              <w:right w:w="85" w:type="dxa"/>
            </w:tcMar>
            <w:vAlign w:val="center"/>
            <w:hideMark/>
          </w:tcPr>
          <w:p w14:paraId="560DA9A4" w14:textId="77777777" w:rsidR="00CC5317" w:rsidRPr="00CC5317" w:rsidRDefault="00CC5317" w:rsidP="00CC5317">
            <w:pPr>
              <w:jc w:val="center"/>
              <w:rPr>
                <w:lang w:val="es-CO"/>
              </w:rPr>
            </w:pPr>
            <w:r w:rsidRPr="00CC5317">
              <w:rPr>
                <w:lang w:val="es-CO"/>
              </w:rPr>
              <w:t>Capacidad (Hm³)</w:t>
            </w:r>
          </w:p>
        </w:tc>
        <w:tc>
          <w:tcPr>
            <w:tcW w:w="1776" w:type="dxa"/>
            <w:shd w:val="clear" w:color="auto" w:fill="F2F2F2" w:themeFill="background1" w:themeFillShade="F2"/>
            <w:tcMar>
              <w:top w:w="6" w:type="dxa"/>
              <w:left w:w="85" w:type="dxa"/>
              <w:bottom w:w="6" w:type="dxa"/>
              <w:right w:w="85" w:type="dxa"/>
            </w:tcMar>
            <w:vAlign w:val="center"/>
            <w:hideMark/>
          </w:tcPr>
          <w:p w14:paraId="6531D0C4" w14:textId="77777777" w:rsidR="00CC5317" w:rsidRPr="00CC5317" w:rsidRDefault="00CC5317" w:rsidP="00CC5317">
            <w:pPr>
              <w:jc w:val="center"/>
              <w:rPr>
                <w:lang w:val="es-CO"/>
              </w:rPr>
            </w:pPr>
            <w:r w:rsidRPr="00CC5317">
              <w:rPr>
                <w:lang w:val="es-CO"/>
              </w:rPr>
              <w:t>Pico máximo de flujo (m³/s)</w:t>
            </w:r>
          </w:p>
        </w:tc>
      </w:tr>
      <w:tr w:rsidR="00CC5317" w:rsidRPr="00CC5317" w14:paraId="6C1C98DF" w14:textId="77777777" w:rsidTr="00B74AD6">
        <w:trPr>
          <w:jc w:val="center"/>
        </w:trPr>
        <w:tc>
          <w:tcPr>
            <w:tcW w:w="0" w:type="auto"/>
            <w:shd w:val="clear" w:color="auto" w:fill="FFFFFF"/>
            <w:tcMar>
              <w:top w:w="6" w:type="dxa"/>
              <w:left w:w="85" w:type="dxa"/>
              <w:bottom w:w="6" w:type="dxa"/>
              <w:right w:w="85" w:type="dxa"/>
            </w:tcMar>
            <w:vAlign w:val="center"/>
            <w:hideMark/>
          </w:tcPr>
          <w:p w14:paraId="662C0B3A" w14:textId="2B4226B7" w:rsidR="00CC5317" w:rsidRPr="00CC5317" w:rsidRDefault="00CC5317" w:rsidP="00CC5317">
            <w:pPr>
              <w:rPr>
                <w:lang w:val="es-CO"/>
              </w:rPr>
            </w:pPr>
            <w:r w:rsidRPr="00CC5317">
              <w:rPr>
                <w:lang w:val="es-CO"/>
              </w:rPr>
              <w:t xml:space="preserve">Embalse </w:t>
            </w:r>
            <w:proofErr w:type="spellStart"/>
            <w:r w:rsidRPr="00CC5317">
              <w:rPr>
                <w:lang w:val="es-CO"/>
              </w:rPr>
              <w:t>Neusa</w:t>
            </w:r>
            <w:proofErr w:type="spellEnd"/>
          </w:p>
        </w:tc>
        <w:tc>
          <w:tcPr>
            <w:tcW w:w="0" w:type="auto"/>
            <w:shd w:val="clear" w:color="auto" w:fill="FFFFFF"/>
            <w:tcMar>
              <w:top w:w="6" w:type="dxa"/>
              <w:left w:w="85" w:type="dxa"/>
              <w:bottom w:w="6" w:type="dxa"/>
              <w:right w:w="85" w:type="dxa"/>
            </w:tcMar>
            <w:vAlign w:val="center"/>
            <w:hideMark/>
          </w:tcPr>
          <w:p w14:paraId="42B7A2EF"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Neusa</w:t>
            </w:r>
            <w:proofErr w:type="spellEnd"/>
          </w:p>
        </w:tc>
        <w:tc>
          <w:tcPr>
            <w:tcW w:w="1366" w:type="dxa"/>
            <w:shd w:val="clear" w:color="auto" w:fill="FFFFFF"/>
            <w:tcMar>
              <w:top w:w="6" w:type="dxa"/>
              <w:left w:w="85" w:type="dxa"/>
              <w:bottom w:w="6" w:type="dxa"/>
              <w:right w:w="85" w:type="dxa"/>
            </w:tcMar>
            <w:vAlign w:val="center"/>
            <w:hideMark/>
          </w:tcPr>
          <w:p w14:paraId="19F29620" w14:textId="77777777" w:rsidR="00CC5317" w:rsidRPr="00CC5317" w:rsidRDefault="00CC5317" w:rsidP="00CC5317">
            <w:pPr>
              <w:jc w:val="center"/>
              <w:rPr>
                <w:lang w:val="es-CO"/>
              </w:rPr>
            </w:pPr>
            <w:r w:rsidRPr="00CC5317">
              <w:rPr>
                <w:lang w:val="es-CO"/>
              </w:rPr>
              <w:t>117</w:t>
            </w:r>
          </w:p>
        </w:tc>
        <w:tc>
          <w:tcPr>
            <w:tcW w:w="1776" w:type="dxa"/>
            <w:shd w:val="clear" w:color="auto" w:fill="FFFFFF"/>
            <w:tcMar>
              <w:top w:w="6" w:type="dxa"/>
              <w:left w:w="85" w:type="dxa"/>
              <w:bottom w:w="6" w:type="dxa"/>
              <w:right w:w="85" w:type="dxa"/>
            </w:tcMar>
            <w:vAlign w:val="center"/>
            <w:hideMark/>
          </w:tcPr>
          <w:p w14:paraId="0A76014D" w14:textId="77777777" w:rsidR="00CC5317" w:rsidRPr="00CC5317" w:rsidRDefault="00CC5317" w:rsidP="00CC5317">
            <w:pPr>
              <w:jc w:val="center"/>
              <w:rPr>
                <w:lang w:val="es-CO"/>
              </w:rPr>
            </w:pPr>
            <w:r w:rsidRPr="00CC5317">
              <w:rPr>
                <w:lang w:val="es-CO"/>
              </w:rPr>
              <w:t>9285.71</w:t>
            </w:r>
          </w:p>
        </w:tc>
      </w:tr>
      <w:tr w:rsidR="00CC5317" w:rsidRPr="00CC5317" w14:paraId="47C7A19A" w14:textId="77777777" w:rsidTr="00B74AD6">
        <w:trPr>
          <w:jc w:val="center"/>
        </w:trPr>
        <w:tc>
          <w:tcPr>
            <w:tcW w:w="0" w:type="auto"/>
            <w:shd w:val="clear" w:color="auto" w:fill="FFFFFF"/>
            <w:tcMar>
              <w:top w:w="6" w:type="dxa"/>
              <w:left w:w="85" w:type="dxa"/>
              <w:bottom w:w="6" w:type="dxa"/>
              <w:right w:w="85" w:type="dxa"/>
            </w:tcMar>
            <w:vAlign w:val="center"/>
            <w:hideMark/>
          </w:tcPr>
          <w:p w14:paraId="4557088A" w14:textId="1A391E2C" w:rsidR="00CC5317" w:rsidRPr="00CC5317" w:rsidRDefault="00CC5317" w:rsidP="00CC5317">
            <w:pPr>
              <w:rPr>
                <w:lang w:val="es-CO"/>
              </w:rPr>
            </w:pPr>
            <w:r w:rsidRPr="00CC5317">
              <w:rPr>
                <w:lang w:val="es-CO"/>
              </w:rPr>
              <w:t xml:space="preserve">Embalse </w:t>
            </w:r>
            <w:proofErr w:type="spellStart"/>
            <w:r w:rsidRPr="00CC5317">
              <w:rPr>
                <w:lang w:val="es-CO"/>
              </w:rPr>
              <w:t>Tominé</w:t>
            </w:r>
            <w:proofErr w:type="spellEnd"/>
          </w:p>
        </w:tc>
        <w:tc>
          <w:tcPr>
            <w:tcW w:w="0" w:type="auto"/>
            <w:shd w:val="clear" w:color="auto" w:fill="FFFFFF"/>
            <w:tcMar>
              <w:top w:w="6" w:type="dxa"/>
              <w:left w:w="85" w:type="dxa"/>
              <w:bottom w:w="6" w:type="dxa"/>
              <w:right w:w="85" w:type="dxa"/>
            </w:tcMar>
            <w:vAlign w:val="center"/>
            <w:hideMark/>
          </w:tcPr>
          <w:p w14:paraId="36EF6376"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Tomine</w:t>
            </w:r>
            <w:proofErr w:type="spellEnd"/>
          </w:p>
        </w:tc>
        <w:tc>
          <w:tcPr>
            <w:tcW w:w="1366" w:type="dxa"/>
            <w:shd w:val="clear" w:color="auto" w:fill="FFFFFF"/>
            <w:tcMar>
              <w:top w:w="6" w:type="dxa"/>
              <w:left w:w="85" w:type="dxa"/>
              <w:bottom w:w="6" w:type="dxa"/>
              <w:right w:w="85" w:type="dxa"/>
            </w:tcMar>
            <w:vAlign w:val="center"/>
            <w:hideMark/>
          </w:tcPr>
          <w:p w14:paraId="18C76ABB" w14:textId="77777777" w:rsidR="00CC5317" w:rsidRPr="00CC5317" w:rsidRDefault="00CC5317" w:rsidP="00CC5317">
            <w:pPr>
              <w:jc w:val="center"/>
              <w:rPr>
                <w:lang w:val="es-CO"/>
              </w:rPr>
            </w:pPr>
            <w:r w:rsidRPr="00CC5317">
              <w:rPr>
                <w:lang w:val="es-CO"/>
              </w:rPr>
              <w:t>689.5</w:t>
            </w:r>
          </w:p>
        </w:tc>
        <w:tc>
          <w:tcPr>
            <w:tcW w:w="1776" w:type="dxa"/>
            <w:shd w:val="clear" w:color="auto" w:fill="FFFFFF"/>
            <w:tcMar>
              <w:top w:w="6" w:type="dxa"/>
              <w:left w:w="85" w:type="dxa"/>
              <w:bottom w:w="6" w:type="dxa"/>
              <w:right w:w="85" w:type="dxa"/>
            </w:tcMar>
            <w:vAlign w:val="center"/>
            <w:hideMark/>
          </w:tcPr>
          <w:p w14:paraId="355638A3" w14:textId="77777777" w:rsidR="00CC5317" w:rsidRPr="00CC5317" w:rsidRDefault="00CC5317" w:rsidP="00CC5317">
            <w:pPr>
              <w:jc w:val="center"/>
              <w:rPr>
                <w:lang w:val="es-CO"/>
              </w:rPr>
            </w:pPr>
            <w:r w:rsidRPr="00CC5317">
              <w:rPr>
                <w:lang w:val="es-CO"/>
              </w:rPr>
              <w:t>54722.22</w:t>
            </w:r>
          </w:p>
        </w:tc>
      </w:tr>
      <w:tr w:rsidR="00CC5317" w:rsidRPr="00CC5317" w14:paraId="029475DE" w14:textId="77777777" w:rsidTr="00B74AD6">
        <w:trPr>
          <w:jc w:val="center"/>
        </w:trPr>
        <w:tc>
          <w:tcPr>
            <w:tcW w:w="0" w:type="auto"/>
            <w:shd w:val="clear" w:color="auto" w:fill="FFFFFF"/>
            <w:tcMar>
              <w:top w:w="6" w:type="dxa"/>
              <w:left w:w="85" w:type="dxa"/>
              <w:bottom w:w="6" w:type="dxa"/>
              <w:right w:w="85" w:type="dxa"/>
            </w:tcMar>
            <w:vAlign w:val="center"/>
            <w:hideMark/>
          </w:tcPr>
          <w:p w14:paraId="28C9D526" w14:textId="71C2D33A" w:rsidR="00CC5317" w:rsidRPr="00CC5317" w:rsidRDefault="00CC5317" w:rsidP="00CC5317">
            <w:pPr>
              <w:rPr>
                <w:lang w:val="es-CO"/>
              </w:rPr>
            </w:pPr>
            <w:r w:rsidRPr="00CC5317">
              <w:rPr>
                <w:lang w:val="es-CO"/>
              </w:rPr>
              <w:t xml:space="preserve">Embalse </w:t>
            </w:r>
            <w:proofErr w:type="spellStart"/>
            <w:r w:rsidRPr="00CC5317">
              <w:rPr>
                <w:lang w:val="es-CO"/>
              </w:rPr>
              <w:t>Sisga</w:t>
            </w:r>
            <w:proofErr w:type="spellEnd"/>
          </w:p>
        </w:tc>
        <w:tc>
          <w:tcPr>
            <w:tcW w:w="0" w:type="auto"/>
            <w:shd w:val="clear" w:color="auto" w:fill="FFFFFF"/>
            <w:tcMar>
              <w:top w:w="6" w:type="dxa"/>
              <w:left w:w="85" w:type="dxa"/>
              <w:bottom w:w="6" w:type="dxa"/>
              <w:right w:w="85" w:type="dxa"/>
            </w:tcMar>
            <w:vAlign w:val="center"/>
            <w:hideMark/>
          </w:tcPr>
          <w:p w14:paraId="6202EDC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Sisga</w:t>
            </w:r>
            <w:proofErr w:type="spellEnd"/>
          </w:p>
        </w:tc>
        <w:tc>
          <w:tcPr>
            <w:tcW w:w="1366" w:type="dxa"/>
            <w:shd w:val="clear" w:color="auto" w:fill="FFFFFF"/>
            <w:tcMar>
              <w:top w:w="6" w:type="dxa"/>
              <w:left w:w="85" w:type="dxa"/>
              <w:bottom w:w="6" w:type="dxa"/>
              <w:right w:w="85" w:type="dxa"/>
            </w:tcMar>
            <w:vAlign w:val="center"/>
            <w:hideMark/>
          </w:tcPr>
          <w:p w14:paraId="256865AD" w14:textId="77777777" w:rsidR="00CC5317" w:rsidRPr="00CC5317" w:rsidRDefault="00CC5317" w:rsidP="00CC5317">
            <w:pPr>
              <w:jc w:val="center"/>
              <w:rPr>
                <w:lang w:val="es-CO"/>
              </w:rPr>
            </w:pPr>
            <w:r w:rsidRPr="00CC5317">
              <w:rPr>
                <w:lang w:val="es-CO"/>
              </w:rPr>
              <w:t>90.1</w:t>
            </w:r>
          </w:p>
        </w:tc>
        <w:tc>
          <w:tcPr>
            <w:tcW w:w="1776" w:type="dxa"/>
            <w:shd w:val="clear" w:color="auto" w:fill="FFFFFF"/>
            <w:tcMar>
              <w:top w:w="6" w:type="dxa"/>
              <w:left w:w="85" w:type="dxa"/>
              <w:bottom w:w="6" w:type="dxa"/>
              <w:right w:w="85" w:type="dxa"/>
            </w:tcMar>
            <w:vAlign w:val="center"/>
            <w:hideMark/>
          </w:tcPr>
          <w:p w14:paraId="31115FC9" w14:textId="77777777" w:rsidR="00CC5317" w:rsidRPr="00CC5317" w:rsidRDefault="00CC5317" w:rsidP="00CC5317">
            <w:pPr>
              <w:jc w:val="center"/>
              <w:rPr>
                <w:lang w:val="es-CO"/>
              </w:rPr>
            </w:pPr>
            <w:r w:rsidRPr="00CC5317">
              <w:rPr>
                <w:lang w:val="es-CO"/>
              </w:rPr>
              <w:t>7150.79</w:t>
            </w:r>
          </w:p>
        </w:tc>
      </w:tr>
      <w:tr w:rsidR="00CC5317" w:rsidRPr="00CC5317" w14:paraId="384A02B3" w14:textId="77777777" w:rsidTr="00B74AD6">
        <w:trPr>
          <w:jc w:val="center"/>
        </w:trPr>
        <w:tc>
          <w:tcPr>
            <w:tcW w:w="0" w:type="auto"/>
            <w:shd w:val="clear" w:color="auto" w:fill="FFFFFF"/>
            <w:tcMar>
              <w:top w:w="6" w:type="dxa"/>
              <w:left w:w="85" w:type="dxa"/>
              <w:bottom w:w="6" w:type="dxa"/>
              <w:right w:w="85" w:type="dxa"/>
            </w:tcMar>
            <w:vAlign w:val="center"/>
            <w:hideMark/>
          </w:tcPr>
          <w:p w14:paraId="3AFE215C" w14:textId="3D599A0F" w:rsidR="00CC5317" w:rsidRPr="00CC5317" w:rsidRDefault="00CC5317" w:rsidP="00CC5317">
            <w:pPr>
              <w:rPr>
                <w:lang w:val="es-CO"/>
              </w:rPr>
            </w:pPr>
            <w:r w:rsidRPr="00CC5317">
              <w:rPr>
                <w:lang w:val="es-CO"/>
              </w:rPr>
              <w:t>Embalse San Rafael</w:t>
            </w:r>
          </w:p>
        </w:tc>
        <w:tc>
          <w:tcPr>
            <w:tcW w:w="0" w:type="auto"/>
            <w:shd w:val="clear" w:color="auto" w:fill="FFFFFF"/>
            <w:tcMar>
              <w:top w:w="6" w:type="dxa"/>
              <w:left w:w="85" w:type="dxa"/>
              <w:bottom w:w="6" w:type="dxa"/>
              <w:right w:w="85" w:type="dxa"/>
            </w:tcMar>
            <w:vAlign w:val="center"/>
            <w:hideMark/>
          </w:tcPr>
          <w:p w14:paraId="42528DAE"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San Rafael</w:t>
            </w:r>
          </w:p>
        </w:tc>
        <w:tc>
          <w:tcPr>
            <w:tcW w:w="1366" w:type="dxa"/>
            <w:shd w:val="clear" w:color="auto" w:fill="FFFFFF"/>
            <w:tcMar>
              <w:top w:w="6" w:type="dxa"/>
              <w:left w:w="85" w:type="dxa"/>
              <w:bottom w:w="6" w:type="dxa"/>
              <w:right w:w="85" w:type="dxa"/>
            </w:tcMar>
            <w:vAlign w:val="center"/>
            <w:hideMark/>
          </w:tcPr>
          <w:p w14:paraId="74121C15" w14:textId="77777777" w:rsidR="00CC5317" w:rsidRPr="00CC5317" w:rsidRDefault="00CC5317" w:rsidP="00CC5317">
            <w:pPr>
              <w:jc w:val="center"/>
              <w:rPr>
                <w:lang w:val="es-CO"/>
              </w:rPr>
            </w:pPr>
            <w:r w:rsidRPr="00CC5317">
              <w:rPr>
                <w:lang w:val="es-CO"/>
              </w:rPr>
              <w:t>75</w:t>
            </w:r>
          </w:p>
        </w:tc>
        <w:tc>
          <w:tcPr>
            <w:tcW w:w="1776" w:type="dxa"/>
            <w:shd w:val="clear" w:color="auto" w:fill="FFFFFF"/>
            <w:tcMar>
              <w:top w:w="6" w:type="dxa"/>
              <w:left w:w="85" w:type="dxa"/>
              <w:bottom w:w="6" w:type="dxa"/>
              <w:right w:w="85" w:type="dxa"/>
            </w:tcMar>
            <w:vAlign w:val="center"/>
            <w:hideMark/>
          </w:tcPr>
          <w:p w14:paraId="75CC4398" w14:textId="77777777" w:rsidR="00CC5317" w:rsidRPr="00CC5317" w:rsidRDefault="00CC5317" w:rsidP="00CC5317">
            <w:pPr>
              <w:jc w:val="center"/>
              <w:rPr>
                <w:lang w:val="es-CO"/>
              </w:rPr>
            </w:pPr>
            <w:r w:rsidRPr="00CC5317">
              <w:rPr>
                <w:lang w:val="es-CO"/>
              </w:rPr>
              <w:t>5952.38</w:t>
            </w:r>
          </w:p>
        </w:tc>
      </w:tr>
      <w:tr w:rsidR="00CC5317" w:rsidRPr="00CC5317" w14:paraId="264C4AA0" w14:textId="77777777" w:rsidTr="00B74AD6">
        <w:trPr>
          <w:jc w:val="center"/>
        </w:trPr>
        <w:tc>
          <w:tcPr>
            <w:tcW w:w="0" w:type="auto"/>
            <w:shd w:val="clear" w:color="auto" w:fill="FFFFFF"/>
            <w:tcMar>
              <w:top w:w="6" w:type="dxa"/>
              <w:left w:w="85" w:type="dxa"/>
              <w:bottom w:w="6" w:type="dxa"/>
              <w:right w:w="85" w:type="dxa"/>
            </w:tcMar>
            <w:vAlign w:val="center"/>
            <w:hideMark/>
          </w:tcPr>
          <w:p w14:paraId="2D4DFFFF" w14:textId="647E5141" w:rsidR="00CC5317" w:rsidRPr="00CC5317" w:rsidRDefault="00CC5317" w:rsidP="00CC5317">
            <w:pPr>
              <w:rPr>
                <w:lang w:val="es-CO"/>
              </w:rPr>
            </w:pPr>
            <w:r w:rsidRPr="00CC5317">
              <w:rPr>
                <w:lang w:val="es-CO"/>
              </w:rPr>
              <w:t>Embalse Chisacá</w:t>
            </w:r>
          </w:p>
        </w:tc>
        <w:tc>
          <w:tcPr>
            <w:tcW w:w="0" w:type="auto"/>
            <w:shd w:val="clear" w:color="auto" w:fill="FFFFFF"/>
            <w:tcMar>
              <w:top w:w="6" w:type="dxa"/>
              <w:left w:w="85" w:type="dxa"/>
              <w:bottom w:w="6" w:type="dxa"/>
              <w:right w:w="85" w:type="dxa"/>
            </w:tcMar>
            <w:vAlign w:val="center"/>
            <w:hideMark/>
          </w:tcPr>
          <w:p w14:paraId="2462B29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Chisaca</w:t>
            </w:r>
            <w:proofErr w:type="spellEnd"/>
          </w:p>
        </w:tc>
        <w:tc>
          <w:tcPr>
            <w:tcW w:w="1366" w:type="dxa"/>
            <w:shd w:val="clear" w:color="auto" w:fill="FFFFFF"/>
            <w:tcMar>
              <w:top w:w="6" w:type="dxa"/>
              <w:left w:w="85" w:type="dxa"/>
              <w:bottom w:w="6" w:type="dxa"/>
              <w:right w:w="85" w:type="dxa"/>
            </w:tcMar>
            <w:vAlign w:val="center"/>
            <w:hideMark/>
          </w:tcPr>
          <w:p w14:paraId="7969A28A" w14:textId="77777777" w:rsidR="00CC5317" w:rsidRPr="00CC5317" w:rsidRDefault="00CC5317" w:rsidP="00CC5317">
            <w:pPr>
              <w:jc w:val="center"/>
              <w:rPr>
                <w:lang w:val="es-CO"/>
              </w:rPr>
            </w:pPr>
            <w:r w:rsidRPr="00CC5317">
              <w:rPr>
                <w:lang w:val="es-CO"/>
              </w:rPr>
              <w:t>6.7</w:t>
            </w:r>
          </w:p>
        </w:tc>
        <w:tc>
          <w:tcPr>
            <w:tcW w:w="1776" w:type="dxa"/>
            <w:shd w:val="clear" w:color="auto" w:fill="FFFFFF"/>
            <w:tcMar>
              <w:top w:w="6" w:type="dxa"/>
              <w:left w:w="85" w:type="dxa"/>
              <w:bottom w:w="6" w:type="dxa"/>
              <w:right w:w="85" w:type="dxa"/>
            </w:tcMar>
            <w:vAlign w:val="center"/>
            <w:hideMark/>
          </w:tcPr>
          <w:p w14:paraId="648D92F9" w14:textId="77777777" w:rsidR="00CC5317" w:rsidRPr="00CC5317" w:rsidRDefault="00CC5317" w:rsidP="00CC5317">
            <w:pPr>
              <w:jc w:val="center"/>
              <w:rPr>
                <w:lang w:val="es-CO"/>
              </w:rPr>
            </w:pPr>
            <w:r w:rsidRPr="00CC5317">
              <w:rPr>
                <w:lang w:val="es-CO"/>
              </w:rPr>
              <w:t>531.75</w:t>
            </w:r>
          </w:p>
        </w:tc>
      </w:tr>
      <w:tr w:rsidR="00CC5317" w:rsidRPr="00CC5317" w14:paraId="556591B2" w14:textId="77777777" w:rsidTr="00B74AD6">
        <w:trPr>
          <w:jc w:val="center"/>
        </w:trPr>
        <w:tc>
          <w:tcPr>
            <w:tcW w:w="0" w:type="auto"/>
            <w:shd w:val="clear" w:color="auto" w:fill="FFFFFF"/>
            <w:tcMar>
              <w:top w:w="6" w:type="dxa"/>
              <w:left w:w="85" w:type="dxa"/>
              <w:bottom w:w="6" w:type="dxa"/>
              <w:right w:w="85" w:type="dxa"/>
            </w:tcMar>
            <w:vAlign w:val="center"/>
            <w:hideMark/>
          </w:tcPr>
          <w:p w14:paraId="08F0FBF8" w14:textId="64F9C4D6" w:rsidR="00CC5317" w:rsidRPr="00CC5317" w:rsidRDefault="00CC5317" w:rsidP="00CC5317">
            <w:pPr>
              <w:rPr>
                <w:lang w:val="es-CO"/>
              </w:rPr>
            </w:pPr>
            <w:r w:rsidRPr="00CC5317">
              <w:rPr>
                <w:lang w:val="es-CO"/>
              </w:rPr>
              <w:t>Embalse La Regadera</w:t>
            </w:r>
          </w:p>
        </w:tc>
        <w:tc>
          <w:tcPr>
            <w:tcW w:w="0" w:type="auto"/>
            <w:shd w:val="clear" w:color="auto" w:fill="FFFFFF"/>
            <w:tcMar>
              <w:top w:w="6" w:type="dxa"/>
              <w:left w:w="85" w:type="dxa"/>
              <w:bottom w:w="6" w:type="dxa"/>
              <w:right w:w="85" w:type="dxa"/>
            </w:tcMar>
            <w:vAlign w:val="center"/>
            <w:hideMark/>
          </w:tcPr>
          <w:p w14:paraId="1FFEFD83"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La Regadera</w:t>
            </w:r>
          </w:p>
        </w:tc>
        <w:tc>
          <w:tcPr>
            <w:tcW w:w="1366" w:type="dxa"/>
            <w:shd w:val="clear" w:color="auto" w:fill="FFFFFF"/>
            <w:tcMar>
              <w:top w:w="6" w:type="dxa"/>
              <w:left w:w="85" w:type="dxa"/>
              <w:bottom w:w="6" w:type="dxa"/>
              <w:right w:w="85" w:type="dxa"/>
            </w:tcMar>
            <w:vAlign w:val="center"/>
            <w:hideMark/>
          </w:tcPr>
          <w:p w14:paraId="145048B5" w14:textId="77777777" w:rsidR="00CC5317" w:rsidRPr="00CC5317" w:rsidRDefault="00CC5317" w:rsidP="00CC5317">
            <w:pPr>
              <w:jc w:val="center"/>
              <w:rPr>
                <w:lang w:val="es-CO"/>
              </w:rPr>
            </w:pPr>
            <w:r w:rsidRPr="00CC5317">
              <w:rPr>
                <w:lang w:val="es-CO"/>
              </w:rPr>
              <w:t>3.3</w:t>
            </w:r>
          </w:p>
        </w:tc>
        <w:tc>
          <w:tcPr>
            <w:tcW w:w="1776" w:type="dxa"/>
            <w:shd w:val="clear" w:color="auto" w:fill="FFFFFF"/>
            <w:tcMar>
              <w:top w:w="6" w:type="dxa"/>
              <w:left w:w="85" w:type="dxa"/>
              <w:bottom w:w="6" w:type="dxa"/>
              <w:right w:w="85" w:type="dxa"/>
            </w:tcMar>
            <w:vAlign w:val="center"/>
            <w:hideMark/>
          </w:tcPr>
          <w:p w14:paraId="6702117B" w14:textId="77777777" w:rsidR="00CC5317" w:rsidRPr="00CC5317" w:rsidRDefault="00CC5317" w:rsidP="00CC5317">
            <w:pPr>
              <w:jc w:val="center"/>
              <w:rPr>
                <w:lang w:val="es-CO"/>
              </w:rPr>
            </w:pPr>
            <w:r w:rsidRPr="00CC5317">
              <w:rPr>
                <w:lang w:val="es-CO"/>
              </w:rPr>
              <w:t>261.90</w:t>
            </w:r>
          </w:p>
        </w:tc>
      </w:tr>
    </w:tbl>
    <w:p w14:paraId="7BCBEF44" w14:textId="77777777" w:rsidR="00282489" w:rsidRDefault="00282489" w:rsidP="00282489">
      <w:pPr>
        <w:jc w:val="center"/>
        <w:rPr>
          <w:sz w:val="16"/>
          <w:szCs w:val="16"/>
          <w:lang w:val="es-CO"/>
        </w:rPr>
      </w:pPr>
      <w:r w:rsidRPr="00E06D81">
        <w:rPr>
          <w:sz w:val="16"/>
          <w:szCs w:val="16"/>
          <w:lang w:val="es-CO"/>
        </w:rPr>
        <w:t>Fuente: Centro de Estudios Hidráulicos. Escuela Colombiana de Ingeniería Julio Garavito.</w:t>
      </w:r>
    </w:p>
    <w:p w14:paraId="57DBD240" w14:textId="71923980" w:rsidR="00D54CD7" w:rsidRDefault="00D54CD7">
      <w:pPr>
        <w:jc w:val="left"/>
        <w:rPr>
          <w:lang w:val="es-CO"/>
        </w:rPr>
      </w:pPr>
      <w:r>
        <w:rPr>
          <w:lang w:val="es-CO"/>
        </w:rPr>
        <w:br w:type="page"/>
      </w:r>
    </w:p>
    <w:p w14:paraId="76C972F9" w14:textId="4E83B601" w:rsidR="00282489" w:rsidRDefault="00D56BD2" w:rsidP="00D56BD2">
      <w:pPr>
        <w:pStyle w:val="Caption"/>
        <w:rPr>
          <w:lang w:val="es-CO"/>
        </w:rPr>
      </w:pPr>
      <w:bookmarkStart w:id="32" w:name="_Toc175124007"/>
      <w:r>
        <w:lastRenderedPageBreak/>
        <w:t xml:space="preserve">Figura </w:t>
      </w:r>
      <w:fldSimple w:instr=" SEQ Figura \* ARABIC ">
        <w:r w:rsidR="003A4EBE">
          <w:rPr>
            <w:noProof/>
          </w:rPr>
          <w:t>15</w:t>
        </w:r>
      </w:fldSimple>
      <w:r>
        <w:t xml:space="preserve">. </w:t>
      </w:r>
      <w:r w:rsidR="002C17A4" w:rsidRPr="002C17A4">
        <w:t>Hidrograma de descarga súbita por embalse</w:t>
      </w:r>
      <w:bookmarkEnd w:id="32"/>
    </w:p>
    <w:p w14:paraId="00458FB3" w14:textId="3F4197CE" w:rsidR="00282489" w:rsidRDefault="00EF0460" w:rsidP="00D56BD2">
      <w:pPr>
        <w:jc w:val="center"/>
        <w:rPr>
          <w:lang w:val="es-CO"/>
        </w:rPr>
      </w:pPr>
      <w:r>
        <w:rPr>
          <w:noProof/>
          <w:lang w:val="es-CO"/>
        </w:rPr>
        <w:drawing>
          <wp:inline distT="0" distB="0" distL="0" distR="0" wp14:anchorId="52698883" wp14:editId="6C09C266">
            <wp:extent cx="4680000" cy="2600939"/>
            <wp:effectExtent l="0" t="0" r="6350" b="9525"/>
            <wp:docPr id="65936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5639" name="Picture 6593656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2600939"/>
                    </a:xfrm>
                    <a:prstGeom prst="rect">
                      <a:avLst/>
                    </a:prstGeom>
                  </pic:spPr>
                </pic:pic>
              </a:graphicData>
            </a:graphic>
          </wp:inline>
        </w:drawing>
      </w:r>
    </w:p>
    <w:p w14:paraId="6ED46095"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EEE1625" w14:textId="77777777" w:rsidR="002D12AB" w:rsidRDefault="002D12AB" w:rsidP="00D56BD2">
      <w:pPr>
        <w:jc w:val="center"/>
        <w:rPr>
          <w:lang w:val="es-CO"/>
        </w:rPr>
      </w:pPr>
    </w:p>
    <w:p w14:paraId="5817C11F" w14:textId="77777777" w:rsidR="00210F06" w:rsidRPr="00B8066A" w:rsidRDefault="00210F06" w:rsidP="00AE60A8">
      <w:pPr>
        <w:rPr>
          <w:lang w:val="es-CO"/>
        </w:rPr>
      </w:pPr>
    </w:p>
    <w:p w14:paraId="3E2F8EAF" w14:textId="530F5782" w:rsidR="00210F06" w:rsidRDefault="00E65411" w:rsidP="00E65411">
      <w:pPr>
        <w:pStyle w:val="Heading2"/>
      </w:pPr>
      <w:bookmarkStart w:id="33" w:name="_Toc175123974"/>
      <w:r>
        <w:t>Ejecución</w:t>
      </w:r>
      <w:bookmarkEnd w:id="33"/>
    </w:p>
    <w:p w14:paraId="356D90F4" w14:textId="77777777" w:rsidR="00E65411" w:rsidRDefault="00E65411" w:rsidP="00AE60A8">
      <w:pPr>
        <w:rPr>
          <w:lang w:val="es-CO"/>
        </w:rPr>
      </w:pPr>
    </w:p>
    <w:p w14:paraId="15A6AF12" w14:textId="33A04B9C" w:rsidR="00E65411" w:rsidRDefault="007C63CC" w:rsidP="00AE60A8">
      <w:pPr>
        <w:rPr>
          <w:lang w:val="es-CO"/>
        </w:rPr>
      </w:pPr>
      <w:r>
        <w:rPr>
          <w:lang w:val="es-CO"/>
        </w:rPr>
        <w:t xml:space="preserve">Para la ejecución del modelo hidráulico 2D, se han utilizado las ecuaciones de la </w:t>
      </w:r>
      <w:r w:rsidR="00710979">
        <w:rPr>
          <w:lang w:val="es-CO"/>
        </w:rPr>
        <w:t>o</w:t>
      </w:r>
      <w:r>
        <w:rPr>
          <w:lang w:val="es-CO"/>
        </w:rPr>
        <w:t xml:space="preserve">nda </w:t>
      </w:r>
      <w:r w:rsidR="00710979">
        <w:rPr>
          <w:lang w:val="es-CO"/>
        </w:rPr>
        <w:t>d</w:t>
      </w:r>
      <w:r>
        <w:rPr>
          <w:lang w:val="es-CO"/>
        </w:rPr>
        <w:t>ifusiva</w:t>
      </w:r>
      <w:r w:rsidR="00D51DA4">
        <w:rPr>
          <w:lang w:val="es-CO"/>
        </w:rPr>
        <w:t xml:space="preserve"> </w:t>
      </w:r>
      <w:r w:rsidR="003338FC">
        <w:rPr>
          <w:lang w:val="es-CO"/>
        </w:rPr>
        <w:t>(</w:t>
      </w:r>
      <w:r w:rsidR="00D51DA4">
        <w:rPr>
          <w:lang w:val="es-CO"/>
        </w:rPr>
        <w:t>DSW</w:t>
      </w:r>
      <w:r w:rsidR="003338FC">
        <w:rPr>
          <w:lang w:val="es-CO"/>
        </w:rPr>
        <w:t>)</w:t>
      </w:r>
      <w:r>
        <w:rPr>
          <w:lang w:val="es-CO"/>
        </w:rPr>
        <w:t xml:space="preserve">, </w:t>
      </w:r>
      <w:r w:rsidR="00816CFA">
        <w:rPr>
          <w:lang w:val="es-CO"/>
        </w:rPr>
        <w:t xml:space="preserve">estableciendo como condición inicial de precalentamiento, una fracción de 0.1 con respecto al primer pulso. Para la matriz de solución, se ha utilizado el algoritmo </w:t>
      </w:r>
      <w:r w:rsidR="006E4C65">
        <w:rPr>
          <w:lang w:val="es-CO"/>
        </w:rPr>
        <w:t xml:space="preserve">de cálculo de volumen finito </w:t>
      </w:r>
      <w:r w:rsidR="00816CFA" w:rsidRPr="006E4C65">
        <w:rPr>
          <w:i/>
          <w:iCs/>
          <w:lang w:val="es-CO"/>
        </w:rPr>
        <w:t>PARDISO (Direct)</w:t>
      </w:r>
      <w:r w:rsidR="006E4C65">
        <w:rPr>
          <w:lang w:val="es-CO"/>
        </w:rPr>
        <w:t>, el cual ha permitido obtener una solución numérica más estable</w:t>
      </w:r>
      <w:r w:rsidR="00816CFA">
        <w:rPr>
          <w:lang w:val="es-CO"/>
        </w:rPr>
        <w:t>.</w:t>
      </w:r>
    </w:p>
    <w:p w14:paraId="09A4F495" w14:textId="77777777" w:rsidR="00E65411" w:rsidRDefault="00E65411" w:rsidP="00AE60A8">
      <w:pPr>
        <w:rPr>
          <w:lang w:val="es-CO"/>
        </w:rPr>
      </w:pPr>
    </w:p>
    <w:p w14:paraId="11C59D04" w14:textId="706A7D16" w:rsidR="00E65411" w:rsidRDefault="006E4C65" w:rsidP="00AE60A8">
      <w:pPr>
        <w:rPr>
          <w:lang w:val="es-CO"/>
        </w:rPr>
      </w:pPr>
      <w:r>
        <w:rPr>
          <w:lang w:val="es-CO"/>
        </w:rPr>
        <w:t xml:space="preserve">De acuerdo </w:t>
      </w:r>
      <w:r w:rsidR="00C61EB7">
        <w:rPr>
          <w:lang w:val="es-CO"/>
        </w:rPr>
        <w:t>con</w:t>
      </w:r>
      <w:r>
        <w:rPr>
          <w:lang w:val="es-CO"/>
        </w:rPr>
        <w:t xml:space="preserve"> lo establecido en el Manual de Referencia Hidráulica de HEC-RAS, la </w:t>
      </w:r>
      <w:r w:rsidR="00710979">
        <w:rPr>
          <w:lang w:val="es-CO"/>
        </w:rPr>
        <w:t>e</w:t>
      </w:r>
      <w:r>
        <w:rPr>
          <w:lang w:val="es-CO"/>
        </w:rPr>
        <w:t xml:space="preserve">cuación de la </w:t>
      </w:r>
      <w:r w:rsidR="00710979">
        <w:rPr>
          <w:lang w:val="es-CO"/>
        </w:rPr>
        <w:t>o</w:t>
      </w:r>
      <w:r>
        <w:rPr>
          <w:lang w:val="es-CO"/>
        </w:rPr>
        <w:t xml:space="preserve">nda </w:t>
      </w:r>
      <w:r w:rsidR="00710979">
        <w:rPr>
          <w:lang w:val="es-CO"/>
        </w:rPr>
        <w:t>d</w:t>
      </w:r>
      <w:r>
        <w:rPr>
          <w:lang w:val="es-CO"/>
        </w:rPr>
        <w:t xml:space="preserve">ifusiva, describe la conservación de la masa y el </w:t>
      </w:r>
      <w:proofErr w:type="spellStart"/>
      <w:r w:rsidR="00C61EB7">
        <w:rPr>
          <w:lang w:val="es-CO"/>
        </w:rPr>
        <w:t>m</w:t>
      </w:r>
      <w:r>
        <w:rPr>
          <w:lang w:val="es-CO"/>
        </w:rPr>
        <w:t>omentum</w:t>
      </w:r>
      <w:proofErr w:type="spellEnd"/>
      <w:r w:rsidR="00C61EB7">
        <w:rPr>
          <w:lang w:val="es-CO"/>
        </w:rPr>
        <w:t xml:space="preserve">. </w:t>
      </w:r>
      <w:r w:rsidR="00710979">
        <w:rPr>
          <w:lang w:val="es-CO"/>
        </w:rPr>
        <w:t xml:space="preserve">Una solución discreta a esta </w:t>
      </w:r>
      <w:r w:rsidR="00412BDF">
        <w:rPr>
          <w:lang w:val="es-CO"/>
        </w:rPr>
        <w:t>ecuación</w:t>
      </w:r>
      <w:r w:rsidR="00710979">
        <w:rPr>
          <w:lang w:val="es-CO"/>
        </w:rPr>
        <w:t xml:space="preserve"> puede ser obtenida sustituyendo la ecuación de aproximación de la onda difusiva en la ecuación de continuidad, como se presenta en la</w:t>
      </w:r>
      <w:r w:rsidR="00D51DA4">
        <w:rPr>
          <w:lang w:val="es-CO"/>
        </w:rPr>
        <w:t>s</w:t>
      </w:r>
      <w:r w:rsidR="00710979">
        <w:rPr>
          <w:lang w:val="es-CO"/>
        </w:rPr>
        <w:t xml:space="preserve"> Ecuaci</w:t>
      </w:r>
      <w:r w:rsidR="00D51DA4">
        <w:rPr>
          <w:lang w:val="es-CO"/>
        </w:rPr>
        <w:t>o</w:t>
      </w:r>
      <w:r w:rsidR="00710979">
        <w:rPr>
          <w:lang w:val="es-CO"/>
        </w:rPr>
        <w:t>n</w:t>
      </w:r>
      <w:r w:rsidR="00D51DA4">
        <w:rPr>
          <w:lang w:val="es-CO"/>
        </w:rPr>
        <w:t>es</w:t>
      </w:r>
      <w:r w:rsidR="00710979">
        <w:rPr>
          <w:lang w:val="es-CO"/>
        </w:rPr>
        <w:t xml:space="preserve"> 2</w:t>
      </w:r>
      <w:r w:rsidR="00D51DA4">
        <w:rPr>
          <w:lang w:val="es-CO"/>
        </w:rPr>
        <w:t xml:space="preserve"> </w:t>
      </w:r>
      <w:r w:rsidR="00A22E73">
        <w:rPr>
          <w:lang w:val="es-CO"/>
        </w:rPr>
        <w:t>y 3</w:t>
      </w:r>
      <w:r w:rsidR="00710979">
        <w:rPr>
          <w:lang w:val="es-CO"/>
        </w:rPr>
        <w:t>.</w:t>
      </w:r>
      <w:r w:rsidR="00924994">
        <w:rPr>
          <w:rStyle w:val="FootnoteReference"/>
          <w:lang w:val="es-CO"/>
        </w:rPr>
        <w:footnoteReference w:id="5"/>
      </w:r>
    </w:p>
    <w:p w14:paraId="44E8AA56" w14:textId="7FF584D7" w:rsidR="00710979" w:rsidRDefault="00710979" w:rsidP="00710979">
      <w:pPr>
        <w:pStyle w:val="Caption"/>
        <w:keepNext/>
      </w:pP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3"/>
        <w:gridCol w:w="1595"/>
      </w:tblGrid>
      <w:tr w:rsidR="00710979" w14:paraId="406E943C" w14:textId="77777777" w:rsidTr="00710979">
        <w:trPr>
          <w:jc w:val="center"/>
        </w:trPr>
        <w:tc>
          <w:tcPr>
            <w:tcW w:w="6343" w:type="dxa"/>
          </w:tcPr>
          <w:p w14:paraId="6F432DC3" w14:textId="27F8170E" w:rsidR="00710979" w:rsidRPr="00326AB9" w:rsidRDefault="00710979" w:rsidP="00B462FD">
            <w:pPr>
              <w:jc w:val="right"/>
            </w:pPr>
            <w:r>
              <w:rPr>
                <w:noProof/>
              </w:rPr>
              <w:drawing>
                <wp:inline distT="0" distB="0" distL="0" distR="0" wp14:anchorId="73994335" wp14:editId="3F2A6C8E">
                  <wp:extent cx="3458029" cy="548944"/>
                  <wp:effectExtent l="0" t="0" r="0" b="3810"/>
                  <wp:docPr id="648656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6081" name="Picture 64865608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1544" cy="570139"/>
                          </a:xfrm>
                          <a:prstGeom prst="rect">
                            <a:avLst/>
                          </a:prstGeom>
                        </pic:spPr>
                      </pic:pic>
                    </a:graphicData>
                  </a:graphic>
                </wp:inline>
              </w:drawing>
            </w:r>
          </w:p>
        </w:tc>
        <w:tc>
          <w:tcPr>
            <w:tcW w:w="1595" w:type="dxa"/>
          </w:tcPr>
          <w:p w14:paraId="7F3F74BE" w14:textId="6C852155" w:rsidR="00710979" w:rsidRPr="00710979" w:rsidRDefault="00710979" w:rsidP="00216BDE">
            <w:pPr>
              <w:jc w:val="left"/>
            </w:pPr>
            <w:r w:rsidRPr="00710979">
              <w:t xml:space="preserve">(Ecuación </w:t>
            </w:r>
            <w:fldSimple w:instr=" SEQ Ecuación \* ARABIC ">
              <w:r w:rsidR="003A4EBE">
                <w:rPr>
                  <w:noProof/>
                </w:rPr>
                <w:t>2</w:t>
              </w:r>
            </w:fldSimple>
            <w:r w:rsidRPr="00710979">
              <w:t>)</w:t>
            </w:r>
          </w:p>
        </w:tc>
      </w:tr>
    </w:tbl>
    <w:p w14:paraId="56090E67" w14:textId="77777777" w:rsidR="00710979" w:rsidRDefault="00710979" w:rsidP="00710979">
      <w:r>
        <w:t>Donde:</w:t>
      </w:r>
    </w:p>
    <w:p w14:paraId="4C9667A7" w14:textId="77777777" w:rsidR="00710979" w:rsidRDefault="00710979" w:rsidP="00AE60A8"/>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1466"/>
      </w:tblGrid>
      <w:tr w:rsidR="00D51DA4" w14:paraId="3D995E6F" w14:textId="77777777" w:rsidTr="00D51DA4">
        <w:trPr>
          <w:jc w:val="center"/>
        </w:trPr>
        <w:tc>
          <w:tcPr>
            <w:tcW w:w="6756" w:type="dxa"/>
          </w:tcPr>
          <w:p w14:paraId="62A06735" w14:textId="195719B2" w:rsidR="00D51DA4" w:rsidRPr="00326AB9" w:rsidRDefault="00D51DA4" w:rsidP="00B462FD">
            <w:pPr>
              <w:jc w:val="right"/>
            </w:pPr>
            <w:r>
              <w:rPr>
                <w:noProof/>
              </w:rPr>
              <w:drawing>
                <wp:inline distT="0" distB="0" distL="0" distR="0" wp14:anchorId="3D817511" wp14:editId="04229E95">
                  <wp:extent cx="3410857" cy="401559"/>
                  <wp:effectExtent l="0" t="0" r="0" b="0"/>
                  <wp:docPr id="159873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986" name="Picture 159873986"/>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67954" cy="420054"/>
                          </a:xfrm>
                          <a:prstGeom prst="rect">
                            <a:avLst/>
                          </a:prstGeom>
                        </pic:spPr>
                      </pic:pic>
                    </a:graphicData>
                  </a:graphic>
                </wp:inline>
              </w:drawing>
            </w:r>
          </w:p>
        </w:tc>
        <w:tc>
          <w:tcPr>
            <w:tcW w:w="1466" w:type="dxa"/>
          </w:tcPr>
          <w:p w14:paraId="3EA43BDD" w14:textId="14FFAC65" w:rsidR="00D51DA4" w:rsidRPr="00710979" w:rsidRDefault="00D51DA4" w:rsidP="00216BDE">
            <w:pPr>
              <w:jc w:val="left"/>
            </w:pPr>
            <w:r w:rsidRPr="00710979">
              <w:t xml:space="preserve">(Ecuación </w:t>
            </w:r>
            <w:fldSimple w:instr=" SEQ Ecuación \* ARABIC ">
              <w:r w:rsidR="003A4EBE">
                <w:rPr>
                  <w:noProof/>
                </w:rPr>
                <w:t>3</w:t>
              </w:r>
            </w:fldSimple>
            <w:r w:rsidRPr="00710979">
              <w:t>)</w:t>
            </w:r>
          </w:p>
        </w:tc>
      </w:tr>
    </w:tbl>
    <w:p w14:paraId="27577E98" w14:textId="77777777" w:rsidR="00D51DA4" w:rsidRDefault="00D51DA4" w:rsidP="00AE60A8"/>
    <w:p w14:paraId="723A9254" w14:textId="77777777" w:rsidR="00711D5D" w:rsidRPr="00710979" w:rsidRDefault="00711D5D" w:rsidP="00AE60A8"/>
    <w:p w14:paraId="1BC051DA" w14:textId="458589A5" w:rsidR="00710979" w:rsidRPr="00B8066A" w:rsidRDefault="00D51DA4" w:rsidP="00AE60A8">
      <w:pPr>
        <w:rPr>
          <w:lang w:val="es-CO"/>
        </w:rPr>
      </w:pPr>
      <w:r>
        <w:rPr>
          <w:lang w:val="es-CO"/>
        </w:rPr>
        <w:t xml:space="preserve">Una vez las ecuaciones de la DSW son resueltas, las velocidades pueden ser obtenidas </w:t>
      </w:r>
      <w:r w:rsidR="005B08B4">
        <w:rPr>
          <w:lang w:val="es-CO"/>
        </w:rPr>
        <w:t>sustituyendo la profundidad de la lámina de agua</w:t>
      </w:r>
      <w:r w:rsidR="00116C4C">
        <w:rPr>
          <w:lang w:val="es-CO"/>
        </w:rPr>
        <w:t xml:space="preserve"> obtenida</w:t>
      </w:r>
      <w:r w:rsidR="005B08B4">
        <w:rPr>
          <w:lang w:val="es-CO"/>
        </w:rPr>
        <w:t xml:space="preserve"> en la ecuación.</w:t>
      </w:r>
    </w:p>
    <w:p w14:paraId="7CE08474" w14:textId="77777777" w:rsidR="00C55A27" w:rsidRDefault="00C55A27" w:rsidP="00AE60A8">
      <w:pPr>
        <w:rPr>
          <w:lang w:val="es-CO"/>
        </w:rPr>
      </w:pPr>
    </w:p>
    <w:p w14:paraId="5B0D2DD2" w14:textId="278172EB" w:rsidR="00C61EB7" w:rsidRDefault="00DE01FD" w:rsidP="00AE60A8">
      <w:r>
        <w:rPr>
          <w:lang w:val="es-CO"/>
        </w:rPr>
        <w:t xml:space="preserve">Los </w:t>
      </w:r>
      <w:r w:rsidRPr="00DE01FD">
        <w:t>pa</w:t>
      </w:r>
      <w:r>
        <w:t>r</w:t>
      </w:r>
      <w:r w:rsidRPr="00DE01FD">
        <w:t>ámetros generales para cálculo y presentación de resultados</w:t>
      </w:r>
      <w:r>
        <w:t xml:space="preserve"> en el modelo </w:t>
      </w:r>
      <w:r w:rsidR="00B25AB3">
        <w:t>ensamblado</w:t>
      </w:r>
      <w:r>
        <w:t xml:space="preserve"> son presentados en la Tabla 9.</w:t>
      </w:r>
      <w:r w:rsidR="00B25AB3">
        <w:t xml:space="preserve"> Con respecto a las tolerancias de cálculo, se ha definido para la superficie del agua un valor de 0.003 m, flujo </w:t>
      </w:r>
      <w:r w:rsidR="00076E8A">
        <w:t>en</w:t>
      </w:r>
      <w:r w:rsidR="00B25AB3">
        <w:t xml:space="preserve"> 0.1</w:t>
      </w:r>
      <w:r w:rsidR="003338FC">
        <w:t xml:space="preserve"> </w:t>
      </w:r>
      <w:r w:rsidR="00B25AB3">
        <w:t>% y caudal 0.03 m³/s</w:t>
      </w:r>
      <w:r w:rsidR="004C4352">
        <w:t>.</w:t>
      </w:r>
    </w:p>
    <w:p w14:paraId="7A09F5CE" w14:textId="77777777" w:rsidR="00DE01FD" w:rsidRDefault="00DE01FD" w:rsidP="00AE60A8"/>
    <w:p w14:paraId="27F9F6B5" w14:textId="77777777" w:rsidR="00D54CD7" w:rsidRDefault="00D54CD7">
      <w:pPr>
        <w:jc w:val="left"/>
        <w:rPr>
          <w:bCs/>
          <w:color w:val="auto"/>
          <w:szCs w:val="18"/>
        </w:rPr>
      </w:pPr>
      <w:bookmarkStart w:id="34" w:name="_Toc175123991"/>
      <w:r>
        <w:br w:type="page"/>
      </w:r>
    </w:p>
    <w:p w14:paraId="72AB3E4F" w14:textId="6E0CCACA" w:rsidR="00DE01FD" w:rsidRDefault="00C503B1" w:rsidP="00C503B1">
      <w:pPr>
        <w:pStyle w:val="Caption"/>
      </w:pPr>
      <w:r>
        <w:lastRenderedPageBreak/>
        <w:t xml:space="preserve">Tabla </w:t>
      </w:r>
      <w:fldSimple w:instr=" SEQ Tabla \* ARABIC ">
        <w:r w:rsidR="003A4EBE">
          <w:rPr>
            <w:noProof/>
          </w:rPr>
          <w:t>9</w:t>
        </w:r>
      </w:fldSimple>
      <w:r>
        <w:t>. Parámetros de ejecución del modelo</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51"/>
        <w:gridCol w:w="2013"/>
      </w:tblGrid>
      <w:tr w:rsidR="00E478BD" w:rsidRPr="00872649" w14:paraId="17E6DDFC" w14:textId="77777777" w:rsidTr="00C12640">
        <w:trPr>
          <w:tblHeader/>
          <w:jc w:val="center"/>
        </w:trPr>
        <w:tc>
          <w:tcPr>
            <w:tcW w:w="4251" w:type="dxa"/>
            <w:shd w:val="clear" w:color="auto" w:fill="F2F2F2" w:themeFill="background1" w:themeFillShade="F2"/>
            <w:tcMar>
              <w:top w:w="0" w:type="dxa"/>
              <w:left w:w="85" w:type="dxa"/>
              <w:bottom w:w="0" w:type="dxa"/>
              <w:right w:w="85" w:type="dxa"/>
            </w:tcMar>
          </w:tcPr>
          <w:p w14:paraId="2BB9FDF3" w14:textId="2A0C4EA9" w:rsidR="00872649" w:rsidRPr="00872649" w:rsidRDefault="00872649" w:rsidP="00872649">
            <w:pPr>
              <w:rPr>
                <w:lang w:val="es-CO"/>
              </w:rPr>
            </w:pPr>
            <w:r w:rsidRPr="00872649">
              <w:rPr>
                <w:lang w:val="es-CO"/>
              </w:rPr>
              <w:t>Parámetro</w:t>
            </w:r>
          </w:p>
        </w:tc>
        <w:tc>
          <w:tcPr>
            <w:tcW w:w="0" w:type="auto"/>
            <w:shd w:val="clear" w:color="auto" w:fill="F2F2F2" w:themeFill="background1" w:themeFillShade="F2"/>
            <w:tcMar>
              <w:top w:w="0" w:type="dxa"/>
              <w:left w:w="85" w:type="dxa"/>
              <w:bottom w:w="0" w:type="dxa"/>
              <w:right w:w="85" w:type="dxa"/>
            </w:tcMar>
            <w:vAlign w:val="center"/>
            <w:hideMark/>
          </w:tcPr>
          <w:p w14:paraId="4EF7EA5D" w14:textId="7527A574" w:rsidR="00872649" w:rsidRPr="00872649" w:rsidRDefault="00872649" w:rsidP="00872649">
            <w:pPr>
              <w:rPr>
                <w:lang w:val="es-CO"/>
              </w:rPr>
            </w:pPr>
            <w:r w:rsidRPr="00872649">
              <w:rPr>
                <w:lang w:val="es-CO"/>
              </w:rPr>
              <w:t>Valor</w:t>
            </w:r>
          </w:p>
        </w:tc>
      </w:tr>
      <w:tr w:rsidR="00872649" w:rsidRPr="00872649" w14:paraId="19ACF768" w14:textId="77777777" w:rsidTr="00C12640">
        <w:trPr>
          <w:jc w:val="center"/>
        </w:trPr>
        <w:tc>
          <w:tcPr>
            <w:tcW w:w="0" w:type="auto"/>
            <w:shd w:val="clear" w:color="auto" w:fill="FFFFFF"/>
            <w:tcMar>
              <w:top w:w="0" w:type="dxa"/>
              <w:left w:w="85" w:type="dxa"/>
              <w:bottom w:w="0" w:type="dxa"/>
              <w:right w:w="85" w:type="dxa"/>
            </w:tcMar>
          </w:tcPr>
          <w:p w14:paraId="316FE5A3" w14:textId="66E26E89" w:rsidR="00872649" w:rsidRPr="00872649" w:rsidRDefault="00872649" w:rsidP="00872649">
            <w:pPr>
              <w:rPr>
                <w:lang w:val="es-CO"/>
              </w:rPr>
            </w:pPr>
            <w:r w:rsidRPr="00872649">
              <w:rPr>
                <w:lang w:val="es-CO"/>
              </w:rPr>
              <w:t>Fecha de inicio</w:t>
            </w:r>
          </w:p>
        </w:tc>
        <w:tc>
          <w:tcPr>
            <w:tcW w:w="0" w:type="auto"/>
            <w:shd w:val="clear" w:color="auto" w:fill="FFFFFF"/>
            <w:tcMar>
              <w:top w:w="0" w:type="dxa"/>
              <w:left w:w="85" w:type="dxa"/>
              <w:bottom w:w="0" w:type="dxa"/>
              <w:right w:w="85" w:type="dxa"/>
            </w:tcMar>
            <w:vAlign w:val="center"/>
            <w:hideMark/>
          </w:tcPr>
          <w:p w14:paraId="1422E4B7" w14:textId="53C33625" w:rsidR="00872649" w:rsidRPr="00872649" w:rsidRDefault="00872649" w:rsidP="00872649">
            <w:pPr>
              <w:rPr>
                <w:lang w:val="es-CO"/>
              </w:rPr>
            </w:pPr>
            <w:r w:rsidRPr="00872649">
              <w:rPr>
                <w:lang w:val="es-CO"/>
              </w:rPr>
              <w:t>04</w:t>
            </w:r>
            <w:r w:rsidR="00DE66E7">
              <w:rPr>
                <w:lang w:val="es-CO"/>
              </w:rPr>
              <w:t xml:space="preserve"> </w:t>
            </w:r>
            <w:r w:rsidRPr="00872649">
              <w:rPr>
                <w:lang w:val="es-CO"/>
              </w:rPr>
              <w:t>M</w:t>
            </w:r>
            <w:r w:rsidR="000B6339">
              <w:rPr>
                <w:lang w:val="es-CO"/>
              </w:rPr>
              <w:t>ay</w:t>
            </w:r>
            <w:r w:rsidR="00DE66E7">
              <w:rPr>
                <w:lang w:val="es-CO"/>
              </w:rPr>
              <w:t xml:space="preserve"> </w:t>
            </w:r>
            <w:r w:rsidRPr="00872649">
              <w:rPr>
                <w:lang w:val="es-CO"/>
              </w:rPr>
              <w:t>2024</w:t>
            </w:r>
          </w:p>
        </w:tc>
      </w:tr>
      <w:tr w:rsidR="00872649" w:rsidRPr="00872649" w14:paraId="1BCAD0B7" w14:textId="77777777" w:rsidTr="00C12640">
        <w:trPr>
          <w:jc w:val="center"/>
        </w:trPr>
        <w:tc>
          <w:tcPr>
            <w:tcW w:w="0" w:type="auto"/>
            <w:shd w:val="clear" w:color="auto" w:fill="FFFFFF"/>
            <w:tcMar>
              <w:top w:w="0" w:type="dxa"/>
              <w:left w:w="85" w:type="dxa"/>
              <w:bottom w:w="0" w:type="dxa"/>
              <w:right w:w="85" w:type="dxa"/>
            </w:tcMar>
          </w:tcPr>
          <w:p w14:paraId="44079130" w14:textId="1A605BDD" w:rsidR="00872649" w:rsidRPr="00872649" w:rsidRDefault="00872649" w:rsidP="00872649">
            <w:pPr>
              <w:rPr>
                <w:lang w:val="es-CO"/>
              </w:rPr>
            </w:pPr>
            <w:r w:rsidRPr="00872649">
              <w:rPr>
                <w:lang w:val="es-CO"/>
              </w:rPr>
              <w:t>Fecha de finalización</w:t>
            </w:r>
          </w:p>
        </w:tc>
        <w:tc>
          <w:tcPr>
            <w:tcW w:w="0" w:type="auto"/>
            <w:shd w:val="clear" w:color="auto" w:fill="FFFFFF"/>
            <w:tcMar>
              <w:top w:w="0" w:type="dxa"/>
              <w:left w:w="85" w:type="dxa"/>
              <w:bottom w:w="0" w:type="dxa"/>
              <w:right w:w="85" w:type="dxa"/>
            </w:tcMar>
            <w:vAlign w:val="center"/>
            <w:hideMark/>
          </w:tcPr>
          <w:p w14:paraId="4C2E0035" w14:textId="5B5A56A2" w:rsidR="00872649" w:rsidRPr="00872649" w:rsidRDefault="00872649" w:rsidP="00872649">
            <w:pPr>
              <w:rPr>
                <w:lang w:val="es-CO"/>
              </w:rPr>
            </w:pPr>
            <w:r w:rsidRPr="00872649">
              <w:rPr>
                <w:lang w:val="es-CO"/>
              </w:rPr>
              <w:t>30</w:t>
            </w:r>
            <w:r w:rsidR="00DE66E7">
              <w:rPr>
                <w:lang w:val="es-CO"/>
              </w:rPr>
              <w:t xml:space="preserve"> </w:t>
            </w:r>
            <w:r w:rsidR="000B6339">
              <w:rPr>
                <w:lang w:val="es-CO"/>
              </w:rPr>
              <w:t>May</w:t>
            </w:r>
            <w:r w:rsidR="00DE66E7">
              <w:rPr>
                <w:lang w:val="es-CO"/>
              </w:rPr>
              <w:t xml:space="preserve"> </w:t>
            </w:r>
            <w:r w:rsidRPr="00872649">
              <w:rPr>
                <w:lang w:val="es-CO"/>
              </w:rPr>
              <w:t>2024</w:t>
            </w:r>
          </w:p>
        </w:tc>
      </w:tr>
      <w:tr w:rsidR="00872649" w:rsidRPr="00872649" w14:paraId="4BF17247" w14:textId="77777777" w:rsidTr="00C12640">
        <w:trPr>
          <w:jc w:val="center"/>
        </w:trPr>
        <w:tc>
          <w:tcPr>
            <w:tcW w:w="0" w:type="auto"/>
            <w:shd w:val="clear" w:color="auto" w:fill="FFFFFF"/>
            <w:tcMar>
              <w:top w:w="0" w:type="dxa"/>
              <w:left w:w="85" w:type="dxa"/>
              <w:bottom w:w="0" w:type="dxa"/>
              <w:right w:w="85" w:type="dxa"/>
            </w:tcMar>
          </w:tcPr>
          <w:p w14:paraId="176D0B15" w14:textId="242567D0" w:rsidR="00872649" w:rsidRPr="00872649" w:rsidRDefault="00872649" w:rsidP="00872649">
            <w:pPr>
              <w:rPr>
                <w:lang w:val="es-CO"/>
              </w:rPr>
            </w:pPr>
            <w:r w:rsidRPr="00872649">
              <w:rPr>
                <w:lang w:val="es-CO"/>
              </w:rPr>
              <w:t>Hora de inicio</w:t>
            </w:r>
          </w:p>
        </w:tc>
        <w:tc>
          <w:tcPr>
            <w:tcW w:w="0" w:type="auto"/>
            <w:shd w:val="clear" w:color="auto" w:fill="FFFFFF"/>
            <w:tcMar>
              <w:top w:w="0" w:type="dxa"/>
              <w:left w:w="85" w:type="dxa"/>
              <w:bottom w:w="0" w:type="dxa"/>
              <w:right w:w="85" w:type="dxa"/>
            </w:tcMar>
            <w:vAlign w:val="center"/>
            <w:hideMark/>
          </w:tcPr>
          <w:p w14:paraId="2D87C085" w14:textId="77777777" w:rsidR="00872649" w:rsidRPr="00872649" w:rsidRDefault="00872649" w:rsidP="00872649">
            <w:pPr>
              <w:rPr>
                <w:lang w:val="es-CO"/>
              </w:rPr>
            </w:pPr>
            <w:r w:rsidRPr="00872649">
              <w:rPr>
                <w:lang w:val="es-CO"/>
              </w:rPr>
              <w:t>00:00</w:t>
            </w:r>
          </w:p>
        </w:tc>
      </w:tr>
      <w:tr w:rsidR="00872649" w:rsidRPr="00872649" w14:paraId="5A30A92C" w14:textId="77777777" w:rsidTr="00C12640">
        <w:trPr>
          <w:jc w:val="center"/>
        </w:trPr>
        <w:tc>
          <w:tcPr>
            <w:tcW w:w="0" w:type="auto"/>
            <w:shd w:val="clear" w:color="auto" w:fill="FFFFFF"/>
            <w:tcMar>
              <w:top w:w="0" w:type="dxa"/>
              <w:left w:w="85" w:type="dxa"/>
              <w:bottom w:w="0" w:type="dxa"/>
              <w:right w:w="85" w:type="dxa"/>
            </w:tcMar>
          </w:tcPr>
          <w:p w14:paraId="68296E6C" w14:textId="1961ADEE" w:rsidR="00872649" w:rsidRPr="00872649" w:rsidRDefault="00872649" w:rsidP="00872649">
            <w:pPr>
              <w:rPr>
                <w:lang w:val="es-CO"/>
              </w:rPr>
            </w:pPr>
            <w:r w:rsidRPr="00872649">
              <w:rPr>
                <w:lang w:val="es-CO"/>
              </w:rPr>
              <w:t>Hora de finalización</w:t>
            </w:r>
          </w:p>
        </w:tc>
        <w:tc>
          <w:tcPr>
            <w:tcW w:w="0" w:type="auto"/>
            <w:shd w:val="clear" w:color="auto" w:fill="FFFFFF"/>
            <w:tcMar>
              <w:top w:w="0" w:type="dxa"/>
              <w:left w:w="85" w:type="dxa"/>
              <w:bottom w:w="0" w:type="dxa"/>
              <w:right w:w="85" w:type="dxa"/>
            </w:tcMar>
            <w:vAlign w:val="center"/>
            <w:hideMark/>
          </w:tcPr>
          <w:p w14:paraId="5D853434" w14:textId="77777777" w:rsidR="00872649" w:rsidRPr="00872649" w:rsidRDefault="00872649" w:rsidP="00872649">
            <w:pPr>
              <w:rPr>
                <w:lang w:val="es-CO"/>
              </w:rPr>
            </w:pPr>
            <w:r w:rsidRPr="00872649">
              <w:rPr>
                <w:lang w:val="es-CO"/>
              </w:rPr>
              <w:t>00:23</w:t>
            </w:r>
          </w:p>
        </w:tc>
      </w:tr>
      <w:tr w:rsidR="00872649" w:rsidRPr="00872649" w14:paraId="0E26A70E" w14:textId="77777777" w:rsidTr="00C12640">
        <w:trPr>
          <w:jc w:val="center"/>
        </w:trPr>
        <w:tc>
          <w:tcPr>
            <w:tcW w:w="0" w:type="auto"/>
            <w:shd w:val="clear" w:color="auto" w:fill="FFFFFF"/>
            <w:tcMar>
              <w:top w:w="0" w:type="dxa"/>
              <w:left w:w="85" w:type="dxa"/>
              <w:bottom w:w="0" w:type="dxa"/>
              <w:right w:w="85" w:type="dxa"/>
            </w:tcMar>
          </w:tcPr>
          <w:p w14:paraId="37D4295D" w14:textId="741D5A6A" w:rsidR="00872649" w:rsidRPr="00872649" w:rsidRDefault="00872649" w:rsidP="00872649">
            <w:pPr>
              <w:rPr>
                <w:lang w:val="es-CO"/>
              </w:rPr>
            </w:pPr>
            <w:r w:rsidRPr="00872649">
              <w:rPr>
                <w:lang w:val="es-CO"/>
              </w:rPr>
              <w:t>Intervalo computacional</w:t>
            </w:r>
            <w:r w:rsidR="00F87879">
              <w:rPr>
                <w:lang w:val="es-CO"/>
              </w:rPr>
              <w:t xml:space="preserve"> (variable)</w:t>
            </w:r>
          </w:p>
        </w:tc>
        <w:tc>
          <w:tcPr>
            <w:tcW w:w="0" w:type="auto"/>
            <w:shd w:val="clear" w:color="auto" w:fill="FFFFFF"/>
            <w:tcMar>
              <w:top w:w="0" w:type="dxa"/>
              <w:left w:w="85" w:type="dxa"/>
              <w:bottom w:w="0" w:type="dxa"/>
              <w:right w:w="85" w:type="dxa"/>
            </w:tcMar>
            <w:vAlign w:val="center"/>
            <w:hideMark/>
          </w:tcPr>
          <w:p w14:paraId="2A80115B" w14:textId="024811E2" w:rsidR="00872649" w:rsidRPr="00872649" w:rsidRDefault="006C7D2F" w:rsidP="002D12AB">
            <w:pPr>
              <w:rPr>
                <w:lang w:val="es-CO"/>
              </w:rPr>
            </w:pPr>
            <w:r>
              <w:rPr>
                <w:lang w:val="es-CO"/>
              </w:rPr>
              <w:t>C</w:t>
            </w:r>
            <w:r w:rsidR="00E478BD">
              <w:rPr>
                <w:lang w:val="es-CO"/>
              </w:rPr>
              <w:t>ondición</w:t>
            </w:r>
            <w:r>
              <w:rPr>
                <w:lang w:val="es-CO"/>
              </w:rPr>
              <w:t xml:space="preserve"> de </w:t>
            </w:r>
            <w:proofErr w:type="spellStart"/>
            <w:r>
              <w:rPr>
                <w:lang w:val="es-CO"/>
              </w:rPr>
              <w:t>Courant</w:t>
            </w:r>
            <w:proofErr w:type="spellEnd"/>
          </w:p>
        </w:tc>
      </w:tr>
      <w:tr w:rsidR="00872649" w:rsidRPr="00872649" w14:paraId="24E85577" w14:textId="77777777" w:rsidTr="00C12640">
        <w:trPr>
          <w:jc w:val="center"/>
        </w:trPr>
        <w:tc>
          <w:tcPr>
            <w:tcW w:w="0" w:type="auto"/>
            <w:shd w:val="clear" w:color="auto" w:fill="FFFFFF"/>
            <w:tcMar>
              <w:top w:w="0" w:type="dxa"/>
              <w:left w:w="85" w:type="dxa"/>
              <w:bottom w:w="0" w:type="dxa"/>
              <w:right w:w="85" w:type="dxa"/>
            </w:tcMar>
          </w:tcPr>
          <w:p w14:paraId="7C0AC7BE" w14:textId="6D5DBAE3" w:rsidR="00872649" w:rsidRPr="00872649" w:rsidRDefault="00872649" w:rsidP="00872649">
            <w:pPr>
              <w:rPr>
                <w:lang w:val="es-CO"/>
              </w:rPr>
            </w:pPr>
            <w:r w:rsidRPr="00872649">
              <w:rPr>
                <w:lang w:val="es-CO"/>
              </w:rPr>
              <w:t>Intervalo de mapificación de resultados</w:t>
            </w:r>
          </w:p>
        </w:tc>
        <w:tc>
          <w:tcPr>
            <w:tcW w:w="0" w:type="auto"/>
            <w:shd w:val="clear" w:color="auto" w:fill="FFFFFF"/>
            <w:tcMar>
              <w:top w:w="0" w:type="dxa"/>
              <w:left w:w="85" w:type="dxa"/>
              <w:bottom w:w="0" w:type="dxa"/>
              <w:right w:w="85" w:type="dxa"/>
            </w:tcMar>
            <w:vAlign w:val="center"/>
            <w:hideMark/>
          </w:tcPr>
          <w:p w14:paraId="5FC5089D" w14:textId="45813380"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425A4A0B" w14:textId="77777777" w:rsidTr="00C12640">
        <w:trPr>
          <w:jc w:val="center"/>
        </w:trPr>
        <w:tc>
          <w:tcPr>
            <w:tcW w:w="0" w:type="auto"/>
            <w:shd w:val="clear" w:color="auto" w:fill="FFFFFF"/>
            <w:tcMar>
              <w:top w:w="0" w:type="dxa"/>
              <w:left w:w="85" w:type="dxa"/>
              <w:bottom w:w="0" w:type="dxa"/>
              <w:right w:w="85" w:type="dxa"/>
            </w:tcMar>
          </w:tcPr>
          <w:p w14:paraId="73163B78" w14:textId="52912978" w:rsidR="00872649" w:rsidRPr="00872649" w:rsidRDefault="00872649" w:rsidP="00872649">
            <w:pPr>
              <w:rPr>
                <w:lang w:val="es-CO"/>
              </w:rPr>
            </w:pPr>
            <w:r w:rsidRPr="00872649">
              <w:rPr>
                <w:lang w:val="es-CO"/>
              </w:rPr>
              <w:t>Intervalo de hidrogramas de salida</w:t>
            </w:r>
          </w:p>
        </w:tc>
        <w:tc>
          <w:tcPr>
            <w:tcW w:w="0" w:type="auto"/>
            <w:shd w:val="clear" w:color="auto" w:fill="FFFFFF"/>
            <w:tcMar>
              <w:top w:w="0" w:type="dxa"/>
              <w:left w:w="85" w:type="dxa"/>
              <w:bottom w:w="0" w:type="dxa"/>
              <w:right w:w="85" w:type="dxa"/>
            </w:tcMar>
            <w:vAlign w:val="center"/>
            <w:hideMark/>
          </w:tcPr>
          <w:p w14:paraId="6B58A261" w14:textId="31B148B3"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5885AB13" w14:textId="77777777" w:rsidTr="00C12640">
        <w:trPr>
          <w:jc w:val="center"/>
        </w:trPr>
        <w:tc>
          <w:tcPr>
            <w:tcW w:w="0" w:type="auto"/>
            <w:shd w:val="clear" w:color="auto" w:fill="FFFFFF"/>
            <w:tcMar>
              <w:top w:w="0" w:type="dxa"/>
              <w:left w:w="85" w:type="dxa"/>
              <w:bottom w:w="0" w:type="dxa"/>
              <w:right w:w="85" w:type="dxa"/>
            </w:tcMar>
          </w:tcPr>
          <w:p w14:paraId="59E88379" w14:textId="671A913B" w:rsidR="00872649" w:rsidRPr="00872649" w:rsidRDefault="00872649" w:rsidP="00872649">
            <w:pPr>
              <w:rPr>
                <w:lang w:val="es-CO"/>
              </w:rPr>
            </w:pPr>
            <w:r w:rsidRPr="00872649">
              <w:rPr>
                <w:lang w:val="es-CO"/>
              </w:rPr>
              <w:t>Intervalo de salida para resultados detallados</w:t>
            </w:r>
          </w:p>
        </w:tc>
        <w:tc>
          <w:tcPr>
            <w:tcW w:w="0" w:type="auto"/>
            <w:shd w:val="clear" w:color="auto" w:fill="FFFFFF"/>
            <w:tcMar>
              <w:top w:w="0" w:type="dxa"/>
              <w:left w:w="85" w:type="dxa"/>
              <w:bottom w:w="0" w:type="dxa"/>
              <w:right w:w="85" w:type="dxa"/>
            </w:tcMar>
            <w:vAlign w:val="center"/>
            <w:hideMark/>
          </w:tcPr>
          <w:p w14:paraId="0B6FBBD6" w14:textId="1CB443B7" w:rsidR="00872649" w:rsidRPr="00872649" w:rsidRDefault="00872649" w:rsidP="00872649">
            <w:pPr>
              <w:rPr>
                <w:lang w:val="es-CO"/>
              </w:rPr>
            </w:pPr>
            <w:r w:rsidRPr="00872649">
              <w:rPr>
                <w:lang w:val="es-CO"/>
              </w:rPr>
              <w:t xml:space="preserve">30 </w:t>
            </w:r>
            <w:r w:rsidR="00AB2F72" w:rsidRPr="00872649">
              <w:rPr>
                <w:lang w:val="es-CO"/>
              </w:rPr>
              <w:t>minutos</w:t>
            </w:r>
          </w:p>
        </w:tc>
      </w:tr>
    </w:tbl>
    <w:p w14:paraId="648A177B"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9B4615B" w14:textId="77777777" w:rsidR="00DE01FD" w:rsidRDefault="00DE01FD" w:rsidP="00AE60A8">
      <w:pPr>
        <w:rPr>
          <w:lang w:val="es-CO"/>
        </w:rPr>
      </w:pPr>
    </w:p>
    <w:p w14:paraId="68D38512" w14:textId="6B822F2C" w:rsidR="005B131C" w:rsidRDefault="00C20C2F" w:rsidP="00AE60A8">
      <w:pPr>
        <w:rPr>
          <w:lang w:val="es-CO"/>
        </w:rPr>
      </w:pPr>
      <w:r>
        <w:rPr>
          <w:lang w:val="es-CO"/>
        </w:rPr>
        <w:t>Revisando</w:t>
      </w:r>
      <w:r w:rsidR="00C75348">
        <w:rPr>
          <w:lang w:val="es-CO"/>
        </w:rPr>
        <w:t xml:space="preserve"> los resultados de la ventana de ejecución del modelo, se pudo establecer que el máximo error encontrado de elevación de la superficie del agua </w:t>
      </w:r>
      <w:r w:rsidR="003338FC">
        <w:rPr>
          <w:lang w:val="es-CO"/>
        </w:rPr>
        <w:t>(</w:t>
      </w:r>
      <w:r w:rsidR="00C75348">
        <w:rPr>
          <w:lang w:val="es-CO"/>
        </w:rPr>
        <w:t>WSEL</w:t>
      </w:r>
      <w:r w:rsidR="003338FC">
        <w:rPr>
          <w:lang w:val="es-CO"/>
        </w:rPr>
        <w:t>)</w:t>
      </w:r>
      <w:r w:rsidR="00C75348">
        <w:rPr>
          <w:lang w:val="es-CO"/>
        </w:rPr>
        <w:t xml:space="preserve"> correspondiente a 12.25%, se presentó en la celda 103952, que se encuentra ubicada abajo de la descarga del Embalse del </w:t>
      </w:r>
      <w:proofErr w:type="spellStart"/>
      <w:r w:rsidR="00C75348">
        <w:rPr>
          <w:lang w:val="es-CO"/>
        </w:rPr>
        <w:t>Neusa</w:t>
      </w:r>
      <w:proofErr w:type="spellEnd"/>
      <w:r w:rsidR="00C75348">
        <w:rPr>
          <w:lang w:val="es-CO"/>
        </w:rPr>
        <w:t xml:space="preserve"> y sobre el río. Lo anterior debido a la alta pendiente del terreno en esta zona y el volumen descargado.</w:t>
      </w:r>
      <w:r w:rsidR="002D3E13">
        <w:rPr>
          <w:lang w:val="es-CO"/>
        </w:rPr>
        <w:t xml:space="preserve"> En la Figura 16 se puede observar el detalle de su localización.</w:t>
      </w:r>
    </w:p>
    <w:p w14:paraId="2F59F255" w14:textId="6695AF10" w:rsidR="00122D45" w:rsidRDefault="00122D45">
      <w:pPr>
        <w:jc w:val="left"/>
        <w:rPr>
          <w:lang w:val="es-CO"/>
        </w:rPr>
      </w:pPr>
    </w:p>
    <w:p w14:paraId="5FBF57D8" w14:textId="278AC503" w:rsidR="002D3E13" w:rsidRDefault="00122D45" w:rsidP="00122D45">
      <w:pPr>
        <w:pStyle w:val="Caption"/>
        <w:rPr>
          <w:lang w:val="es-CO"/>
        </w:rPr>
      </w:pPr>
      <w:bookmarkStart w:id="35" w:name="_Toc175124008"/>
      <w:r>
        <w:t xml:space="preserve">Figura </w:t>
      </w:r>
      <w:fldSimple w:instr=" SEQ Figura \* ARABIC ">
        <w:r w:rsidR="003A4EBE">
          <w:rPr>
            <w:noProof/>
          </w:rPr>
          <w:t>16</w:t>
        </w:r>
      </w:fldSimple>
      <w:r>
        <w:t>. Ventana de ejecución y localización de celda con máximo error WSEL</w:t>
      </w:r>
      <w:bookmarkEnd w:id="35"/>
    </w:p>
    <w:p w14:paraId="7C97219D" w14:textId="2F4467DD" w:rsidR="00122D45" w:rsidRDefault="00122D45" w:rsidP="00D54CD7">
      <w:pPr>
        <w:jc w:val="center"/>
        <w:rPr>
          <w:lang w:val="es-CO"/>
        </w:rPr>
      </w:pPr>
      <w:r>
        <w:rPr>
          <w:noProof/>
          <w:lang w:val="es-CO"/>
        </w:rPr>
        <w:drawing>
          <wp:inline distT="0" distB="0" distL="0" distR="0" wp14:anchorId="6E515C3A" wp14:editId="335C6A05">
            <wp:extent cx="5040000" cy="3371119"/>
            <wp:effectExtent l="0" t="0" r="8255" b="1270"/>
            <wp:docPr id="117357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5073" name="Picture 11735750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3371119"/>
                    </a:xfrm>
                    <a:prstGeom prst="rect">
                      <a:avLst/>
                    </a:prstGeom>
                  </pic:spPr>
                </pic:pic>
              </a:graphicData>
            </a:graphic>
          </wp:inline>
        </w:drawing>
      </w:r>
    </w:p>
    <w:p w14:paraId="6AAFC417" w14:textId="77777777" w:rsidR="00122D45" w:rsidRDefault="00122D45" w:rsidP="00122D45">
      <w:pPr>
        <w:jc w:val="center"/>
        <w:rPr>
          <w:sz w:val="16"/>
          <w:szCs w:val="16"/>
          <w:lang w:val="es-CO"/>
        </w:rPr>
      </w:pPr>
      <w:r w:rsidRPr="00E06D81">
        <w:rPr>
          <w:sz w:val="16"/>
          <w:szCs w:val="16"/>
          <w:lang w:val="es-CO"/>
        </w:rPr>
        <w:t>Fuente: Centro de Estudios Hidráulicos. Escuela Colombiana de Ingeniería Julio Garavito.</w:t>
      </w:r>
    </w:p>
    <w:p w14:paraId="5741C6A1" w14:textId="77777777" w:rsidR="00CD650D" w:rsidRDefault="00CD650D" w:rsidP="00AE60A8">
      <w:pPr>
        <w:rPr>
          <w:lang w:val="es-CO"/>
        </w:rPr>
      </w:pPr>
    </w:p>
    <w:p w14:paraId="1700B853" w14:textId="77777777" w:rsidR="00711D5D" w:rsidRDefault="00711D5D" w:rsidP="00AE60A8">
      <w:pPr>
        <w:rPr>
          <w:lang w:val="es-CO"/>
        </w:rPr>
      </w:pPr>
    </w:p>
    <w:p w14:paraId="777A7FAA" w14:textId="20D21844" w:rsidR="00AE60A8" w:rsidRPr="002E05DF" w:rsidRDefault="001216CC" w:rsidP="00533735">
      <w:pPr>
        <w:pStyle w:val="Heading1"/>
      </w:pPr>
      <w:bookmarkStart w:id="36" w:name="_Toc175123975"/>
      <w:r>
        <w:t>7</w:t>
      </w:r>
      <w:r w:rsidR="00533735">
        <w:t xml:space="preserve">. </w:t>
      </w:r>
      <w:r w:rsidR="00AE60A8">
        <w:t>Análisis de resultados</w:t>
      </w:r>
      <w:bookmarkEnd w:id="36"/>
    </w:p>
    <w:p w14:paraId="3180A6DA" w14:textId="77777777" w:rsidR="00AE60A8" w:rsidRDefault="00AE60A8" w:rsidP="00AE60A8">
      <w:pPr>
        <w:rPr>
          <w:lang w:val="es-CO"/>
        </w:rPr>
      </w:pPr>
    </w:p>
    <w:p w14:paraId="2F8DCA0B" w14:textId="5CC7A374" w:rsidR="00AE60A8" w:rsidRDefault="001979AF" w:rsidP="00AE60A8">
      <w:pPr>
        <w:rPr>
          <w:lang w:val="es-CO"/>
        </w:rPr>
      </w:pPr>
      <w:r>
        <w:rPr>
          <w:lang w:val="es-CO"/>
        </w:rPr>
        <w:t xml:space="preserve">Para la lectura de los resultados obtenidos, se han </w:t>
      </w:r>
      <w:r w:rsidR="00E82FFC">
        <w:rPr>
          <w:lang w:val="es-CO"/>
        </w:rPr>
        <w:t>identificado</w:t>
      </w:r>
      <w:r>
        <w:rPr>
          <w:lang w:val="es-CO"/>
        </w:rPr>
        <w:t xml:space="preserve"> diferentes localizaciones estratégicas sobre la cuenca</w:t>
      </w:r>
      <w:r w:rsidR="00C12E73">
        <w:rPr>
          <w:lang w:val="es-CO"/>
        </w:rPr>
        <w:t>. P</w:t>
      </w:r>
      <w:r>
        <w:rPr>
          <w:lang w:val="es-CO"/>
        </w:rPr>
        <w:t xml:space="preserve">or una parte, es importante analizar </w:t>
      </w:r>
      <w:r w:rsidR="00C13499">
        <w:rPr>
          <w:lang w:val="es-CO"/>
        </w:rPr>
        <w:t>cómo</w:t>
      </w:r>
      <w:r>
        <w:rPr>
          <w:lang w:val="es-CO"/>
        </w:rPr>
        <w:t xml:space="preserve"> se desarrolla el flujo una vez las descargas de cada embalse llegan a la zona de transición de llanura, </w:t>
      </w:r>
      <w:r w:rsidR="00C12E73">
        <w:rPr>
          <w:lang w:val="es-CO"/>
        </w:rPr>
        <w:t xml:space="preserve">también como </w:t>
      </w:r>
      <w:r w:rsidR="00FA0F33">
        <w:rPr>
          <w:lang w:val="es-CO"/>
        </w:rPr>
        <w:t xml:space="preserve">éste </w:t>
      </w:r>
      <w:r w:rsidR="00C12E73">
        <w:rPr>
          <w:lang w:val="es-CO"/>
        </w:rPr>
        <w:t>se desacelera a medida que se extiende por la planicie de inundación</w:t>
      </w:r>
      <w:r w:rsidR="00C13499">
        <w:rPr>
          <w:lang w:val="es-CO"/>
        </w:rPr>
        <w:t>,</w:t>
      </w:r>
      <w:r w:rsidR="00FA0F33">
        <w:rPr>
          <w:lang w:val="es-CO"/>
        </w:rPr>
        <w:t xml:space="preserve"> e identificar zonas en las que las descargas provenientes de diferentes vertientes colisionan.</w:t>
      </w:r>
      <w:r w:rsidR="00FC3946">
        <w:rPr>
          <w:lang w:val="es-CO"/>
        </w:rPr>
        <w:t xml:space="preserve"> Los puntos de lectura de resultados son </w:t>
      </w:r>
      <w:r w:rsidR="00E75472">
        <w:rPr>
          <w:lang w:val="es-CO"/>
        </w:rPr>
        <w:t xml:space="preserve">presentados </w:t>
      </w:r>
      <w:r w:rsidR="00FC3946">
        <w:rPr>
          <w:lang w:val="es-CO"/>
        </w:rPr>
        <w:t>en la Tabla 10.</w:t>
      </w:r>
    </w:p>
    <w:p w14:paraId="4725EE4A" w14:textId="77777777" w:rsidR="00FC3946" w:rsidRDefault="00FC3946" w:rsidP="00AE60A8">
      <w:pPr>
        <w:rPr>
          <w:lang w:val="es-CO"/>
        </w:rPr>
      </w:pPr>
    </w:p>
    <w:p w14:paraId="42D6CD02" w14:textId="25944114" w:rsidR="00B242CD" w:rsidRDefault="00840155" w:rsidP="00840155">
      <w:pPr>
        <w:pStyle w:val="Caption"/>
        <w:rPr>
          <w:lang w:val="es-CO"/>
        </w:rPr>
      </w:pPr>
      <w:bookmarkStart w:id="37" w:name="_Toc175123992"/>
      <w:r>
        <w:t xml:space="preserve">Tabla </w:t>
      </w:r>
      <w:fldSimple w:instr=" SEQ Tabla \* ARABIC ">
        <w:r w:rsidR="003A4EBE">
          <w:rPr>
            <w:noProof/>
          </w:rPr>
          <w:t>10</w:t>
        </w:r>
      </w:fldSimple>
      <w:r>
        <w:t xml:space="preserve">. </w:t>
      </w:r>
      <w:r w:rsidR="008B67F0">
        <w:t>Localización de p</w:t>
      </w:r>
      <w:r w:rsidRPr="00840155">
        <w:t>untos de estudio para análisis de resultados</w:t>
      </w:r>
      <w:bookmarkEnd w:id="37"/>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6804"/>
        <w:gridCol w:w="992"/>
        <w:gridCol w:w="1173"/>
      </w:tblGrid>
      <w:tr w:rsidR="002D3CD0" w:rsidRPr="002D3CD0" w14:paraId="0D48F6E7" w14:textId="77777777" w:rsidTr="00614CD9">
        <w:trPr>
          <w:trHeight w:val="19"/>
          <w:jc w:val="center"/>
        </w:trPr>
        <w:tc>
          <w:tcPr>
            <w:tcW w:w="704" w:type="dxa"/>
            <w:shd w:val="clear" w:color="000000" w:fill="F2F2F2"/>
            <w:noWrap/>
            <w:tcMar>
              <w:top w:w="6" w:type="dxa"/>
              <w:left w:w="85" w:type="dxa"/>
              <w:bottom w:w="6" w:type="dxa"/>
              <w:right w:w="85" w:type="dxa"/>
            </w:tcMar>
            <w:vAlign w:val="bottom"/>
            <w:hideMark/>
          </w:tcPr>
          <w:p w14:paraId="5956E832" w14:textId="77777777" w:rsidR="002D3CD0" w:rsidRPr="002D3CD0" w:rsidRDefault="002D3CD0" w:rsidP="002D3CD0">
            <w:pPr>
              <w:jc w:val="center"/>
              <w:rPr>
                <w:lang w:val="es-CO" w:eastAsia="es-CO"/>
              </w:rPr>
            </w:pPr>
            <w:r w:rsidRPr="002D3CD0">
              <w:rPr>
                <w:lang w:val="es-CO" w:eastAsia="es-CO"/>
              </w:rPr>
              <w:t>Punto</w:t>
            </w:r>
          </w:p>
        </w:tc>
        <w:tc>
          <w:tcPr>
            <w:tcW w:w="6804" w:type="dxa"/>
            <w:shd w:val="clear" w:color="000000" w:fill="F2F2F2"/>
            <w:noWrap/>
            <w:tcMar>
              <w:top w:w="6" w:type="dxa"/>
              <w:left w:w="85" w:type="dxa"/>
              <w:bottom w:w="6" w:type="dxa"/>
              <w:right w:w="85" w:type="dxa"/>
            </w:tcMar>
            <w:vAlign w:val="bottom"/>
            <w:hideMark/>
          </w:tcPr>
          <w:p w14:paraId="7616BEDF" w14:textId="77777777" w:rsidR="002D3CD0" w:rsidRPr="002D3CD0" w:rsidRDefault="002D3CD0" w:rsidP="002D3CD0">
            <w:pPr>
              <w:rPr>
                <w:lang w:val="es-CO" w:eastAsia="es-CO"/>
              </w:rPr>
            </w:pPr>
            <w:r w:rsidRPr="002D3CD0">
              <w:rPr>
                <w:lang w:val="es-CO" w:eastAsia="es-CO"/>
              </w:rPr>
              <w:t>Localización</w:t>
            </w:r>
          </w:p>
        </w:tc>
        <w:tc>
          <w:tcPr>
            <w:tcW w:w="992" w:type="dxa"/>
            <w:shd w:val="clear" w:color="000000" w:fill="F2F2F2"/>
            <w:noWrap/>
            <w:tcMar>
              <w:top w:w="6" w:type="dxa"/>
              <w:left w:w="85" w:type="dxa"/>
              <w:bottom w:w="6" w:type="dxa"/>
              <w:right w:w="85" w:type="dxa"/>
            </w:tcMar>
            <w:vAlign w:val="bottom"/>
            <w:hideMark/>
          </w:tcPr>
          <w:p w14:paraId="61A562C0" w14:textId="77777777" w:rsidR="002D3CD0" w:rsidRPr="002D3CD0" w:rsidRDefault="002D3CD0" w:rsidP="002D3CD0">
            <w:pPr>
              <w:jc w:val="center"/>
              <w:rPr>
                <w:lang w:val="es-CO" w:eastAsia="es-CO"/>
              </w:rPr>
            </w:pPr>
            <w:r w:rsidRPr="002D3CD0">
              <w:rPr>
                <w:lang w:val="es-CO" w:eastAsia="es-CO"/>
              </w:rPr>
              <w:t>Latitud (°)</w:t>
            </w:r>
          </w:p>
        </w:tc>
        <w:tc>
          <w:tcPr>
            <w:tcW w:w="1173" w:type="dxa"/>
            <w:shd w:val="clear" w:color="000000" w:fill="F2F2F2"/>
            <w:noWrap/>
            <w:tcMar>
              <w:top w:w="6" w:type="dxa"/>
              <w:left w:w="85" w:type="dxa"/>
              <w:bottom w:w="6" w:type="dxa"/>
              <w:right w:w="85" w:type="dxa"/>
            </w:tcMar>
            <w:vAlign w:val="bottom"/>
            <w:hideMark/>
          </w:tcPr>
          <w:p w14:paraId="20CA55C4" w14:textId="77777777" w:rsidR="002D3CD0" w:rsidRPr="002D3CD0" w:rsidRDefault="002D3CD0" w:rsidP="002D3CD0">
            <w:pPr>
              <w:jc w:val="center"/>
              <w:rPr>
                <w:lang w:val="es-CO" w:eastAsia="es-CO"/>
              </w:rPr>
            </w:pPr>
            <w:r w:rsidRPr="002D3CD0">
              <w:rPr>
                <w:lang w:val="es-CO" w:eastAsia="es-CO"/>
              </w:rPr>
              <w:t>Longitud (°)</w:t>
            </w:r>
          </w:p>
        </w:tc>
      </w:tr>
      <w:tr w:rsidR="002D3CD0" w:rsidRPr="002D3CD0" w14:paraId="344A921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4334C652" w14:textId="77777777" w:rsidR="002D3CD0" w:rsidRPr="002D3CD0" w:rsidRDefault="002D3CD0" w:rsidP="002D3CD0">
            <w:pPr>
              <w:jc w:val="center"/>
              <w:rPr>
                <w:lang w:val="es-CO" w:eastAsia="es-CO"/>
              </w:rPr>
            </w:pPr>
            <w:r w:rsidRPr="002D3CD0">
              <w:rPr>
                <w:lang w:val="es-CO" w:eastAsia="es-CO"/>
              </w:rPr>
              <w:t>P1</w:t>
            </w:r>
          </w:p>
        </w:tc>
        <w:tc>
          <w:tcPr>
            <w:tcW w:w="6804" w:type="dxa"/>
            <w:shd w:val="clear" w:color="auto" w:fill="auto"/>
            <w:noWrap/>
            <w:tcMar>
              <w:top w:w="6" w:type="dxa"/>
              <w:left w:w="85" w:type="dxa"/>
              <w:bottom w:w="6" w:type="dxa"/>
              <w:right w:w="85" w:type="dxa"/>
            </w:tcMar>
            <w:vAlign w:val="bottom"/>
            <w:hideMark/>
          </w:tcPr>
          <w:p w14:paraId="5AA91FCA" w14:textId="7130F0C4" w:rsidR="002D3CD0" w:rsidRPr="002D3CD0" w:rsidRDefault="002D3CD0" w:rsidP="002D3CD0">
            <w:pPr>
              <w:rPr>
                <w:lang w:val="es-CO" w:eastAsia="es-CO"/>
              </w:rPr>
            </w:pPr>
            <w:r w:rsidRPr="002D3CD0">
              <w:rPr>
                <w:lang w:val="es-CO" w:eastAsia="es-CO"/>
              </w:rPr>
              <w:t>E</w:t>
            </w:r>
            <w:r w:rsidR="005C1C0C">
              <w:rPr>
                <w:lang w:val="es-CO" w:eastAsia="es-CO"/>
              </w:rPr>
              <w:t>mbalse</w:t>
            </w:r>
            <w:r w:rsidRPr="002D3CD0">
              <w:rPr>
                <w:lang w:val="es-CO" w:eastAsia="es-CO"/>
              </w:rPr>
              <w:t xml:space="preserve"> </w:t>
            </w:r>
            <w:proofErr w:type="spellStart"/>
            <w:r w:rsidRPr="002D3CD0">
              <w:rPr>
                <w:lang w:val="es-CO" w:eastAsia="es-CO"/>
              </w:rPr>
              <w:t>Neusa</w:t>
            </w:r>
            <w:proofErr w:type="spellEnd"/>
            <w:r w:rsidRPr="002D3CD0">
              <w:rPr>
                <w:lang w:val="es-CO" w:eastAsia="es-CO"/>
              </w:rPr>
              <w:t xml:space="preserve"> en descarga Río </w:t>
            </w:r>
            <w:proofErr w:type="spellStart"/>
            <w:r w:rsidRPr="002D3CD0">
              <w:rPr>
                <w:lang w:val="es-CO" w:eastAsia="es-CO"/>
              </w:rPr>
              <w:t>Checua</w:t>
            </w:r>
            <w:proofErr w:type="spellEnd"/>
          </w:p>
        </w:tc>
        <w:tc>
          <w:tcPr>
            <w:tcW w:w="992" w:type="dxa"/>
            <w:shd w:val="clear" w:color="auto" w:fill="auto"/>
            <w:noWrap/>
            <w:tcMar>
              <w:top w:w="6" w:type="dxa"/>
              <w:left w:w="85" w:type="dxa"/>
              <w:bottom w:w="6" w:type="dxa"/>
              <w:right w:w="85" w:type="dxa"/>
            </w:tcMar>
            <w:vAlign w:val="bottom"/>
            <w:hideMark/>
          </w:tcPr>
          <w:p w14:paraId="253566B8" w14:textId="77777777" w:rsidR="002D3CD0" w:rsidRPr="002D3CD0" w:rsidRDefault="002D3CD0" w:rsidP="002D3CD0">
            <w:pPr>
              <w:jc w:val="center"/>
              <w:rPr>
                <w:lang w:val="es-CO" w:eastAsia="es-CO"/>
              </w:rPr>
            </w:pPr>
            <w:r w:rsidRPr="002D3CD0">
              <w:rPr>
                <w:lang w:val="es-CO" w:eastAsia="es-CO"/>
              </w:rPr>
              <w:t>5.059744</w:t>
            </w:r>
          </w:p>
        </w:tc>
        <w:tc>
          <w:tcPr>
            <w:tcW w:w="1173" w:type="dxa"/>
            <w:shd w:val="clear" w:color="auto" w:fill="auto"/>
            <w:noWrap/>
            <w:tcMar>
              <w:top w:w="6" w:type="dxa"/>
              <w:left w:w="85" w:type="dxa"/>
              <w:bottom w:w="6" w:type="dxa"/>
              <w:right w:w="85" w:type="dxa"/>
            </w:tcMar>
            <w:vAlign w:val="bottom"/>
            <w:hideMark/>
          </w:tcPr>
          <w:p w14:paraId="0CB26E9F" w14:textId="77777777" w:rsidR="002D3CD0" w:rsidRPr="002D3CD0" w:rsidRDefault="002D3CD0" w:rsidP="002D3CD0">
            <w:pPr>
              <w:jc w:val="center"/>
              <w:rPr>
                <w:lang w:val="es-CO" w:eastAsia="es-CO"/>
              </w:rPr>
            </w:pPr>
            <w:r w:rsidRPr="002D3CD0">
              <w:rPr>
                <w:lang w:val="es-CO" w:eastAsia="es-CO"/>
              </w:rPr>
              <w:t>-73.921762</w:t>
            </w:r>
          </w:p>
        </w:tc>
      </w:tr>
      <w:tr w:rsidR="002D3CD0" w:rsidRPr="002D3CD0" w14:paraId="35CD5A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BD27AE2" w14:textId="77777777" w:rsidR="002D3CD0" w:rsidRPr="002D3CD0" w:rsidRDefault="002D3CD0" w:rsidP="002D3CD0">
            <w:pPr>
              <w:jc w:val="center"/>
              <w:rPr>
                <w:lang w:val="es-CO" w:eastAsia="es-CO"/>
              </w:rPr>
            </w:pPr>
            <w:r w:rsidRPr="002D3CD0">
              <w:rPr>
                <w:lang w:val="es-CO" w:eastAsia="es-CO"/>
              </w:rPr>
              <w:lastRenderedPageBreak/>
              <w:t>P2</w:t>
            </w:r>
          </w:p>
        </w:tc>
        <w:tc>
          <w:tcPr>
            <w:tcW w:w="6804" w:type="dxa"/>
            <w:shd w:val="clear" w:color="auto" w:fill="auto"/>
            <w:noWrap/>
            <w:tcMar>
              <w:top w:w="6" w:type="dxa"/>
              <w:left w:w="85" w:type="dxa"/>
              <w:bottom w:w="6" w:type="dxa"/>
              <w:right w:w="85" w:type="dxa"/>
            </w:tcMar>
            <w:vAlign w:val="bottom"/>
            <w:hideMark/>
          </w:tcPr>
          <w:p w14:paraId="44C0E85F" w14:textId="4B9E76DA"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proofErr w:type="spellStart"/>
            <w:r w:rsidR="002D3CD0" w:rsidRPr="002D3CD0">
              <w:rPr>
                <w:lang w:val="es-CO" w:eastAsia="es-CO"/>
              </w:rPr>
              <w:t>Sisga</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379F6E29" w14:textId="77777777" w:rsidR="002D3CD0" w:rsidRPr="002D3CD0" w:rsidRDefault="002D3CD0" w:rsidP="002D3CD0">
            <w:pPr>
              <w:jc w:val="center"/>
              <w:rPr>
                <w:lang w:val="es-CO" w:eastAsia="es-CO"/>
              </w:rPr>
            </w:pPr>
            <w:r w:rsidRPr="002D3CD0">
              <w:rPr>
                <w:lang w:val="es-CO" w:eastAsia="es-CO"/>
              </w:rPr>
              <w:t>5.107621</w:t>
            </w:r>
          </w:p>
        </w:tc>
        <w:tc>
          <w:tcPr>
            <w:tcW w:w="1173" w:type="dxa"/>
            <w:shd w:val="clear" w:color="auto" w:fill="auto"/>
            <w:noWrap/>
            <w:tcMar>
              <w:top w:w="6" w:type="dxa"/>
              <w:left w:w="85" w:type="dxa"/>
              <w:bottom w:w="6" w:type="dxa"/>
              <w:right w:w="85" w:type="dxa"/>
            </w:tcMar>
            <w:vAlign w:val="bottom"/>
            <w:hideMark/>
          </w:tcPr>
          <w:p w14:paraId="7A51F913" w14:textId="77777777" w:rsidR="002D3CD0" w:rsidRPr="002D3CD0" w:rsidRDefault="002D3CD0" w:rsidP="002D3CD0">
            <w:pPr>
              <w:jc w:val="center"/>
              <w:rPr>
                <w:lang w:val="es-CO" w:eastAsia="es-CO"/>
              </w:rPr>
            </w:pPr>
            <w:r w:rsidRPr="002D3CD0">
              <w:rPr>
                <w:lang w:val="es-CO" w:eastAsia="es-CO"/>
              </w:rPr>
              <w:t>-73.722651</w:t>
            </w:r>
          </w:p>
        </w:tc>
      </w:tr>
      <w:tr w:rsidR="002D3CD0" w:rsidRPr="002D3CD0" w14:paraId="0D0C3791"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2147E25" w14:textId="77777777" w:rsidR="002D3CD0" w:rsidRPr="002D3CD0" w:rsidRDefault="002D3CD0" w:rsidP="002D3CD0">
            <w:pPr>
              <w:jc w:val="center"/>
              <w:rPr>
                <w:lang w:val="es-CO" w:eastAsia="es-CO"/>
              </w:rPr>
            </w:pPr>
            <w:r w:rsidRPr="002D3CD0">
              <w:rPr>
                <w:lang w:val="es-CO" w:eastAsia="es-CO"/>
              </w:rPr>
              <w:t>P3</w:t>
            </w:r>
          </w:p>
        </w:tc>
        <w:tc>
          <w:tcPr>
            <w:tcW w:w="6804" w:type="dxa"/>
            <w:shd w:val="clear" w:color="auto" w:fill="auto"/>
            <w:noWrap/>
            <w:tcMar>
              <w:top w:w="6" w:type="dxa"/>
              <w:left w:w="85" w:type="dxa"/>
              <w:bottom w:w="6" w:type="dxa"/>
              <w:right w:w="85" w:type="dxa"/>
            </w:tcMar>
            <w:vAlign w:val="bottom"/>
            <w:hideMark/>
          </w:tcPr>
          <w:p w14:paraId="07380F09" w14:textId="25D4FFCD"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proofErr w:type="spellStart"/>
            <w:r w:rsidR="002D3CD0" w:rsidRPr="002D3CD0">
              <w:rPr>
                <w:lang w:val="es-CO" w:eastAsia="es-CO"/>
              </w:rPr>
              <w:t>Tominé</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0CA58B96" w14:textId="77777777" w:rsidR="002D3CD0" w:rsidRPr="002D3CD0" w:rsidRDefault="002D3CD0" w:rsidP="002D3CD0">
            <w:pPr>
              <w:jc w:val="center"/>
              <w:rPr>
                <w:lang w:val="es-CO" w:eastAsia="es-CO"/>
              </w:rPr>
            </w:pPr>
            <w:r w:rsidRPr="002D3CD0">
              <w:rPr>
                <w:lang w:val="es-CO" w:eastAsia="es-CO"/>
              </w:rPr>
              <w:t>5.053898</w:t>
            </w:r>
          </w:p>
        </w:tc>
        <w:tc>
          <w:tcPr>
            <w:tcW w:w="1173" w:type="dxa"/>
            <w:shd w:val="clear" w:color="auto" w:fill="auto"/>
            <w:noWrap/>
            <w:tcMar>
              <w:top w:w="6" w:type="dxa"/>
              <w:left w:w="85" w:type="dxa"/>
              <w:bottom w:w="6" w:type="dxa"/>
              <w:right w:w="85" w:type="dxa"/>
            </w:tcMar>
            <w:vAlign w:val="bottom"/>
            <w:hideMark/>
          </w:tcPr>
          <w:p w14:paraId="45E8BFA0" w14:textId="77777777" w:rsidR="002D3CD0" w:rsidRPr="002D3CD0" w:rsidRDefault="002D3CD0" w:rsidP="002D3CD0">
            <w:pPr>
              <w:jc w:val="center"/>
              <w:rPr>
                <w:lang w:val="es-CO" w:eastAsia="es-CO"/>
              </w:rPr>
            </w:pPr>
            <w:r w:rsidRPr="002D3CD0">
              <w:rPr>
                <w:lang w:val="es-CO" w:eastAsia="es-CO"/>
              </w:rPr>
              <w:t>-73.80283</w:t>
            </w:r>
          </w:p>
        </w:tc>
      </w:tr>
      <w:tr w:rsidR="002D3CD0" w:rsidRPr="002D3CD0" w14:paraId="401C52ED"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8BC725F" w14:textId="77777777" w:rsidR="002D3CD0" w:rsidRPr="002D3CD0" w:rsidRDefault="002D3CD0" w:rsidP="002D3CD0">
            <w:pPr>
              <w:jc w:val="center"/>
              <w:rPr>
                <w:lang w:val="es-CO" w:eastAsia="es-CO"/>
              </w:rPr>
            </w:pPr>
            <w:r w:rsidRPr="002D3CD0">
              <w:rPr>
                <w:lang w:val="es-CO" w:eastAsia="es-CO"/>
              </w:rPr>
              <w:t>P4</w:t>
            </w:r>
          </w:p>
        </w:tc>
        <w:tc>
          <w:tcPr>
            <w:tcW w:w="6804" w:type="dxa"/>
            <w:shd w:val="clear" w:color="auto" w:fill="auto"/>
            <w:noWrap/>
            <w:tcMar>
              <w:top w:w="6" w:type="dxa"/>
              <w:left w:w="85" w:type="dxa"/>
              <w:bottom w:w="6" w:type="dxa"/>
              <w:right w:w="85" w:type="dxa"/>
            </w:tcMar>
            <w:vAlign w:val="bottom"/>
            <w:hideMark/>
          </w:tcPr>
          <w:p w14:paraId="607C5EEE" w14:textId="6611D312"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San Rafael </w:t>
            </w:r>
            <w:r w:rsidR="000F091C">
              <w:rPr>
                <w:lang w:val="es-CO" w:eastAsia="es-CO"/>
              </w:rPr>
              <w:t>–</w:t>
            </w:r>
            <w:r w:rsidR="002D3CD0" w:rsidRPr="002D3CD0">
              <w:rPr>
                <w:lang w:val="es-CO" w:eastAsia="es-CO"/>
              </w:rPr>
              <w:t xml:space="preserve"> </w:t>
            </w:r>
            <w:r w:rsidR="000F091C">
              <w:rPr>
                <w:lang w:val="es-CO" w:eastAsia="es-CO"/>
              </w:rPr>
              <w:t xml:space="preserve">Río </w:t>
            </w:r>
            <w:proofErr w:type="spellStart"/>
            <w:r w:rsidR="002D3CD0" w:rsidRPr="002D3CD0">
              <w:rPr>
                <w:lang w:val="es-CO" w:eastAsia="es-CO"/>
              </w:rPr>
              <w:t>Teusacá</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1E52C80D" w14:textId="77777777" w:rsidR="002D3CD0" w:rsidRPr="002D3CD0" w:rsidRDefault="002D3CD0" w:rsidP="002D3CD0">
            <w:pPr>
              <w:jc w:val="center"/>
              <w:rPr>
                <w:lang w:val="es-CO" w:eastAsia="es-CO"/>
              </w:rPr>
            </w:pPr>
            <w:r w:rsidRPr="002D3CD0">
              <w:rPr>
                <w:lang w:val="es-CO" w:eastAsia="es-CO"/>
              </w:rPr>
              <w:t>4.94445</w:t>
            </w:r>
          </w:p>
        </w:tc>
        <w:tc>
          <w:tcPr>
            <w:tcW w:w="1173" w:type="dxa"/>
            <w:shd w:val="clear" w:color="auto" w:fill="auto"/>
            <w:noWrap/>
            <w:tcMar>
              <w:top w:w="6" w:type="dxa"/>
              <w:left w:w="85" w:type="dxa"/>
              <w:bottom w:w="6" w:type="dxa"/>
              <w:right w:w="85" w:type="dxa"/>
            </w:tcMar>
            <w:vAlign w:val="bottom"/>
            <w:hideMark/>
          </w:tcPr>
          <w:p w14:paraId="68D14A4D" w14:textId="77777777" w:rsidR="002D3CD0" w:rsidRPr="002D3CD0" w:rsidRDefault="002D3CD0" w:rsidP="002D3CD0">
            <w:pPr>
              <w:jc w:val="center"/>
              <w:rPr>
                <w:lang w:val="es-CO" w:eastAsia="es-CO"/>
              </w:rPr>
            </w:pPr>
            <w:r w:rsidRPr="002D3CD0">
              <w:rPr>
                <w:lang w:val="es-CO" w:eastAsia="es-CO"/>
              </w:rPr>
              <w:t>-74.001724</w:t>
            </w:r>
          </w:p>
        </w:tc>
      </w:tr>
      <w:tr w:rsidR="002D3CD0" w:rsidRPr="002D3CD0" w14:paraId="3C15133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19A6179B" w14:textId="77777777" w:rsidR="002D3CD0" w:rsidRPr="002D3CD0" w:rsidRDefault="002D3CD0" w:rsidP="002D3CD0">
            <w:pPr>
              <w:jc w:val="center"/>
              <w:rPr>
                <w:lang w:val="es-CO" w:eastAsia="es-CO"/>
              </w:rPr>
            </w:pPr>
            <w:r w:rsidRPr="002D3CD0">
              <w:rPr>
                <w:lang w:val="es-CO" w:eastAsia="es-CO"/>
              </w:rPr>
              <w:t>P5</w:t>
            </w:r>
          </w:p>
        </w:tc>
        <w:tc>
          <w:tcPr>
            <w:tcW w:w="6804" w:type="dxa"/>
            <w:shd w:val="clear" w:color="auto" w:fill="auto"/>
            <w:noWrap/>
            <w:tcMar>
              <w:top w:w="6" w:type="dxa"/>
              <w:left w:w="85" w:type="dxa"/>
              <w:bottom w:w="6" w:type="dxa"/>
              <w:right w:w="85" w:type="dxa"/>
            </w:tcMar>
            <w:vAlign w:val="bottom"/>
            <w:hideMark/>
          </w:tcPr>
          <w:p w14:paraId="13E4500E" w14:textId="6E1B38EF"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Pr>
                <w:lang w:val="es-CO" w:eastAsia="es-CO"/>
              </w:rPr>
              <w:t xml:space="preserve">La </w:t>
            </w:r>
            <w:r w:rsidR="002D3CD0" w:rsidRPr="002D3CD0">
              <w:rPr>
                <w:lang w:val="es-CO" w:eastAsia="es-CO"/>
              </w:rPr>
              <w:t xml:space="preserve">Regadera - Río Tunjuelo en Avda. </w:t>
            </w:r>
            <w:proofErr w:type="spellStart"/>
            <w:r w:rsidR="002D3CD0" w:rsidRPr="002D3CD0">
              <w:rPr>
                <w:lang w:val="es-CO" w:eastAsia="es-CO"/>
              </w:rPr>
              <w:t>Cra</w:t>
            </w:r>
            <w:proofErr w:type="spellEnd"/>
            <w:r w:rsidR="002D3CD0" w:rsidRPr="002D3CD0">
              <w:rPr>
                <w:lang w:val="es-CO" w:eastAsia="es-CO"/>
              </w:rPr>
              <w:t>. 80</w:t>
            </w:r>
          </w:p>
        </w:tc>
        <w:tc>
          <w:tcPr>
            <w:tcW w:w="992" w:type="dxa"/>
            <w:shd w:val="clear" w:color="auto" w:fill="auto"/>
            <w:noWrap/>
            <w:tcMar>
              <w:top w:w="6" w:type="dxa"/>
              <w:left w:w="85" w:type="dxa"/>
              <w:bottom w:w="6" w:type="dxa"/>
              <w:right w:w="85" w:type="dxa"/>
            </w:tcMar>
            <w:vAlign w:val="bottom"/>
            <w:hideMark/>
          </w:tcPr>
          <w:p w14:paraId="38DFEC26" w14:textId="77777777" w:rsidR="002D3CD0" w:rsidRPr="002D3CD0" w:rsidRDefault="002D3CD0" w:rsidP="002D3CD0">
            <w:pPr>
              <w:jc w:val="center"/>
              <w:rPr>
                <w:lang w:val="es-CO" w:eastAsia="es-CO"/>
              </w:rPr>
            </w:pPr>
            <w:r w:rsidRPr="002D3CD0">
              <w:rPr>
                <w:lang w:val="es-CO" w:eastAsia="es-CO"/>
              </w:rPr>
              <w:t>4.611141</w:t>
            </w:r>
          </w:p>
        </w:tc>
        <w:tc>
          <w:tcPr>
            <w:tcW w:w="1173" w:type="dxa"/>
            <w:shd w:val="clear" w:color="auto" w:fill="auto"/>
            <w:noWrap/>
            <w:tcMar>
              <w:top w:w="6" w:type="dxa"/>
              <w:left w:w="85" w:type="dxa"/>
              <w:bottom w:w="6" w:type="dxa"/>
              <w:right w:w="85" w:type="dxa"/>
            </w:tcMar>
            <w:vAlign w:val="bottom"/>
            <w:hideMark/>
          </w:tcPr>
          <w:p w14:paraId="01733717" w14:textId="77777777" w:rsidR="002D3CD0" w:rsidRPr="002D3CD0" w:rsidRDefault="002D3CD0" w:rsidP="002D3CD0">
            <w:pPr>
              <w:jc w:val="center"/>
              <w:rPr>
                <w:lang w:val="es-CO" w:eastAsia="es-CO"/>
              </w:rPr>
            </w:pPr>
            <w:r w:rsidRPr="002D3CD0">
              <w:rPr>
                <w:lang w:val="es-CO" w:eastAsia="es-CO"/>
              </w:rPr>
              <w:t>-74.178393</w:t>
            </w:r>
          </w:p>
        </w:tc>
      </w:tr>
      <w:tr w:rsidR="002D3CD0" w:rsidRPr="002D3CD0" w14:paraId="66B6243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F8E3498" w14:textId="77777777" w:rsidR="002D3CD0" w:rsidRPr="002D3CD0" w:rsidRDefault="002D3CD0" w:rsidP="002D3CD0">
            <w:pPr>
              <w:jc w:val="center"/>
              <w:rPr>
                <w:lang w:val="es-CO" w:eastAsia="es-CO"/>
              </w:rPr>
            </w:pPr>
            <w:r w:rsidRPr="002D3CD0">
              <w:rPr>
                <w:lang w:val="es-CO" w:eastAsia="es-CO"/>
              </w:rPr>
              <w:t>P6</w:t>
            </w:r>
          </w:p>
        </w:tc>
        <w:tc>
          <w:tcPr>
            <w:tcW w:w="6804" w:type="dxa"/>
            <w:shd w:val="clear" w:color="auto" w:fill="auto"/>
            <w:noWrap/>
            <w:tcMar>
              <w:top w:w="6" w:type="dxa"/>
              <w:left w:w="85" w:type="dxa"/>
              <w:bottom w:w="6" w:type="dxa"/>
              <w:right w:w="85" w:type="dxa"/>
            </w:tcMar>
            <w:vAlign w:val="bottom"/>
            <w:hideMark/>
          </w:tcPr>
          <w:p w14:paraId="5D845879" w14:textId="28A85915"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sidR="00ED4AA8">
              <w:rPr>
                <w:lang w:val="es-CO" w:eastAsia="es-CO"/>
              </w:rPr>
              <w:t xml:space="preserve">La </w:t>
            </w:r>
            <w:r w:rsidR="002D3CD0" w:rsidRPr="002D3CD0">
              <w:rPr>
                <w:lang w:val="es-CO" w:eastAsia="es-CO"/>
              </w:rPr>
              <w:t>Regadera - Río Tunjuelo en descarga Río Bogotá</w:t>
            </w:r>
          </w:p>
        </w:tc>
        <w:tc>
          <w:tcPr>
            <w:tcW w:w="992" w:type="dxa"/>
            <w:shd w:val="clear" w:color="auto" w:fill="auto"/>
            <w:noWrap/>
            <w:tcMar>
              <w:top w:w="6" w:type="dxa"/>
              <w:left w:w="85" w:type="dxa"/>
              <w:bottom w:w="6" w:type="dxa"/>
              <w:right w:w="85" w:type="dxa"/>
            </w:tcMar>
            <w:vAlign w:val="bottom"/>
            <w:hideMark/>
          </w:tcPr>
          <w:p w14:paraId="39430F12" w14:textId="77777777" w:rsidR="002D3CD0" w:rsidRPr="002D3CD0" w:rsidRDefault="002D3CD0" w:rsidP="002D3CD0">
            <w:pPr>
              <w:jc w:val="center"/>
              <w:rPr>
                <w:lang w:val="es-CO" w:eastAsia="es-CO"/>
              </w:rPr>
            </w:pPr>
            <w:r w:rsidRPr="002D3CD0">
              <w:rPr>
                <w:lang w:val="es-CO" w:eastAsia="es-CO"/>
              </w:rPr>
              <w:t>4.628419</w:t>
            </w:r>
          </w:p>
        </w:tc>
        <w:tc>
          <w:tcPr>
            <w:tcW w:w="1173" w:type="dxa"/>
            <w:shd w:val="clear" w:color="auto" w:fill="auto"/>
            <w:noWrap/>
            <w:tcMar>
              <w:top w:w="6" w:type="dxa"/>
              <w:left w:w="85" w:type="dxa"/>
              <w:bottom w:w="6" w:type="dxa"/>
              <w:right w:w="85" w:type="dxa"/>
            </w:tcMar>
            <w:vAlign w:val="bottom"/>
            <w:hideMark/>
          </w:tcPr>
          <w:p w14:paraId="5CA5FBB5" w14:textId="77777777" w:rsidR="002D3CD0" w:rsidRPr="002D3CD0" w:rsidRDefault="002D3CD0" w:rsidP="002D3CD0">
            <w:pPr>
              <w:jc w:val="center"/>
              <w:rPr>
                <w:lang w:val="es-CO" w:eastAsia="es-CO"/>
              </w:rPr>
            </w:pPr>
            <w:r w:rsidRPr="002D3CD0">
              <w:rPr>
                <w:lang w:val="es-CO" w:eastAsia="es-CO"/>
              </w:rPr>
              <w:t>-74.222313</w:t>
            </w:r>
          </w:p>
        </w:tc>
      </w:tr>
      <w:tr w:rsidR="002D3CD0" w:rsidRPr="002D3CD0" w14:paraId="703A6B30"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4996863" w14:textId="77777777" w:rsidR="002D3CD0" w:rsidRPr="002D3CD0" w:rsidRDefault="002D3CD0" w:rsidP="002D3CD0">
            <w:pPr>
              <w:jc w:val="center"/>
              <w:rPr>
                <w:lang w:val="es-CO" w:eastAsia="es-CO"/>
              </w:rPr>
            </w:pPr>
            <w:r w:rsidRPr="002D3CD0">
              <w:rPr>
                <w:lang w:val="es-CO" w:eastAsia="es-CO"/>
              </w:rPr>
              <w:t>P7</w:t>
            </w:r>
          </w:p>
        </w:tc>
        <w:tc>
          <w:tcPr>
            <w:tcW w:w="6804" w:type="dxa"/>
            <w:shd w:val="clear" w:color="auto" w:fill="auto"/>
            <w:noWrap/>
            <w:tcMar>
              <w:top w:w="6" w:type="dxa"/>
              <w:left w:w="85" w:type="dxa"/>
              <w:bottom w:w="6" w:type="dxa"/>
              <w:right w:w="85" w:type="dxa"/>
            </w:tcMar>
            <w:vAlign w:val="bottom"/>
            <w:hideMark/>
          </w:tcPr>
          <w:p w14:paraId="3C46A68F" w14:textId="2401DA3B" w:rsidR="002D3CD0" w:rsidRPr="002D3CD0" w:rsidRDefault="002D3CD0" w:rsidP="002D3CD0">
            <w:pPr>
              <w:rPr>
                <w:lang w:val="es-CO" w:eastAsia="es-CO"/>
              </w:rPr>
            </w:pPr>
            <w:r w:rsidRPr="002D3CD0">
              <w:rPr>
                <w:lang w:val="es-CO" w:eastAsia="es-CO"/>
              </w:rPr>
              <w:t xml:space="preserve">Río Bogotá en confluencia con descarga </w:t>
            </w:r>
            <w:r w:rsidR="005C1C0C" w:rsidRPr="002D3CD0">
              <w:rPr>
                <w:lang w:val="es-CO" w:eastAsia="es-CO"/>
              </w:rPr>
              <w:t>E</w:t>
            </w:r>
            <w:r w:rsidR="005C1C0C">
              <w:rPr>
                <w:lang w:val="es-CO" w:eastAsia="es-CO"/>
              </w:rPr>
              <w:t>mbalse</w:t>
            </w:r>
            <w:r w:rsidRPr="002D3CD0">
              <w:rPr>
                <w:lang w:val="es-CO" w:eastAsia="es-CO"/>
              </w:rPr>
              <w:t xml:space="preserve"> del Muña</w:t>
            </w:r>
          </w:p>
        </w:tc>
        <w:tc>
          <w:tcPr>
            <w:tcW w:w="992" w:type="dxa"/>
            <w:shd w:val="clear" w:color="auto" w:fill="auto"/>
            <w:noWrap/>
            <w:tcMar>
              <w:top w:w="6" w:type="dxa"/>
              <w:left w:w="85" w:type="dxa"/>
              <w:bottom w:w="6" w:type="dxa"/>
              <w:right w:w="85" w:type="dxa"/>
            </w:tcMar>
            <w:vAlign w:val="bottom"/>
            <w:hideMark/>
          </w:tcPr>
          <w:p w14:paraId="7D709AE1" w14:textId="77777777" w:rsidR="002D3CD0" w:rsidRPr="002D3CD0" w:rsidRDefault="002D3CD0" w:rsidP="002D3CD0">
            <w:pPr>
              <w:jc w:val="center"/>
              <w:rPr>
                <w:lang w:val="es-CO" w:eastAsia="es-CO"/>
              </w:rPr>
            </w:pPr>
            <w:r w:rsidRPr="002D3CD0">
              <w:rPr>
                <w:lang w:val="es-CO" w:eastAsia="es-CO"/>
              </w:rPr>
              <w:t>4.543543</w:t>
            </w:r>
          </w:p>
        </w:tc>
        <w:tc>
          <w:tcPr>
            <w:tcW w:w="1173" w:type="dxa"/>
            <w:shd w:val="clear" w:color="auto" w:fill="auto"/>
            <w:noWrap/>
            <w:tcMar>
              <w:top w:w="6" w:type="dxa"/>
              <w:left w:w="85" w:type="dxa"/>
              <w:bottom w:w="6" w:type="dxa"/>
              <w:right w:w="85" w:type="dxa"/>
            </w:tcMar>
            <w:vAlign w:val="bottom"/>
            <w:hideMark/>
          </w:tcPr>
          <w:p w14:paraId="63F2AF42" w14:textId="77777777" w:rsidR="002D3CD0" w:rsidRPr="002D3CD0" w:rsidRDefault="002D3CD0" w:rsidP="002D3CD0">
            <w:pPr>
              <w:jc w:val="center"/>
              <w:rPr>
                <w:lang w:val="es-CO" w:eastAsia="es-CO"/>
              </w:rPr>
            </w:pPr>
            <w:r w:rsidRPr="002D3CD0">
              <w:rPr>
                <w:lang w:val="es-CO" w:eastAsia="es-CO"/>
              </w:rPr>
              <w:t>-74.263676</w:t>
            </w:r>
          </w:p>
        </w:tc>
      </w:tr>
      <w:tr w:rsidR="002D3CD0" w:rsidRPr="002D3CD0" w14:paraId="28F4F8F6"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C2F0614" w14:textId="77777777" w:rsidR="002D3CD0" w:rsidRPr="002D3CD0" w:rsidRDefault="002D3CD0" w:rsidP="002D3CD0">
            <w:pPr>
              <w:jc w:val="center"/>
              <w:rPr>
                <w:lang w:val="es-CO" w:eastAsia="es-CO"/>
              </w:rPr>
            </w:pPr>
            <w:r w:rsidRPr="002D3CD0">
              <w:rPr>
                <w:lang w:val="es-CO" w:eastAsia="es-CO"/>
              </w:rPr>
              <w:t>P8</w:t>
            </w:r>
          </w:p>
        </w:tc>
        <w:tc>
          <w:tcPr>
            <w:tcW w:w="6804" w:type="dxa"/>
            <w:shd w:val="clear" w:color="auto" w:fill="auto"/>
            <w:noWrap/>
            <w:tcMar>
              <w:top w:w="6" w:type="dxa"/>
              <w:left w:w="85" w:type="dxa"/>
              <w:bottom w:w="6" w:type="dxa"/>
              <w:right w:w="85" w:type="dxa"/>
            </w:tcMar>
            <w:vAlign w:val="bottom"/>
            <w:hideMark/>
          </w:tcPr>
          <w:p w14:paraId="0308E7A4" w14:textId="77777777" w:rsidR="002D3CD0" w:rsidRPr="002D3CD0" w:rsidRDefault="002D3CD0" w:rsidP="002D3CD0">
            <w:pPr>
              <w:rPr>
                <w:lang w:val="es-CO" w:eastAsia="es-CO"/>
              </w:rPr>
            </w:pPr>
            <w:r w:rsidRPr="002D3CD0">
              <w:rPr>
                <w:lang w:val="es-CO" w:eastAsia="es-CO"/>
              </w:rPr>
              <w:t>Canal Guaymaral en descarga Río Bogotá</w:t>
            </w:r>
          </w:p>
        </w:tc>
        <w:tc>
          <w:tcPr>
            <w:tcW w:w="992" w:type="dxa"/>
            <w:shd w:val="clear" w:color="auto" w:fill="auto"/>
            <w:noWrap/>
            <w:tcMar>
              <w:top w:w="6" w:type="dxa"/>
              <w:left w:w="85" w:type="dxa"/>
              <w:bottom w:w="6" w:type="dxa"/>
              <w:right w:w="85" w:type="dxa"/>
            </w:tcMar>
            <w:vAlign w:val="bottom"/>
            <w:hideMark/>
          </w:tcPr>
          <w:p w14:paraId="07AB1ECD" w14:textId="77777777" w:rsidR="002D3CD0" w:rsidRPr="002D3CD0" w:rsidRDefault="002D3CD0" w:rsidP="002D3CD0">
            <w:pPr>
              <w:jc w:val="center"/>
              <w:rPr>
                <w:lang w:val="es-CO" w:eastAsia="es-CO"/>
              </w:rPr>
            </w:pPr>
            <w:r w:rsidRPr="002D3CD0">
              <w:rPr>
                <w:lang w:val="es-CO" w:eastAsia="es-CO"/>
              </w:rPr>
              <w:t>4.83298</w:t>
            </w:r>
          </w:p>
        </w:tc>
        <w:tc>
          <w:tcPr>
            <w:tcW w:w="1173" w:type="dxa"/>
            <w:shd w:val="clear" w:color="auto" w:fill="auto"/>
            <w:noWrap/>
            <w:tcMar>
              <w:top w:w="6" w:type="dxa"/>
              <w:left w:w="85" w:type="dxa"/>
              <w:bottom w:w="6" w:type="dxa"/>
              <w:right w:w="85" w:type="dxa"/>
            </w:tcMar>
            <w:vAlign w:val="bottom"/>
            <w:hideMark/>
          </w:tcPr>
          <w:p w14:paraId="4AC955FF" w14:textId="77777777" w:rsidR="002D3CD0" w:rsidRPr="002D3CD0" w:rsidRDefault="002D3CD0" w:rsidP="002D3CD0">
            <w:pPr>
              <w:jc w:val="center"/>
              <w:rPr>
                <w:lang w:val="es-CO" w:eastAsia="es-CO"/>
              </w:rPr>
            </w:pPr>
            <w:r w:rsidRPr="002D3CD0">
              <w:rPr>
                <w:lang w:val="es-CO" w:eastAsia="es-CO"/>
              </w:rPr>
              <w:t>-74.043922</w:t>
            </w:r>
          </w:p>
        </w:tc>
      </w:tr>
      <w:tr w:rsidR="002D3CD0" w:rsidRPr="002D3CD0" w14:paraId="40CA24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8FFBE0C" w14:textId="77777777" w:rsidR="002D3CD0" w:rsidRPr="002D3CD0" w:rsidRDefault="002D3CD0" w:rsidP="002D3CD0">
            <w:pPr>
              <w:jc w:val="center"/>
              <w:rPr>
                <w:lang w:val="es-CO" w:eastAsia="es-CO"/>
              </w:rPr>
            </w:pPr>
            <w:r w:rsidRPr="002D3CD0">
              <w:rPr>
                <w:lang w:val="es-CO" w:eastAsia="es-CO"/>
              </w:rPr>
              <w:t>P9</w:t>
            </w:r>
          </w:p>
        </w:tc>
        <w:tc>
          <w:tcPr>
            <w:tcW w:w="6804" w:type="dxa"/>
            <w:shd w:val="clear" w:color="auto" w:fill="auto"/>
            <w:noWrap/>
            <w:tcMar>
              <w:top w:w="6" w:type="dxa"/>
              <w:left w:w="85" w:type="dxa"/>
              <w:bottom w:w="6" w:type="dxa"/>
              <w:right w:w="85" w:type="dxa"/>
            </w:tcMar>
            <w:vAlign w:val="bottom"/>
            <w:hideMark/>
          </w:tcPr>
          <w:p w14:paraId="662AB38A" w14:textId="77777777" w:rsidR="002D3CD0" w:rsidRPr="002D3CD0" w:rsidRDefault="002D3CD0" w:rsidP="002D3CD0">
            <w:pPr>
              <w:rPr>
                <w:lang w:val="es-CO" w:eastAsia="es-CO"/>
              </w:rPr>
            </w:pPr>
            <w:r w:rsidRPr="002D3CD0">
              <w:rPr>
                <w:lang w:val="es-CO" w:eastAsia="es-CO"/>
              </w:rPr>
              <w:t>Río Frío en descarga Río Bogotá</w:t>
            </w:r>
          </w:p>
        </w:tc>
        <w:tc>
          <w:tcPr>
            <w:tcW w:w="992" w:type="dxa"/>
            <w:shd w:val="clear" w:color="auto" w:fill="auto"/>
            <w:noWrap/>
            <w:tcMar>
              <w:top w:w="6" w:type="dxa"/>
              <w:left w:w="85" w:type="dxa"/>
              <w:bottom w:w="6" w:type="dxa"/>
              <w:right w:w="85" w:type="dxa"/>
            </w:tcMar>
            <w:vAlign w:val="bottom"/>
            <w:hideMark/>
          </w:tcPr>
          <w:p w14:paraId="0F36A587" w14:textId="77777777" w:rsidR="002D3CD0" w:rsidRPr="002D3CD0" w:rsidRDefault="002D3CD0" w:rsidP="002D3CD0">
            <w:pPr>
              <w:jc w:val="center"/>
              <w:rPr>
                <w:lang w:val="es-CO" w:eastAsia="es-CO"/>
              </w:rPr>
            </w:pPr>
            <w:r w:rsidRPr="002D3CD0">
              <w:rPr>
                <w:lang w:val="es-CO" w:eastAsia="es-CO"/>
              </w:rPr>
              <w:t>4.838206</w:t>
            </w:r>
          </w:p>
        </w:tc>
        <w:tc>
          <w:tcPr>
            <w:tcW w:w="1173" w:type="dxa"/>
            <w:shd w:val="clear" w:color="auto" w:fill="auto"/>
            <w:noWrap/>
            <w:tcMar>
              <w:top w:w="6" w:type="dxa"/>
              <w:left w:w="85" w:type="dxa"/>
              <w:bottom w:w="6" w:type="dxa"/>
              <w:right w:w="85" w:type="dxa"/>
            </w:tcMar>
            <w:vAlign w:val="bottom"/>
            <w:hideMark/>
          </w:tcPr>
          <w:p w14:paraId="3E78F134" w14:textId="77777777" w:rsidR="002D3CD0" w:rsidRPr="002D3CD0" w:rsidRDefault="002D3CD0" w:rsidP="002D3CD0">
            <w:pPr>
              <w:jc w:val="center"/>
              <w:rPr>
                <w:lang w:val="es-CO" w:eastAsia="es-CO"/>
              </w:rPr>
            </w:pPr>
            <w:r w:rsidRPr="002D3CD0">
              <w:rPr>
                <w:lang w:val="es-CO" w:eastAsia="es-CO"/>
              </w:rPr>
              <w:t>-74.079252</w:t>
            </w:r>
          </w:p>
        </w:tc>
      </w:tr>
      <w:tr w:rsidR="002D3CD0" w:rsidRPr="002D3CD0" w14:paraId="0E79F08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5E5DB7F" w14:textId="77777777" w:rsidR="002D3CD0" w:rsidRPr="002D3CD0" w:rsidRDefault="002D3CD0" w:rsidP="002D3CD0">
            <w:pPr>
              <w:jc w:val="center"/>
              <w:rPr>
                <w:lang w:val="es-CO" w:eastAsia="es-CO"/>
              </w:rPr>
            </w:pPr>
            <w:r w:rsidRPr="002D3CD0">
              <w:rPr>
                <w:lang w:val="es-CO" w:eastAsia="es-CO"/>
              </w:rPr>
              <w:t>P10</w:t>
            </w:r>
          </w:p>
        </w:tc>
        <w:tc>
          <w:tcPr>
            <w:tcW w:w="6804" w:type="dxa"/>
            <w:shd w:val="clear" w:color="auto" w:fill="auto"/>
            <w:noWrap/>
            <w:tcMar>
              <w:top w:w="6" w:type="dxa"/>
              <w:left w:w="85" w:type="dxa"/>
              <w:bottom w:w="6" w:type="dxa"/>
              <w:right w:w="85" w:type="dxa"/>
            </w:tcMar>
            <w:vAlign w:val="bottom"/>
            <w:hideMark/>
          </w:tcPr>
          <w:p w14:paraId="7E22710C" w14:textId="77777777" w:rsidR="002D3CD0" w:rsidRPr="002D3CD0" w:rsidRDefault="002D3CD0" w:rsidP="002D3CD0">
            <w:pPr>
              <w:rPr>
                <w:lang w:val="es-CO" w:eastAsia="es-CO"/>
              </w:rPr>
            </w:pPr>
            <w:r w:rsidRPr="002D3CD0">
              <w:rPr>
                <w:lang w:val="es-CO" w:eastAsia="es-CO"/>
              </w:rPr>
              <w:t>Humedal Juan Amarillo en descarga Río Bogotá</w:t>
            </w:r>
          </w:p>
        </w:tc>
        <w:tc>
          <w:tcPr>
            <w:tcW w:w="992" w:type="dxa"/>
            <w:shd w:val="clear" w:color="auto" w:fill="auto"/>
            <w:noWrap/>
            <w:tcMar>
              <w:top w:w="6" w:type="dxa"/>
              <w:left w:w="85" w:type="dxa"/>
              <w:bottom w:w="6" w:type="dxa"/>
              <w:right w:w="85" w:type="dxa"/>
            </w:tcMar>
            <w:vAlign w:val="bottom"/>
            <w:hideMark/>
          </w:tcPr>
          <w:p w14:paraId="0A57D85E" w14:textId="77777777" w:rsidR="002D3CD0" w:rsidRPr="002D3CD0" w:rsidRDefault="002D3CD0" w:rsidP="002D3CD0">
            <w:pPr>
              <w:jc w:val="center"/>
              <w:rPr>
                <w:lang w:val="es-CO" w:eastAsia="es-CO"/>
              </w:rPr>
            </w:pPr>
            <w:r w:rsidRPr="002D3CD0">
              <w:rPr>
                <w:lang w:val="es-CO" w:eastAsia="es-CO"/>
              </w:rPr>
              <w:t>4.738227</w:t>
            </w:r>
          </w:p>
        </w:tc>
        <w:tc>
          <w:tcPr>
            <w:tcW w:w="1173" w:type="dxa"/>
            <w:shd w:val="clear" w:color="auto" w:fill="auto"/>
            <w:noWrap/>
            <w:tcMar>
              <w:top w:w="6" w:type="dxa"/>
              <w:left w:w="85" w:type="dxa"/>
              <w:bottom w:w="6" w:type="dxa"/>
              <w:right w:w="85" w:type="dxa"/>
            </w:tcMar>
            <w:vAlign w:val="bottom"/>
            <w:hideMark/>
          </w:tcPr>
          <w:p w14:paraId="67143D20" w14:textId="77777777" w:rsidR="002D3CD0" w:rsidRPr="002D3CD0" w:rsidRDefault="002D3CD0" w:rsidP="002D3CD0">
            <w:pPr>
              <w:jc w:val="center"/>
              <w:rPr>
                <w:lang w:val="es-CO" w:eastAsia="es-CO"/>
              </w:rPr>
            </w:pPr>
            <w:r w:rsidRPr="002D3CD0">
              <w:rPr>
                <w:lang w:val="es-CO" w:eastAsia="es-CO"/>
              </w:rPr>
              <w:t>-74.127364</w:t>
            </w:r>
          </w:p>
        </w:tc>
      </w:tr>
      <w:tr w:rsidR="002D3CD0" w:rsidRPr="002D3CD0" w14:paraId="7165477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70E620E" w14:textId="77777777" w:rsidR="002D3CD0" w:rsidRPr="002D3CD0" w:rsidRDefault="002D3CD0" w:rsidP="002D3CD0">
            <w:pPr>
              <w:jc w:val="center"/>
              <w:rPr>
                <w:lang w:val="es-CO" w:eastAsia="es-CO"/>
              </w:rPr>
            </w:pPr>
            <w:r w:rsidRPr="002D3CD0">
              <w:rPr>
                <w:lang w:val="es-CO" w:eastAsia="es-CO"/>
              </w:rPr>
              <w:t>P11</w:t>
            </w:r>
          </w:p>
        </w:tc>
        <w:tc>
          <w:tcPr>
            <w:tcW w:w="6804" w:type="dxa"/>
            <w:shd w:val="clear" w:color="auto" w:fill="auto"/>
            <w:noWrap/>
            <w:tcMar>
              <w:top w:w="6" w:type="dxa"/>
              <w:left w:w="85" w:type="dxa"/>
              <w:bottom w:w="6" w:type="dxa"/>
              <w:right w:w="85" w:type="dxa"/>
            </w:tcMar>
            <w:vAlign w:val="bottom"/>
            <w:hideMark/>
          </w:tcPr>
          <w:p w14:paraId="7DD4B78E" w14:textId="77777777" w:rsidR="002D3CD0" w:rsidRPr="002D3CD0" w:rsidRDefault="002D3CD0" w:rsidP="002D3CD0">
            <w:pPr>
              <w:rPr>
                <w:lang w:val="es-CO" w:eastAsia="es-CO"/>
              </w:rPr>
            </w:pPr>
            <w:r w:rsidRPr="002D3CD0">
              <w:rPr>
                <w:lang w:val="es-CO" w:eastAsia="es-CO"/>
              </w:rPr>
              <w:t>Río Fucha en descarga Río Bogotá</w:t>
            </w:r>
          </w:p>
        </w:tc>
        <w:tc>
          <w:tcPr>
            <w:tcW w:w="992" w:type="dxa"/>
            <w:shd w:val="clear" w:color="auto" w:fill="auto"/>
            <w:noWrap/>
            <w:tcMar>
              <w:top w:w="6" w:type="dxa"/>
              <w:left w:w="85" w:type="dxa"/>
              <w:bottom w:w="6" w:type="dxa"/>
              <w:right w:w="85" w:type="dxa"/>
            </w:tcMar>
            <w:vAlign w:val="bottom"/>
            <w:hideMark/>
          </w:tcPr>
          <w:p w14:paraId="6492C82E" w14:textId="77777777" w:rsidR="002D3CD0" w:rsidRPr="002D3CD0" w:rsidRDefault="002D3CD0" w:rsidP="002D3CD0">
            <w:pPr>
              <w:jc w:val="center"/>
              <w:rPr>
                <w:lang w:val="es-CO" w:eastAsia="es-CO"/>
              </w:rPr>
            </w:pPr>
            <w:r w:rsidRPr="002D3CD0">
              <w:rPr>
                <w:lang w:val="es-CO" w:eastAsia="es-CO"/>
              </w:rPr>
              <w:t>4.661431</w:t>
            </w:r>
          </w:p>
        </w:tc>
        <w:tc>
          <w:tcPr>
            <w:tcW w:w="1173" w:type="dxa"/>
            <w:shd w:val="clear" w:color="auto" w:fill="auto"/>
            <w:noWrap/>
            <w:tcMar>
              <w:top w:w="6" w:type="dxa"/>
              <w:left w:w="85" w:type="dxa"/>
              <w:bottom w:w="6" w:type="dxa"/>
              <w:right w:w="85" w:type="dxa"/>
            </w:tcMar>
            <w:vAlign w:val="bottom"/>
            <w:hideMark/>
          </w:tcPr>
          <w:p w14:paraId="6E1687D1" w14:textId="77777777" w:rsidR="002D3CD0" w:rsidRPr="002D3CD0" w:rsidRDefault="002D3CD0" w:rsidP="002D3CD0">
            <w:pPr>
              <w:jc w:val="center"/>
              <w:rPr>
                <w:lang w:val="es-CO" w:eastAsia="es-CO"/>
              </w:rPr>
            </w:pPr>
            <w:r w:rsidRPr="002D3CD0">
              <w:rPr>
                <w:lang w:val="es-CO" w:eastAsia="es-CO"/>
              </w:rPr>
              <w:t>-74.157992</w:t>
            </w:r>
          </w:p>
        </w:tc>
      </w:tr>
      <w:tr w:rsidR="002D3CD0" w:rsidRPr="002D3CD0" w14:paraId="4B21DF8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573D22F" w14:textId="77777777" w:rsidR="002D3CD0" w:rsidRPr="002D3CD0" w:rsidRDefault="002D3CD0" w:rsidP="002D3CD0">
            <w:pPr>
              <w:jc w:val="center"/>
              <w:rPr>
                <w:lang w:val="es-CO" w:eastAsia="es-CO"/>
              </w:rPr>
            </w:pPr>
            <w:r w:rsidRPr="002D3CD0">
              <w:rPr>
                <w:lang w:val="es-CO" w:eastAsia="es-CO"/>
              </w:rPr>
              <w:t>P12</w:t>
            </w:r>
          </w:p>
        </w:tc>
        <w:tc>
          <w:tcPr>
            <w:tcW w:w="6804" w:type="dxa"/>
            <w:shd w:val="clear" w:color="auto" w:fill="auto"/>
            <w:noWrap/>
            <w:tcMar>
              <w:top w:w="6" w:type="dxa"/>
              <w:left w:w="85" w:type="dxa"/>
              <w:bottom w:w="6" w:type="dxa"/>
              <w:right w:w="85" w:type="dxa"/>
            </w:tcMar>
            <w:vAlign w:val="bottom"/>
            <w:hideMark/>
          </w:tcPr>
          <w:p w14:paraId="57533E33" w14:textId="77777777" w:rsidR="002D3CD0" w:rsidRPr="002D3CD0" w:rsidRDefault="002D3CD0" w:rsidP="002D3CD0">
            <w:pPr>
              <w:rPr>
                <w:lang w:val="es-CO" w:eastAsia="es-CO"/>
              </w:rPr>
            </w:pPr>
            <w:r w:rsidRPr="002D3CD0">
              <w:rPr>
                <w:lang w:val="es-CO" w:eastAsia="es-CO"/>
              </w:rPr>
              <w:t>Canal Cundinamarca Norte con Canal Tintal II</w:t>
            </w:r>
          </w:p>
        </w:tc>
        <w:tc>
          <w:tcPr>
            <w:tcW w:w="992" w:type="dxa"/>
            <w:shd w:val="clear" w:color="auto" w:fill="auto"/>
            <w:noWrap/>
            <w:tcMar>
              <w:top w:w="6" w:type="dxa"/>
              <w:left w:w="85" w:type="dxa"/>
              <w:bottom w:w="6" w:type="dxa"/>
              <w:right w:w="85" w:type="dxa"/>
            </w:tcMar>
            <w:vAlign w:val="bottom"/>
            <w:hideMark/>
          </w:tcPr>
          <w:p w14:paraId="2F85FE4C" w14:textId="77777777" w:rsidR="002D3CD0" w:rsidRPr="002D3CD0" w:rsidRDefault="002D3CD0" w:rsidP="002D3CD0">
            <w:pPr>
              <w:jc w:val="center"/>
              <w:rPr>
                <w:lang w:val="es-CO" w:eastAsia="es-CO"/>
              </w:rPr>
            </w:pPr>
            <w:r w:rsidRPr="002D3CD0">
              <w:rPr>
                <w:lang w:val="es-CO" w:eastAsia="es-CO"/>
              </w:rPr>
              <w:t>4.647736</w:t>
            </w:r>
          </w:p>
        </w:tc>
        <w:tc>
          <w:tcPr>
            <w:tcW w:w="1173" w:type="dxa"/>
            <w:shd w:val="clear" w:color="auto" w:fill="auto"/>
            <w:noWrap/>
            <w:tcMar>
              <w:top w:w="6" w:type="dxa"/>
              <w:left w:w="85" w:type="dxa"/>
              <w:bottom w:w="6" w:type="dxa"/>
              <w:right w:w="85" w:type="dxa"/>
            </w:tcMar>
            <w:vAlign w:val="bottom"/>
            <w:hideMark/>
          </w:tcPr>
          <w:p w14:paraId="4279864C" w14:textId="77777777" w:rsidR="002D3CD0" w:rsidRPr="002D3CD0" w:rsidRDefault="002D3CD0" w:rsidP="002D3CD0">
            <w:pPr>
              <w:jc w:val="center"/>
              <w:rPr>
                <w:lang w:val="es-CO" w:eastAsia="es-CO"/>
              </w:rPr>
            </w:pPr>
            <w:r w:rsidRPr="002D3CD0">
              <w:rPr>
                <w:lang w:val="es-CO" w:eastAsia="es-CO"/>
              </w:rPr>
              <w:t>-74.1816</w:t>
            </w:r>
          </w:p>
        </w:tc>
      </w:tr>
    </w:tbl>
    <w:p w14:paraId="6B4ED9B3" w14:textId="7D91910D" w:rsidR="00840155" w:rsidRDefault="00840155" w:rsidP="00840155">
      <w:pPr>
        <w:jc w:val="center"/>
        <w:rPr>
          <w:sz w:val="16"/>
          <w:szCs w:val="16"/>
          <w:lang w:val="es-CO"/>
        </w:rPr>
      </w:pPr>
      <w:r w:rsidRPr="00E06D81">
        <w:rPr>
          <w:sz w:val="16"/>
          <w:szCs w:val="16"/>
          <w:lang w:val="es-CO"/>
        </w:rPr>
        <w:t>Fuente: Centro de Estudios Hidráulicos. Escuela Colombiana de Ingeniería Julio Garavito.</w:t>
      </w:r>
    </w:p>
    <w:p w14:paraId="3F3939FA" w14:textId="1EC5311A" w:rsidR="00840155" w:rsidRDefault="00840155" w:rsidP="00840155">
      <w:pPr>
        <w:jc w:val="center"/>
        <w:rPr>
          <w:sz w:val="16"/>
          <w:szCs w:val="16"/>
          <w:lang w:val="es-CO"/>
        </w:rPr>
      </w:pPr>
      <w:r>
        <w:rPr>
          <w:sz w:val="16"/>
          <w:szCs w:val="16"/>
          <w:lang w:val="es-CO"/>
        </w:rPr>
        <w:t xml:space="preserve">Latitud y longitud en grados decimales utilizando el </w:t>
      </w:r>
      <w:r w:rsidR="00F312A0">
        <w:rPr>
          <w:sz w:val="16"/>
          <w:szCs w:val="16"/>
          <w:lang w:val="es-CO"/>
        </w:rPr>
        <w:t>sistema de coordenadas geográficas</w:t>
      </w:r>
      <w:r>
        <w:rPr>
          <w:sz w:val="16"/>
          <w:szCs w:val="16"/>
          <w:lang w:val="es-CO"/>
        </w:rPr>
        <w:t xml:space="preserve"> </w:t>
      </w:r>
      <w:r w:rsidR="003F1F80" w:rsidRPr="003F1F80">
        <w:rPr>
          <w:sz w:val="16"/>
          <w:szCs w:val="16"/>
          <w:lang w:val="es-CO"/>
        </w:rPr>
        <w:t>4686</w:t>
      </w:r>
      <w:r w:rsidR="003F1F80">
        <w:rPr>
          <w:sz w:val="16"/>
          <w:szCs w:val="16"/>
          <w:lang w:val="es-CO"/>
        </w:rPr>
        <w:t>.</w:t>
      </w:r>
    </w:p>
    <w:p w14:paraId="381A8F69" w14:textId="77777777" w:rsidR="00073110" w:rsidRDefault="00073110" w:rsidP="00AE60A8">
      <w:pPr>
        <w:rPr>
          <w:lang w:val="es-CO"/>
        </w:rPr>
      </w:pPr>
    </w:p>
    <w:p w14:paraId="06FCD612" w14:textId="77777777" w:rsidR="00D218EE" w:rsidRDefault="00D218EE" w:rsidP="00AE60A8">
      <w:pPr>
        <w:rPr>
          <w:lang w:val="es-CO"/>
        </w:rPr>
      </w:pPr>
    </w:p>
    <w:p w14:paraId="46B71620" w14:textId="773A1D3B" w:rsidR="004F5218" w:rsidRDefault="004F5218" w:rsidP="004F5218">
      <w:pPr>
        <w:pStyle w:val="Heading2"/>
      </w:pPr>
      <w:bookmarkStart w:id="38" w:name="_Toc175123976"/>
      <w:r>
        <w:t xml:space="preserve">Extensión </w:t>
      </w:r>
      <w:r w:rsidR="00FC657D">
        <w:t xml:space="preserve">y profundidad </w:t>
      </w:r>
      <w:r>
        <w:t>de la inundación</w:t>
      </w:r>
      <w:bookmarkEnd w:id="38"/>
    </w:p>
    <w:p w14:paraId="499E74A6" w14:textId="77777777" w:rsidR="004F5218" w:rsidRDefault="004F5218" w:rsidP="00AE60A8">
      <w:pPr>
        <w:rPr>
          <w:lang w:val="es-CO"/>
        </w:rPr>
      </w:pPr>
    </w:p>
    <w:p w14:paraId="07F89BBB" w14:textId="6F7351CD" w:rsidR="00073110" w:rsidRDefault="00C75261" w:rsidP="00AE60A8">
      <w:pPr>
        <w:rPr>
          <w:lang w:val="es-CO"/>
        </w:rPr>
      </w:pPr>
      <w:r>
        <w:rPr>
          <w:lang w:val="es-CO"/>
        </w:rPr>
        <w:t xml:space="preserve">El </w:t>
      </w:r>
      <w:r w:rsidR="001055DC">
        <w:rPr>
          <w:lang w:val="es-CO"/>
        </w:rPr>
        <w:t>mapa</w:t>
      </w:r>
      <w:r>
        <w:rPr>
          <w:lang w:val="es-CO"/>
        </w:rPr>
        <w:t xml:space="preserve"> de la zona </w:t>
      </w:r>
      <w:r w:rsidR="00F2365E">
        <w:rPr>
          <w:lang w:val="es-CO"/>
        </w:rPr>
        <w:t>inundable</w:t>
      </w:r>
      <w:r>
        <w:rPr>
          <w:lang w:val="es-CO"/>
        </w:rPr>
        <w:t xml:space="preserve"> tiene una extensión de </w:t>
      </w:r>
      <w:r w:rsidR="00BB3A68" w:rsidRPr="00BB3A68">
        <w:rPr>
          <w:lang w:val="es-CO"/>
        </w:rPr>
        <w:t>831.6</w:t>
      </w:r>
      <w:r w:rsidR="00BB3A68">
        <w:rPr>
          <w:lang w:val="es-CO"/>
        </w:rPr>
        <w:t xml:space="preserve">5 </w:t>
      </w:r>
      <w:r>
        <w:rPr>
          <w:lang w:val="es-CO"/>
        </w:rPr>
        <w:t>km²</w:t>
      </w:r>
      <w:r w:rsidR="001055DC">
        <w:rPr>
          <w:lang w:val="es-CO"/>
        </w:rPr>
        <w:t>, c</w:t>
      </w:r>
      <w:r>
        <w:rPr>
          <w:lang w:val="es-CO"/>
        </w:rPr>
        <w:t xml:space="preserve">on respecto al área total de la cuenca </w:t>
      </w:r>
      <w:r w:rsidR="0051689A">
        <w:rPr>
          <w:lang w:val="es-CO"/>
        </w:rPr>
        <w:t>(</w:t>
      </w:r>
      <w:r>
        <w:rPr>
          <w:lang w:val="es-CO"/>
        </w:rPr>
        <w:t>5925.89 km²</w:t>
      </w:r>
      <w:r w:rsidR="0051689A">
        <w:rPr>
          <w:lang w:val="es-CO"/>
        </w:rPr>
        <w:t>)</w:t>
      </w:r>
      <w:r>
        <w:rPr>
          <w:lang w:val="es-CO"/>
        </w:rPr>
        <w:t xml:space="preserve">, corresponde al </w:t>
      </w:r>
      <w:r w:rsidR="00BB3A68">
        <w:rPr>
          <w:lang w:val="es-CO"/>
        </w:rPr>
        <w:t>14.04</w:t>
      </w:r>
      <w:r>
        <w:rPr>
          <w:lang w:val="es-CO"/>
        </w:rPr>
        <w:t xml:space="preserve">% </w:t>
      </w:r>
      <w:r w:rsidR="00521515">
        <w:rPr>
          <w:lang w:val="es-CO"/>
        </w:rPr>
        <w:t>de su superficie</w:t>
      </w:r>
      <w:r>
        <w:rPr>
          <w:lang w:val="es-CO"/>
        </w:rPr>
        <w:t>.</w:t>
      </w:r>
      <w:r w:rsidR="001066BC">
        <w:rPr>
          <w:lang w:val="es-CO"/>
        </w:rPr>
        <w:t xml:space="preserve"> La Figura 17 ilustra la cobertura máxima de la inundación</w:t>
      </w:r>
      <w:r w:rsidR="001055DC">
        <w:rPr>
          <w:lang w:val="es-CO"/>
        </w:rPr>
        <w:t xml:space="preserve"> obtenida</w:t>
      </w:r>
      <w:r w:rsidR="00351869">
        <w:rPr>
          <w:lang w:val="es-CO"/>
        </w:rPr>
        <w:t>. E</w:t>
      </w:r>
      <w:r w:rsidR="00A26468">
        <w:rPr>
          <w:lang w:val="es-CO"/>
        </w:rPr>
        <w:t>n la envolvente</w:t>
      </w:r>
      <w:r w:rsidR="00351869">
        <w:rPr>
          <w:lang w:val="es-CO"/>
        </w:rPr>
        <w:t xml:space="preserve"> de resultados </w:t>
      </w:r>
      <w:r w:rsidR="00A26468">
        <w:rPr>
          <w:lang w:val="es-CO"/>
        </w:rPr>
        <w:t xml:space="preserve">se </w:t>
      </w:r>
      <w:r w:rsidR="00407956">
        <w:rPr>
          <w:lang w:val="es-CO"/>
        </w:rPr>
        <w:t>observa</w:t>
      </w:r>
      <w:r w:rsidR="00A26468">
        <w:rPr>
          <w:lang w:val="es-CO"/>
        </w:rPr>
        <w:t xml:space="preserve"> una </w:t>
      </w:r>
      <w:r w:rsidR="002F7C2A">
        <w:rPr>
          <w:lang w:val="es-CO"/>
        </w:rPr>
        <w:t>profundidad instantánea de 633.03 metros, lo cual indica que es necesario distribuir el hidrograma</w:t>
      </w:r>
      <w:r w:rsidR="00407956">
        <w:rPr>
          <w:lang w:val="es-CO"/>
        </w:rPr>
        <w:t xml:space="preserve"> de entrada</w:t>
      </w:r>
      <w:r w:rsidR="002F7C2A">
        <w:rPr>
          <w:lang w:val="es-CO"/>
        </w:rPr>
        <w:t xml:space="preserve"> a lo largo de múltiples celdas</w:t>
      </w:r>
      <w:r w:rsidR="00E90B5C">
        <w:rPr>
          <w:lang w:val="es-CO"/>
        </w:rPr>
        <w:t xml:space="preserve"> en la condición de frontera, lo anterior</w:t>
      </w:r>
      <w:r w:rsidR="002F7C2A">
        <w:rPr>
          <w:lang w:val="es-CO"/>
        </w:rPr>
        <w:t xml:space="preserve"> debido a los altos caudales </w:t>
      </w:r>
      <w:r w:rsidR="002F0AB5">
        <w:rPr>
          <w:lang w:val="es-CO"/>
        </w:rPr>
        <w:t>picos utilizados</w:t>
      </w:r>
      <w:r w:rsidR="001066BC">
        <w:rPr>
          <w:lang w:val="es-CO"/>
        </w:rPr>
        <w:t>.</w:t>
      </w:r>
      <w:r w:rsidR="00A26468">
        <w:rPr>
          <w:lang w:val="es-CO"/>
        </w:rPr>
        <w:t xml:space="preserve"> </w:t>
      </w:r>
    </w:p>
    <w:p w14:paraId="16BFE5D4" w14:textId="77777777" w:rsidR="00132862" w:rsidRDefault="00132862">
      <w:pPr>
        <w:jc w:val="left"/>
        <w:rPr>
          <w:lang w:val="es-CO"/>
        </w:rPr>
      </w:pPr>
    </w:p>
    <w:p w14:paraId="0E783BFF" w14:textId="77777777" w:rsidR="00C66B9F" w:rsidRDefault="00883F5A" w:rsidP="00C66B9F">
      <w:pPr>
        <w:rPr>
          <w:lang w:val="es-CO"/>
        </w:rPr>
      </w:pPr>
      <w:r>
        <w:rPr>
          <w:lang w:val="es-CO"/>
        </w:rPr>
        <w:t>Evaluando los resultados obtenidos, se pudo determinar que una</w:t>
      </w:r>
      <w:r w:rsidRPr="00C97471">
        <w:t xml:space="preserve"> vez se desarrolla completamente el flujo de descarga súbita de cada embalse y este llega y fluye lateralmente por la planicie de la llanura de inundación, puede alcanzar frentes de onda u olas de hasta 10 o más metros de altura en algunas zonas</w:t>
      </w:r>
      <w:r>
        <w:t xml:space="preserve">, tal como se ilustra en la </w:t>
      </w:r>
      <w:r w:rsidR="008572C6">
        <w:t>F</w:t>
      </w:r>
      <w:r>
        <w:t>igura 18.</w:t>
      </w:r>
      <w:r w:rsidR="00C66B9F">
        <w:t xml:space="preserve"> </w:t>
      </w:r>
      <w:r w:rsidR="00C66B9F">
        <w:rPr>
          <w:lang w:val="es-CO"/>
        </w:rPr>
        <w:t>La lectura de profundidades del flujo en los puntos de estudio es ilustrada en la Figura 18.</w:t>
      </w:r>
    </w:p>
    <w:p w14:paraId="313D640F" w14:textId="35A26B19" w:rsidR="00883F5A" w:rsidRDefault="00883F5A" w:rsidP="00883F5A">
      <w:pPr>
        <w:rPr>
          <w:lang w:val="es-CO"/>
        </w:rPr>
      </w:pPr>
    </w:p>
    <w:p w14:paraId="6800E279" w14:textId="2D563801" w:rsidR="00C75261" w:rsidRDefault="00655FB0" w:rsidP="00655FB0">
      <w:pPr>
        <w:pStyle w:val="Caption"/>
        <w:rPr>
          <w:lang w:val="es-CO"/>
        </w:rPr>
      </w:pPr>
      <w:bookmarkStart w:id="39" w:name="_Toc175124009"/>
      <w:r>
        <w:t xml:space="preserve">Figura </w:t>
      </w:r>
      <w:fldSimple w:instr=" SEQ Figura \* ARABIC ">
        <w:r w:rsidR="003A4EBE">
          <w:rPr>
            <w:noProof/>
          </w:rPr>
          <w:t>17</w:t>
        </w:r>
      </w:fldSimple>
      <w:r>
        <w:t>. Extensión</w:t>
      </w:r>
      <w:r w:rsidR="00A90132">
        <w:t xml:space="preserve"> de la inundación</w:t>
      </w:r>
      <w:r>
        <w:t xml:space="preserve"> y profundidad</w:t>
      </w:r>
      <w:r w:rsidR="007371AF">
        <w:t xml:space="preserve"> máxima</w:t>
      </w:r>
      <w:r>
        <w:t xml:space="preserve"> </w:t>
      </w:r>
      <w:r w:rsidR="00A90132">
        <w:t>del flujo</w:t>
      </w:r>
      <w:r w:rsidR="008379CF">
        <w:t xml:space="preserve"> (m)</w:t>
      </w:r>
      <w:bookmarkEnd w:id="39"/>
    </w:p>
    <w:p w14:paraId="689DAA06" w14:textId="0E108657" w:rsidR="004F5218" w:rsidRDefault="00160A58" w:rsidP="00DD6BD7">
      <w:pPr>
        <w:jc w:val="center"/>
        <w:rPr>
          <w:lang w:val="es-CO"/>
        </w:rPr>
      </w:pPr>
      <w:r>
        <w:rPr>
          <w:noProof/>
          <w:lang w:val="es-CO"/>
        </w:rPr>
        <w:drawing>
          <wp:inline distT="0" distB="0" distL="0" distR="0" wp14:anchorId="2AFE720D" wp14:editId="60DD4BD6">
            <wp:extent cx="5040000" cy="3619783"/>
            <wp:effectExtent l="0" t="0" r="8255" b="0"/>
            <wp:docPr id="732673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3807" name="Picture 73267380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3619783"/>
                    </a:xfrm>
                    <a:prstGeom prst="rect">
                      <a:avLst/>
                    </a:prstGeom>
                  </pic:spPr>
                </pic:pic>
              </a:graphicData>
            </a:graphic>
          </wp:inline>
        </w:drawing>
      </w:r>
    </w:p>
    <w:p w14:paraId="5D65CCC0" w14:textId="77777777" w:rsidR="00655FB0" w:rsidRDefault="00655FB0" w:rsidP="00655FB0">
      <w:pPr>
        <w:jc w:val="center"/>
        <w:rPr>
          <w:sz w:val="16"/>
          <w:szCs w:val="16"/>
          <w:lang w:val="es-CO"/>
        </w:rPr>
      </w:pPr>
      <w:r w:rsidRPr="00E06D81">
        <w:rPr>
          <w:sz w:val="16"/>
          <w:szCs w:val="16"/>
          <w:lang w:val="es-CO"/>
        </w:rPr>
        <w:t>Fuente: Centro de Estudios Hidráulicos. Escuela Colombiana de Ingeniería Julio Garavito.</w:t>
      </w:r>
    </w:p>
    <w:p w14:paraId="7551C7AA" w14:textId="16D943D6" w:rsidR="00D54CD7" w:rsidRDefault="00D54CD7">
      <w:pPr>
        <w:jc w:val="left"/>
        <w:rPr>
          <w:lang w:val="es-CO"/>
        </w:rPr>
      </w:pPr>
      <w:r>
        <w:rPr>
          <w:lang w:val="es-CO"/>
        </w:rPr>
        <w:br w:type="page"/>
      </w:r>
    </w:p>
    <w:p w14:paraId="295F7BEC" w14:textId="1DA3AA71" w:rsidR="00E36670" w:rsidRDefault="00672821" w:rsidP="00672821">
      <w:pPr>
        <w:pStyle w:val="Caption"/>
        <w:rPr>
          <w:lang w:val="es-CO"/>
        </w:rPr>
      </w:pPr>
      <w:bookmarkStart w:id="40" w:name="_Toc175124010"/>
      <w:r>
        <w:lastRenderedPageBreak/>
        <w:t xml:space="preserve">Figura </w:t>
      </w:r>
      <w:fldSimple w:instr=" SEQ Figura \* ARABIC ">
        <w:r w:rsidR="003A4EBE">
          <w:rPr>
            <w:noProof/>
          </w:rPr>
          <w:t>18</w:t>
        </w:r>
      </w:fldSimple>
      <w:r>
        <w:t xml:space="preserve">. </w:t>
      </w:r>
      <w:r w:rsidRPr="00672821">
        <w:t>Profundidad de</w:t>
      </w:r>
      <w:r w:rsidR="004E3D4B">
        <w:t>l</w:t>
      </w:r>
      <w:r w:rsidRPr="00672821">
        <w:t xml:space="preserve"> flujo en puntos de análisis</w:t>
      </w:r>
      <w:bookmarkEnd w:id="40"/>
    </w:p>
    <w:p w14:paraId="7AA355C9" w14:textId="16179A33" w:rsidR="00050A49" w:rsidRDefault="00247A9D" w:rsidP="00E36670">
      <w:pPr>
        <w:jc w:val="center"/>
        <w:rPr>
          <w:lang w:val="es-CO"/>
        </w:rPr>
      </w:pPr>
      <w:r>
        <w:rPr>
          <w:noProof/>
          <w:lang w:val="es-CO"/>
        </w:rPr>
        <w:drawing>
          <wp:inline distT="0" distB="0" distL="0" distR="0" wp14:anchorId="2283468F" wp14:editId="772FE9A0">
            <wp:extent cx="4320000" cy="2879133"/>
            <wp:effectExtent l="0" t="0" r="4445" b="0"/>
            <wp:docPr id="8529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56415" name="Picture 8529564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879133"/>
                    </a:xfrm>
                    <a:prstGeom prst="rect">
                      <a:avLst/>
                    </a:prstGeom>
                  </pic:spPr>
                </pic:pic>
              </a:graphicData>
            </a:graphic>
          </wp:inline>
        </w:drawing>
      </w:r>
    </w:p>
    <w:p w14:paraId="1C4FB88F" w14:textId="77777777" w:rsidR="000047B9" w:rsidRDefault="000047B9" w:rsidP="000047B9">
      <w:pPr>
        <w:jc w:val="center"/>
        <w:rPr>
          <w:sz w:val="16"/>
          <w:szCs w:val="16"/>
          <w:lang w:val="es-CO"/>
        </w:rPr>
      </w:pPr>
      <w:r w:rsidRPr="00E06D81">
        <w:rPr>
          <w:sz w:val="16"/>
          <w:szCs w:val="16"/>
          <w:lang w:val="es-CO"/>
        </w:rPr>
        <w:t>Fuente: Centro de Estudios Hidráulicos. Escuela Colombiana de Ingeniería Julio Garavito.</w:t>
      </w:r>
    </w:p>
    <w:p w14:paraId="177B4F42" w14:textId="77777777" w:rsidR="00C12640" w:rsidRDefault="00C12640" w:rsidP="00AE60A8"/>
    <w:p w14:paraId="6EE7D66E" w14:textId="7B5C1AC1" w:rsidR="00A90132" w:rsidRDefault="0099774E" w:rsidP="00AE60A8">
      <w:pPr>
        <w:rPr>
          <w:lang w:val="es-CO"/>
        </w:rPr>
      </w:pPr>
      <w:r w:rsidRPr="00DF3670">
        <w:t xml:space="preserve">Las descargas súbitas y flujos </w:t>
      </w:r>
      <w:r w:rsidR="003B05E5">
        <w:t>drenados</w:t>
      </w:r>
      <w:r w:rsidRPr="00DF3670">
        <w:t xml:space="preserve"> del Embalse San Rafael se encuentran con las que vienen del Embalse de </w:t>
      </w:r>
      <w:proofErr w:type="spellStart"/>
      <w:r w:rsidRPr="00DF3670">
        <w:t>Tominé</w:t>
      </w:r>
      <w:proofErr w:type="spellEnd"/>
      <w:r w:rsidRPr="00DF3670">
        <w:t>, justo en la zona de llanura baja</w:t>
      </w:r>
      <w:r w:rsidR="00F6507B">
        <w:t xml:space="preserve"> y</w:t>
      </w:r>
      <w:r w:rsidRPr="00DF3670">
        <w:t xml:space="preserve"> cerca de la cabecera municipal del Municipio de Sopó. El flujo y su desplazamiento es </w:t>
      </w:r>
      <w:r w:rsidR="00F6507B">
        <w:t>gobernado</w:t>
      </w:r>
      <w:r w:rsidR="00DE3A1E">
        <w:t xml:space="preserve"> durante </w:t>
      </w:r>
      <w:r w:rsidR="009D61F5">
        <w:t xml:space="preserve">algunas </w:t>
      </w:r>
      <w:r w:rsidR="00DE3A1E">
        <w:t>horas</w:t>
      </w:r>
      <w:r w:rsidRPr="00DF3670">
        <w:t xml:space="preserve"> por las descargas del </w:t>
      </w:r>
      <w:proofErr w:type="spellStart"/>
      <w:r w:rsidRPr="00DF3670">
        <w:t>Tominé</w:t>
      </w:r>
      <w:proofErr w:type="spellEnd"/>
      <w:r w:rsidR="007A0A1D">
        <w:t>, tal como se presenta en la Figura 19</w:t>
      </w:r>
      <w:r w:rsidRPr="00DF3670">
        <w:t>.</w:t>
      </w:r>
    </w:p>
    <w:p w14:paraId="15B72B93" w14:textId="77777777" w:rsidR="0099774E" w:rsidRDefault="0099774E" w:rsidP="00AE60A8">
      <w:pPr>
        <w:rPr>
          <w:lang w:val="es-CO"/>
        </w:rPr>
      </w:pPr>
    </w:p>
    <w:p w14:paraId="10F3DB86" w14:textId="3C4A6075" w:rsidR="0020244D" w:rsidRDefault="0020244D" w:rsidP="0020244D">
      <w:pPr>
        <w:pStyle w:val="Caption"/>
        <w:rPr>
          <w:lang w:val="es-CO"/>
        </w:rPr>
      </w:pPr>
      <w:bookmarkStart w:id="41" w:name="_Toc175124011"/>
      <w:r>
        <w:t xml:space="preserve">Figura </w:t>
      </w:r>
      <w:fldSimple w:instr=" SEQ Figura \* ARABIC ">
        <w:r w:rsidR="003A4EBE">
          <w:rPr>
            <w:noProof/>
          </w:rPr>
          <w:t>19</w:t>
        </w:r>
      </w:fldSimple>
      <w:r>
        <w:t xml:space="preserve">. Colisión de flujos </w:t>
      </w:r>
      <w:r w:rsidR="005E25FE">
        <w:t>de</w:t>
      </w:r>
      <w:r>
        <w:t xml:space="preserve"> descarga Embalse </w:t>
      </w:r>
      <w:proofErr w:type="spellStart"/>
      <w:r w:rsidR="005E25FE">
        <w:t>Tominé</w:t>
      </w:r>
      <w:proofErr w:type="spellEnd"/>
      <w:r w:rsidR="005E25FE">
        <w:t xml:space="preserve"> y </w:t>
      </w:r>
      <w:r>
        <w:t>San Rafael.</w:t>
      </w:r>
      <w:bookmarkEnd w:id="41"/>
    </w:p>
    <w:p w14:paraId="7B599A02" w14:textId="1E4F3F69" w:rsidR="0099774E" w:rsidRDefault="00F6507B" w:rsidP="00F6507B">
      <w:pPr>
        <w:jc w:val="center"/>
        <w:rPr>
          <w:lang w:val="es-CO"/>
        </w:rPr>
      </w:pPr>
      <w:r>
        <w:rPr>
          <w:noProof/>
          <w:lang w:val="es-CO"/>
        </w:rPr>
        <w:drawing>
          <wp:inline distT="0" distB="0" distL="0" distR="0" wp14:anchorId="61406A25" wp14:editId="4BF42CCE">
            <wp:extent cx="3600000" cy="3587208"/>
            <wp:effectExtent l="19050" t="19050" r="19685" b="13335"/>
            <wp:docPr id="1836005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5590" name="Picture 1836005590"/>
                    <pic:cNvPicPr/>
                  </pic:nvPicPr>
                  <pic:blipFill rotWithShape="1">
                    <a:blip r:embed="rId36">
                      <a:extLst>
                        <a:ext uri="{28A0092B-C50C-407E-A947-70E740481C1C}">
                          <a14:useLocalDpi xmlns:a14="http://schemas.microsoft.com/office/drawing/2010/main" val="0"/>
                        </a:ext>
                      </a:extLst>
                    </a:blip>
                    <a:srcRect t="12470" b="1908"/>
                    <a:stretch/>
                  </pic:blipFill>
                  <pic:spPr bwMode="auto">
                    <a:xfrm>
                      <a:off x="0" y="0"/>
                      <a:ext cx="3600000" cy="3587208"/>
                    </a:xfrm>
                    <a:prstGeom prst="rect">
                      <a:avLst/>
                    </a:prstGeom>
                    <a:ln w="9525" cap="flat" cmpd="sng" algn="ctr">
                      <a:solidFill>
                        <a:sysClr val="windowText" lastClr="000000">
                          <a:lumMod val="85000"/>
                          <a:lumOff val="1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D4827" w14:textId="20AB0710" w:rsidR="005E25FE" w:rsidRDefault="005E25FE" w:rsidP="005E25FE">
      <w:pPr>
        <w:jc w:val="center"/>
        <w:rPr>
          <w:sz w:val="16"/>
          <w:szCs w:val="16"/>
          <w:lang w:val="es-CO"/>
        </w:rPr>
      </w:pPr>
      <w:r w:rsidRPr="00E06D81">
        <w:rPr>
          <w:sz w:val="16"/>
          <w:szCs w:val="16"/>
          <w:lang w:val="es-CO"/>
        </w:rPr>
        <w:t>Fuente: Centro de Estudios Hidráulicos. Escuela Colombiana de Ingeniería Julio Garavito.</w:t>
      </w:r>
      <w:r w:rsidR="009F1357">
        <w:rPr>
          <w:sz w:val="16"/>
          <w:szCs w:val="16"/>
          <w:lang w:val="es-CO"/>
        </w:rPr>
        <w:t xml:space="preserve"> Tomado de HEC-RAS.</w:t>
      </w:r>
    </w:p>
    <w:p w14:paraId="398D3DFC" w14:textId="0677E535" w:rsidR="005E25FE" w:rsidRDefault="005E25FE" w:rsidP="005E25FE">
      <w:pPr>
        <w:jc w:val="center"/>
        <w:rPr>
          <w:sz w:val="16"/>
          <w:szCs w:val="16"/>
          <w:lang w:val="es-CO"/>
        </w:rPr>
      </w:pPr>
      <w:r>
        <w:rPr>
          <w:sz w:val="16"/>
          <w:szCs w:val="16"/>
          <w:lang w:val="es-CO"/>
        </w:rPr>
        <w:t xml:space="preserve">Arriba a la derecha se visualiza </w:t>
      </w:r>
      <w:r w:rsidR="00957052">
        <w:rPr>
          <w:sz w:val="16"/>
          <w:szCs w:val="16"/>
          <w:lang w:val="es-CO"/>
        </w:rPr>
        <w:t xml:space="preserve">el </w:t>
      </w:r>
      <w:r>
        <w:rPr>
          <w:sz w:val="16"/>
          <w:szCs w:val="16"/>
          <w:lang w:val="es-CO"/>
        </w:rPr>
        <w:t xml:space="preserve">flujo proveniente del Embalse de </w:t>
      </w:r>
      <w:proofErr w:type="spellStart"/>
      <w:r>
        <w:rPr>
          <w:sz w:val="16"/>
          <w:szCs w:val="16"/>
          <w:lang w:val="es-CO"/>
        </w:rPr>
        <w:t>Tominé</w:t>
      </w:r>
      <w:proofErr w:type="spellEnd"/>
      <w:r>
        <w:rPr>
          <w:sz w:val="16"/>
          <w:szCs w:val="16"/>
          <w:lang w:val="es-CO"/>
        </w:rPr>
        <w:t xml:space="preserve"> y abajo </w:t>
      </w:r>
      <w:r w:rsidR="005332A6">
        <w:rPr>
          <w:sz w:val="16"/>
          <w:szCs w:val="16"/>
          <w:lang w:val="es-CO"/>
        </w:rPr>
        <w:t xml:space="preserve">el </w:t>
      </w:r>
      <w:r>
        <w:rPr>
          <w:sz w:val="16"/>
          <w:szCs w:val="16"/>
          <w:lang w:val="es-CO"/>
        </w:rPr>
        <w:t>flujo proveniente del Embalse San Rafael. En la zona central se puede observar la direccionalidad del flujo</w:t>
      </w:r>
      <w:r w:rsidR="00760621">
        <w:rPr>
          <w:sz w:val="16"/>
          <w:szCs w:val="16"/>
          <w:lang w:val="es-CO"/>
        </w:rPr>
        <w:t xml:space="preserve"> </w:t>
      </w:r>
      <w:r>
        <w:rPr>
          <w:sz w:val="16"/>
          <w:szCs w:val="16"/>
          <w:lang w:val="es-CO"/>
        </w:rPr>
        <w:t xml:space="preserve">que durante algunas horas drena en contraflujo </w:t>
      </w:r>
      <w:r w:rsidR="00760621">
        <w:rPr>
          <w:sz w:val="16"/>
          <w:szCs w:val="16"/>
          <w:lang w:val="es-CO"/>
        </w:rPr>
        <w:t xml:space="preserve">o se detiene </w:t>
      </w:r>
      <w:r>
        <w:rPr>
          <w:sz w:val="16"/>
          <w:szCs w:val="16"/>
          <w:lang w:val="es-CO"/>
        </w:rPr>
        <w:t xml:space="preserve">por el Río </w:t>
      </w:r>
      <w:proofErr w:type="spellStart"/>
      <w:r>
        <w:rPr>
          <w:sz w:val="16"/>
          <w:szCs w:val="16"/>
          <w:lang w:val="es-CO"/>
        </w:rPr>
        <w:t>Teusacá</w:t>
      </w:r>
      <w:proofErr w:type="spellEnd"/>
      <w:r w:rsidR="00760621">
        <w:rPr>
          <w:sz w:val="16"/>
          <w:szCs w:val="16"/>
          <w:lang w:val="es-CO"/>
        </w:rPr>
        <w:t>;</w:t>
      </w:r>
      <w:r>
        <w:rPr>
          <w:sz w:val="16"/>
          <w:szCs w:val="16"/>
          <w:lang w:val="es-CO"/>
        </w:rPr>
        <w:t xml:space="preserve"> luego de que el frente de onda es drenado, el sentido del flujo vuelve a su estado regular hacia el norte.</w:t>
      </w:r>
    </w:p>
    <w:p w14:paraId="77C33458" w14:textId="6C839CE1" w:rsidR="0047460F" w:rsidRDefault="0047460F">
      <w:pPr>
        <w:jc w:val="left"/>
        <w:rPr>
          <w:lang w:val="es-CO"/>
        </w:rPr>
      </w:pPr>
      <w:r>
        <w:rPr>
          <w:lang w:val="es-CO"/>
        </w:rPr>
        <w:br w:type="page"/>
      </w:r>
    </w:p>
    <w:p w14:paraId="58184FCB" w14:textId="5B5537F5" w:rsidR="00964607" w:rsidRDefault="00964607" w:rsidP="00AE60A8">
      <w:pPr>
        <w:rPr>
          <w:lang w:val="es-CO"/>
        </w:rPr>
      </w:pPr>
      <w:r w:rsidRPr="00964607">
        <w:rPr>
          <w:lang w:val="es-CO"/>
        </w:rPr>
        <w:lastRenderedPageBreak/>
        <w:t>Todo el flujo proveniente desde los embalses del norte</w:t>
      </w:r>
      <w:r>
        <w:rPr>
          <w:lang w:val="es-CO"/>
        </w:rPr>
        <w:t xml:space="preserve"> y este</w:t>
      </w:r>
      <w:r w:rsidRPr="00964607">
        <w:rPr>
          <w:lang w:val="es-CO"/>
        </w:rPr>
        <w:t xml:space="preserve"> (</w:t>
      </w:r>
      <w:proofErr w:type="spellStart"/>
      <w:r w:rsidRPr="00964607">
        <w:rPr>
          <w:lang w:val="es-CO"/>
        </w:rPr>
        <w:t>Tominé</w:t>
      </w:r>
      <w:proofErr w:type="spellEnd"/>
      <w:r w:rsidRPr="00964607">
        <w:rPr>
          <w:lang w:val="es-CO"/>
        </w:rPr>
        <w:t xml:space="preserve">, </w:t>
      </w:r>
      <w:proofErr w:type="spellStart"/>
      <w:r w:rsidRPr="00964607">
        <w:rPr>
          <w:lang w:val="es-CO"/>
        </w:rPr>
        <w:t>Neusa</w:t>
      </w:r>
      <w:proofErr w:type="spellEnd"/>
      <w:r w:rsidRPr="00964607">
        <w:rPr>
          <w:lang w:val="es-CO"/>
        </w:rPr>
        <w:t xml:space="preserve">, </w:t>
      </w:r>
      <w:proofErr w:type="spellStart"/>
      <w:r w:rsidRPr="00964607">
        <w:rPr>
          <w:lang w:val="es-CO"/>
        </w:rPr>
        <w:t>Sisga</w:t>
      </w:r>
      <w:proofErr w:type="spellEnd"/>
      <w:r w:rsidRPr="00964607">
        <w:rPr>
          <w:lang w:val="es-CO"/>
        </w:rPr>
        <w:t xml:space="preserve"> y San Rafael), ingresa a Bogotá por la garganta que genera el sistema montañoso del Río Bogotá y Río Frío</w:t>
      </w:r>
      <w:r>
        <w:rPr>
          <w:lang w:val="es-CO"/>
        </w:rPr>
        <w:t>. A</w:t>
      </w:r>
      <w:r w:rsidRPr="00964607">
        <w:rPr>
          <w:lang w:val="es-CO"/>
        </w:rPr>
        <w:t>l llegar al área urbana, este se bifurca por la formación de los Cerros de Suba, y parte se descarga en contraflujo por el canal Guaymaral hasta que el frente de onda pasa, luego, el sentido del flujo se invierte hacia el Río Bogotá hasta drenar la inundación producida</w:t>
      </w:r>
      <w:r w:rsidR="0095011A">
        <w:rPr>
          <w:lang w:val="es-CO"/>
        </w:rPr>
        <w:t>, como se observa en la Figura 20</w:t>
      </w:r>
      <w:r w:rsidRPr="00964607">
        <w:rPr>
          <w:lang w:val="es-CO"/>
        </w:rPr>
        <w:t>.</w:t>
      </w:r>
    </w:p>
    <w:p w14:paraId="3FFA829D" w14:textId="77777777" w:rsidR="00C97471" w:rsidRDefault="00C97471" w:rsidP="00AE60A8">
      <w:pPr>
        <w:rPr>
          <w:lang w:val="es-CO"/>
        </w:rPr>
      </w:pPr>
    </w:p>
    <w:p w14:paraId="1F9B94B7" w14:textId="3F5965E6" w:rsidR="00964607" w:rsidRDefault="008D127D" w:rsidP="008D127D">
      <w:pPr>
        <w:pStyle w:val="Caption"/>
        <w:rPr>
          <w:lang w:val="es-CO"/>
        </w:rPr>
      </w:pPr>
      <w:bookmarkStart w:id="42" w:name="_Toc175124012"/>
      <w:r>
        <w:t xml:space="preserve">Figura </w:t>
      </w:r>
      <w:fldSimple w:instr=" SEQ Figura \* ARABIC ">
        <w:r w:rsidR="003A4EBE">
          <w:rPr>
            <w:noProof/>
          </w:rPr>
          <w:t>20</w:t>
        </w:r>
      </w:fldSimple>
      <w:r>
        <w:t>. Ingreso de flujo al área urbana de Bogotá</w:t>
      </w:r>
      <w:bookmarkEnd w:id="42"/>
    </w:p>
    <w:p w14:paraId="5FAC6B61" w14:textId="709C553D" w:rsidR="00C11587" w:rsidRDefault="00D338FF" w:rsidP="00C11587">
      <w:pPr>
        <w:jc w:val="center"/>
        <w:rPr>
          <w:lang w:val="es-CO"/>
        </w:rPr>
      </w:pPr>
      <w:r>
        <w:rPr>
          <w:noProof/>
          <w:lang w:val="es-CO"/>
        </w:rPr>
        <w:drawing>
          <wp:inline distT="0" distB="0" distL="0" distR="0" wp14:anchorId="79CA3602" wp14:editId="0C55BA4B">
            <wp:extent cx="3600000" cy="2708361"/>
            <wp:effectExtent l="19050" t="19050" r="19685" b="15875"/>
            <wp:docPr id="1703837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7291" name="Picture 1703837291"/>
                    <pic:cNvPicPr/>
                  </pic:nvPicPr>
                  <pic:blipFill rotWithShape="1">
                    <a:blip r:embed="rId37">
                      <a:extLst>
                        <a:ext uri="{28A0092B-C50C-407E-A947-70E740481C1C}">
                          <a14:useLocalDpi xmlns:a14="http://schemas.microsoft.com/office/drawing/2010/main" val="0"/>
                        </a:ext>
                      </a:extLst>
                    </a:blip>
                    <a:srcRect t="31697" b="2976"/>
                    <a:stretch/>
                  </pic:blipFill>
                  <pic:spPr bwMode="auto">
                    <a:xfrm>
                      <a:off x="0" y="0"/>
                      <a:ext cx="3600000" cy="2708361"/>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853284" w14:textId="77777777" w:rsidR="008D127D" w:rsidRDefault="008D127D" w:rsidP="008D127D">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4375FE6E" w14:textId="64B8D755" w:rsidR="00A204DB" w:rsidRDefault="00A204DB">
      <w:pPr>
        <w:jc w:val="left"/>
        <w:rPr>
          <w:sz w:val="16"/>
          <w:szCs w:val="16"/>
          <w:lang w:val="es-CO"/>
        </w:rPr>
      </w:pPr>
    </w:p>
    <w:p w14:paraId="216A0E53" w14:textId="462392D4" w:rsidR="0086521A" w:rsidRDefault="00AD7A83" w:rsidP="00AE60A8">
      <w:r w:rsidRPr="00AD7A83">
        <w:t>El flujo de descarga proveniente desde los embalses Chisacá y La Regadera, es drenado o amortiguado en la llanura, antes de que los flujos provenientes del sistema norte</w:t>
      </w:r>
      <w:r w:rsidR="00E74C73">
        <w:t xml:space="preserve"> y este</w:t>
      </w:r>
      <w:r w:rsidRPr="00AD7A83">
        <w:t xml:space="preserve"> </w:t>
      </w:r>
      <w:r w:rsidR="008003C6">
        <w:t>ingresan</w:t>
      </w:r>
      <w:r w:rsidRPr="00AD7A83">
        <w:t xml:space="preserve"> </w:t>
      </w:r>
      <w:r w:rsidR="000328D5">
        <w:t>o se desplacen por e</w:t>
      </w:r>
      <w:r w:rsidRPr="00AD7A83">
        <w:t>l área urbana de Bogotá.</w:t>
      </w:r>
      <w:r w:rsidR="00B118FF">
        <w:t xml:space="preserve"> Ver Figura 21.</w:t>
      </w:r>
    </w:p>
    <w:p w14:paraId="584B7F0B" w14:textId="77777777" w:rsidR="00562838" w:rsidRDefault="00562838" w:rsidP="00AE60A8"/>
    <w:p w14:paraId="68A22E69" w14:textId="01E0E76A" w:rsidR="00562838" w:rsidRDefault="00562838" w:rsidP="00562838">
      <w:pPr>
        <w:pStyle w:val="Caption"/>
      </w:pPr>
      <w:bookmarkStart w:id="43" w:name="_Toc175124013"/>
      <w:r>
        <w:t xml:space="preserve">Figura </w:t>
      </w:r>
      <w:fldSimple w:instr=" SEQ Figura \* ARABIC ">
        <w:r w:rsidR="003A4EBE">
          <w:rPr>
            <w:noProof/>
          </w:rPr>
          <w:t>21</w:t>
        </w:r>
      </w:fldSimple>
      <w:r>
        <w:t>. Descarga de flujo sobre llanura desde Embalse Chisacá y La Regadera</w:t>
      </w:r>
      <w:bookmarkEnd w:id="43"/>
      <w:r>
        <w:t xml:space="preserve"> </w:t>
      </w:r>
    </w:p>
    <w:p w14:paraId="6B06F14C" w14:textId="09032E59" w:rsidR="00562838" w:rsidRDefault="00562838" w:rsidP="00562838">
      <w:pPr>
        <w:jc w:val="center"/>
        <w:rPr>
          <w:lang w:val="es-CO"/>
        </w:rPr>
      </w:pPr>
      <w:r>
        <w:rPr>
          <w:noProof/>
          <w:lang w:val="es-CO"/>
        </w:rPr>
        <w:drawing>
          <wp:inline distT="0" distB="0" distL="0" distR="0" wp14:anchorId="5A15C0EE" wp14:editId="4F6E3D03">
            <wp:extent cx="3600000" cy="3264618"/>
            <wp:effectExtent l="19050" t="19050" r="19685" b="12065"/>
            <wp:docPr id="141687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7241" name="Picture 141687241"/>
                    <pic:cNvPicPr/>
                  </pic:nvPicPr>
                  <pic:blipFill rotWithShape="1">
                    <a:blip r:embed="rId38">
                      <a:extLst>
                        <a:ext uri="{28A0092B-C50C-407E-A947-70E740481C1C}">
                          <a14:useLocalDpi xmlns:a14="http://schemas.microsoft.com/office/drawing/2010/main" val="0"/>
                        </a:ext>
                      </a:extLst>
                    </a:blip>
                    <a:srcRect l="8298" t="8623" b="19072"/>
                    <a:stretch/>
                  </pic:blipFill>
                  <pic:spPr bwMode="auto">
                    <a:xfrm>
                      <a:off x="0" y="0"/>
                      <a:ext cx="3600000" cy="3264618"/>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E7802" w14:textId="77777777" w:rsidR="00562838" w:rsidRDefault="00562838" w:rsidP="00562838">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724637C5" w14:textId="77777777" w:rsidR="00AD7A83" w:rsidRDefault="00AD7A83" w:rsidP="00AE60A8">
      <w:pPr>
        <w:rPr>
          <w:lang w:val="es-CO"/>
        </w:rPr>
      </w:pPr>
    </w:p>
    <w:p w14:paraId="68D3C2CA" w14:textId="77777777" w:rsidR="00C761CE" w:rsidRDefault="00C761CE" w:rsidP="00AE60A8">
      <w:pPr>
        <w:rPr>
          <w:lang w:val="es-CO"/>
        </w:rPr>
      </w:pPr>
    </w:p>
    <w:p w14:paraId="0299EACD" w14:textId="3D0FD71E" w:rsidR="00401A2D" w:rsidRDefault="00A411BF" w:rsidP="00401A2D">
      <w:r w:rsidRPr="00A411BF">
        <w:lastRenderedPageBreak/>
        <w:t>Luego de la inundación, gran parte de los flujos de excesos que se descargan sobre los humedales y canales de la ciudad de Bogotá</w:t>
      </w:r>
      <w:r w:rsidR="0009259D">
        <w:t>,</w:t>
      </w:r>
      <w:r w:rsidRPr="00A411BF">
        <w:t xml:space="preserve"> son drenados hasta volver casi a su estado regular. Sin embargo, la zona de descarga del embalse del Muña hasta el Santo del Tequendama no dispone actualmente de información </w:t>
      </w:r>
      <w:proofErr w:type="spellStart"/>
      <w:r w:rsidRPr="00A411BF">
        <w:t>Lidar</w:t>
      </w:r>
      <w:proofErr w:type="spellEnd"/>
      <w:r w:rsidRPr="00A411BF">
        <w:t xml:space="preserve"> de alta precisión, para poder simular completamente la descarga y vaciado de la llanura inundable remanente</w:t>
      </w:r>
      <w:r>
        <w:t>, como se presenta en la Figura 2</w:t>
      </w:r>
      <w:r w:rsidR="00FA70C8">
        <w:t>2</w:t>
      </w:r>
      <w:r>
        <w:t>.</w:t>
      </w:r>
      <w:r w:rsidRPr="00A411BF">
        <w:t xml:space="preserve"> Es por ello por lo </w:t>
      </w:r>
      <w:r w:rsidR="00936A74" w:rsidRPr="00A411BF">
        <w:t>que,</w:t>
      </w:r>
      <w:r w:rsidRPr="00A411BF">
        <w:t xml:space="preserve"> </w:t>
      </w:r>
      <w:r w:rsidR="008B51D4">
        <w:t>en futuras investigaciones</w:t>
      </w:r>
      <w:r w:rsidRPr="00A411BF">
        <w:t>, se ha propuesto incorporar al modelo digital de elevación híbrido, esta información de detalle.</w:t>
      </w:r>
    </w:p>
    <w:p w14:paraId="2D6B60DA" w14:textId="77777777" w:rsidR="00401A2D" w:rsidRDefault="00401A2D" w:rsidP="00401A2D"/>
    <w:p w14:paraId="1FF8A526" w14:textId="64D9E5DA" w:rsidR="00F97D2C" w:rsidRDefault="009D1D34" w:rsidP="009D1D34">
      <w:pPr>
        <w:pStyle w:val="Caption"/>
      </w:pPr>
      <w:bookmarkStart w:id="44" w:name="_Toc175124014"/>
      <w:r>
        <w:t xml:space="preserve">Figura </w:t>
      </w:r>
      <w:fldSimple w:instr=" SEQ Figura \* ARABIC ">
        <w:r w:rsidR="003A4EBE">
          <w:rPr>
            <w:noProof/>
          </w:rPr>
          <w:t>22</w:t>
        </w:r>
      </w:fldSimple>
      <w:r>
        <w:t xml:space="preserve">. </w:t>
      </w:r>
      <w:r w:rsidR="00374CCF">
        <w:t xml:space="preserve">Flujo remanente en humedales y </w:t>
      </w:r>
      <w:r w:rsidR="00943A03">
        <w:t xml:space="preserve">en </w:t>
      </w:r>
      <w:r w:rsidR="00374CCF">
        <w:t>zonas bajas</w:t>
      </w:r>
      <w:r w:rsidR="00E75038">
        <w:t xml:space="preserve"> o confinadas</w:t>
      </w:r>
      <w:bookmarkEnd w:id="44"/>
    </w:p>
    <w:p w14:paraId="41CA5852" w14:textId="77777777" w:rsidR="00374CCF" w:rsidRDefault="001F643D" w:rsidP="00F97D2C">
      <w:pPr>
        <w:jc w:val="center"/>
        <w:rPr>
          <w:lang w:val="es-CO"/>
        </w:rPr>
      </w:pPr>
      <w:r>
        <w:rPr>
          <w:noProof/>
          <w:lang w:val="es-CO"/>
        </w:rPr>
        <w:drawing>
          <wp:inline distT="0" distB="0" distL="0" distR="0" wp14:anchorId="4EB000AB" wp14:editId="7CFFCEE3">
            <wp:extent cx="3598685" cy="2685239"/>
            <wp:effectExtent l="19050" t="19050" r="20955" b="20320"/>
            <wp:docPr id="1250767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67140" name="Picture 1250767140"/>
                    <pic:cNvPicPr/>
                  </pic:nvPicPr>
                  <pic:blipFill rotWithShape="1">
                    <a:blip r:embed="rId39">
                      <a:extLst>
                        <a:ext uri="{28A0092B-C50C-407E-A947-70E740481C1C}">
                          <a14:useLocalDpi xmlns:a14="http://schemas.microsoft.com/office/drawing/2010/main" val="0"/>
                        </a:ext>
                      </a:extLst>
                    </a:blip>
                    <a:srcRect t="32540" b="2583"/>
                    <a:stretch/>
                  </pic:blipFill>
                  <pic:spPr bwMode="auto">
                    <a:xfrm>
                      <a:off x="0" y="0"/>
                      <a:ext cx="3600000" cy="268622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B10B1" w14:textId="77777777" w:rsidR="00374CCF" w:rsidRDefault="00374CCF" w:rsidP="00374CC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3D477C26" w14:textId="10EB2068" w:rsidR="00B15221" w:rsidRDefault="00B15221" w:rsidP="00374CCF">
      <w:pPr>
        <w:rPr>
          <w:lang w:val="es-CO"/>
        </w:rPr>
      </w:pPr>
    </w:p>
    <w:p w14:paraId="31947DD8" w14:textId="6931FA25" w:rsidR="007371AF" w:rsidRDefault="007371AF" w:rsidP="007371AF">
      <w:pPr>
        <w:pStyle w:val="Heading2"/>
      </w:pPr>
      <w:bookmarkStart w:id="45" w:name="_Toc175123977"/>
      <w:r>
        <w:t>Velocidad máxima del flujo</w:t>
      </w:r>
      <w:bookmarkEnd w:id="45"/>
    </w:p>
    <w:p w14:paraId="28ACA1E9" w14:textId="77777777" w:rsidR="007371AF" w:rsidRDefault="007371AF" w:rsidP="007371AF">
      <w:pPr>
        <w:rPr>
          <w:lang w:val="es-CO"/>
        </w:rPr>
      </w:pPr>
    </w:p>
    <w:p w14:paraId="17826C20" w14:textId="6C47C139" w:rsidR="00C76651" w:rsidRDefault="00C76651" w:rsidP="00C76651">
      <w:pPr>
        <w:rPr>
          <w:lang w:val="es-CO"/>
        </w:rPr>
      </w:pPr>
      <w:r>
        <w:rPr>
          <w:lang w:val="es-CO"/>
        </w:rPr>
        <w:t xml:space="preserve">La Figura 23 ilustra la </w:t>
      </w:r>
      <w:r w:rsidR="00B911D4">
        <w:rPr>
          <w:lang w:val="es-CO"/>
        </w:rPr>
        <w:t xml:space="preserve">distribución de las velocidades </w:t>
      </w:r>
      <w:r>
        <w:rPr>
          <w:lang w:val="es-CO"/>
        </w:rPr>
        <w:t>máxima</w:t>
      </w:r>
      <w:r w:rsidR="00B911D4">
        <w:rPr>
          <w:lang w:val="es-CO"/>
        </w:rPr>
        <w:t>s</w:t>
      </w:r>
      <w:r>
        <w:rPr>
          <w:lang w:val="es-CO"/>
        </w:rPr>
        <w:t xml:space="preserve"> obtenida</w:t>
      </w:r>
      <w:r w:rsidR="00B911D4">
        <w:rPr>
          <w:lang w:val="es-CO"/>
        </w:rPr>
        <w:t>s</w:t>
      </w:r>
      <w:r>
        <w:rPr>
          <w:lang w:val="es-CO"/>
        </w:rPr>
        <w:t xml:space="preserve">. En la envolvente de resultados se observa una </w:t>
      </w:r>
      <w:r w:rsidR="00923FF7">
        <w:rPr>
          <w:lang w:val="es-CO"/>
        </w:rPr>
        <w:t>velocidad</w:t>
      </w:r>
      <w:r>
        <w:rPr>
          <w:lang w:val="es-CO"/>
        </w:rPr>
        <w:t xml:space="preserve"> instantánea de </w:t>
      </w:r>
      <w:r w:rsidR="001B0C99">
        <w:rPr>
          <w:lang w:val="es-CO"/>
        </w:rPr>
        <w:t>144928.55</w:t>
      </w:r>
      <w:r w:rsidR="00923FF7">
        <w:rPr>
          <w:lang w:val="es-CO"/>
        </w:rPr>
        <w:t xml:space="preserve"> </w:t>
      </w:r>
      <w:r>
        <w:rPr>
          <w:lang w:val="es-CO"/>
        </w:rPr>
        <w:t>m</w:t>
      </w:r>
      <w:r w:rsidR="00923FF7">
        <w:rPr>
          <w:lang w:val="es-CO"/>
        </w:rPr>
        <w:t>/s</w:t>
      </w:r>
      <w:r>
        <w:rPr>
          <w:lang w:val="es-CO"/>
        </w:rPr>
        <w:t xml:space="preserve">, lo cual indica que </w:t>
      </w:r>
      <w:r w:rsidR="00B13FA5">
        <w:rPr>
          <w:lang w:val="es-CO"/>
        </w:rPr>
        <w:t xml:space="preserve">al igual que en los resultados de profundidad, </w:t>
      </w:r>
      <w:r>
        <w:rPr>
          <w:lang w:val="es-CO"/>
        </w:rPr>
        <w:t>es necesario distribuir el hidrograma de entrada a lo largo de múltiples celdas en la condición de frontera</w:t>
      </w:r>
      <w:r w:rsidR="00B13FA5">
        <w:rPr>
          <w:lang w:val="es-CO"/>
        </w:rPr>
        <w:t>.</w:t>
      </w:r>
    </w:p>
    <w:p w14:paraId="4926D029" w14:textId="67FAE6FF" w:rsidR="008E416F" w:rsidRDefault="008E416F" w:rsidP="00AE60A8">
      <w:pPr>
        <w:rPr>
          <w:lang w:val="es-CO"/>
        </w:rPr>
      </w:pPr>
    </w:p>
    <w:p w14:paraId="1450CE0E" w14:textId="1BFD397C" w:rsidR="004A28FE" w:rsidRDefault="008379CF" w:rsidP="008379CF">
      <w:pPr>
        <w:pStyle w:val="Caption"/>
        <w:rPr>
          <w:lang w:val="es-CO"/>
        </w:rPr>
      </w:pPr>
      <w:bookmarkStart w:id="46" w:name="_Toc175124015"/>
      <w:r>
        <w:t xml:space="preserve">Figura </w:t>
      </w:r>
      <w:fldSimple w:instr=" SEQ Figura \* ARABIC ">
        <w:r w:rsidR="003A4EBE">
          <w:rPr>
            <w:noProof/>
          </w:rPr>
          <w:t>23</w:t>
        </w:r>
      </w:fldSimple>
      <w:r>
        <w:t xml:space="preserve">. Velocidad </w:t>
      </w:r>
      <w:r w:rsidR="00001975">
        <w:t xml:space="preserve">máxima </w:t>
      </w:r>
      <w:r>
        <w:t>de</w:t>
      </w:r>
      <w:r w:rsidR="00001975">
        <w:t>l</w:t>
      </w:r>
      <w:r>
        <w:t xml:space="preserve"> flujo (m/s)</w:t>
      </w:r>
      <w:bookmarkEnd w:id="46"/>
    </w:p>
    <w:p w14:paraId="2C1CFD2C" w14:textId="21EBFE9D" w:rsidR="008379CF" w:rsidRDefault="008379CF" w:rsidP="0047460F">
      <w:pPr>
        <w:jc w:val="center"/>
        <w:rPr>
          <w:lang w:val="es-CO"/>
        </w:rPr>
      </w:pPr>
      <w:r>
        <w:rPr>
          <w:noProof/>
          <w:lang w:val="es-CO"/>
        </w:rPr>
        <w:drawing>
          <wp:inline distT="0" distB="0" distL="0" distR="0" wp14:anchorId="75939989" wp14:editId="06A47B43">
            <wp:extent cx="4320000" cy="3089242"/>
            <wp:effectExtent l="0" t="0" r="4445" b="0"/>
            <wp:docPr id="2015211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1139" name="Picture 20152111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3089242"/>
                    </a:xfrm>
                    <a:prstGeom prst="rect">
                      <a:avLst/>
                    </a:prstGeom>
                  </pic:spPr>
                </pic:pic>
              </a:graphicData>
            </a:graphic>
          </wp:inline>
        </w:drawing>
      </w:r>
    </w:p>
    <w:p w14:paraId="0BDC58E2" w14:textId="1F4A8695"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06E2A02F" w14:textId="77777777" w:rsidR="004E3D4B" w:rsidRDefault="004E3D4B" w:rsidP="00AE60A8">
      <w:pPr>
        <w:rPr>
          <w:lang w:val="es-CO"/>
        </w:rPr>
      </w:pPr>
    </w:p>
    <w:p w14:paraId="2A9C3C58" w14:textId="27CBDDF7" w:rsidR="00E1490C" w:rsidRDefault="00E1490C" w:rsidP="00176C4E">
      <w:r>
        <w:lastRenderedPageBreak/>
        <w:t xml:space="preserve">Los resultados </w:t>
      </w:r>
      <w:r w:rsidR="00321B78">
        <w:t xml:space="preserve">generales </w:t>
      </w:r>
      <w:r>
        <w:t>obtenidos de velocidad</w:t>
      </w:r>
      <w:r w:rsidR="00321B78">
        <w:t>es</w:t>
      </w:r>
      <w:r>
        <w:t xml:space="preserve"> en los puntos de análisis </w:t>
      </w:r>
      <w:r w:rsidR="00331126">
        <w:t>definidos</w:t>
      </w:r>
      <w:r w:rsidR="00DF583A">
        <w:t xml:space="preserve"> cuyos valores oscilan entre 0.001 y 5 m/s,</w:t>
      </w:r>
      <w:r>
        <w:t xml:space="preserve"> son presentados en la Figura 24.</w:t>
      </w:r>
      <w:r w:rsidR="00C42426">
        <w:t xml:space="preserve"> </w:t>
      </w:r>
      <w:r w:rsidR="00BE0519">
        <w:t>Además,</w:t>
      </w:r>
      <w:r w:rsidR="00C42426">
        <w:t xml:space="preserve"> se puede identificar que en varias de las localizaciones y luego de que el frente de onda </w:t>
      </w:r>
      <w:r w:rsidR="009E5876">
        <w:t xml:space="preserve">es descargado, las </w:t>
      </w:r>
      <w:r w:rsidR="00321B78">
        <w:t>velocidades oscilan entre 0.04 y 0.12 m/s.</w:t>
      </w:r>
    </w:p>
    <w:p w14:paraId="55D9906C" w14:textId="03534BCE" w:rsidR="004E3D4B" w:rsidRDefault="004E3D4B">
      <w:pPr>
        <w:jc w:val="left"/>
      </w:pPr>
    </w:p>
    <w:p w14:paraId="6113C1B3" w14:textId="3320B5B8" w:rsidR="00E1490C" w:rsidRDefault="004E3D4B" w:rsidP="004E3D4B">
      <w:pPr>
        <w:pStyle w:val="Caption"/>
      </w:pPr>
      <w:bookmarkStart w:id="47" w:name="_Toc175124016"/>
      <w:r>
        <w:t xml:space="preserve">Figura </w:t>
      </w:r>
      <w:fldSimple w:instr=" SEQ Figura \* ARABIC ">
        <w:r w:rsidR="003A4EBE">
          <w:rPr>
            <w:noProof/>
          </w:rPr>
          <w:t>24</w:t>
        </w:r>
      </w:fldSimple>
      <w:r>
        <w:t>. Velocidad</w:t>
      </w:r>
      <w:r w:rsidRPr="00672821">
        <w:t xml:space="preserve"> de</w:t>
      </w:r>
      <w:r>
        <w:t>l</w:t>
      </w:r>
      <w:r w:rsidRPr="00672821">
        <w:t xml:space="preserve"> flujo en puntos de análisis</w:t>
      </w:r>
      <w:bookmarkEnd w:id="47"/>
    </w:p>
    <w:p w14:paraId="6464A76F" w14:textId="79F80D64" w:rsidR="00331126" w:rsidRDefault="00795311" w:rsidP="00DF583A">
      <w:pPr>
        <w:jc w:val="center"/>
      </w:pPr>
      <w:r>
        <w:rPr>
          <w:noProof/>
        </w:rPr>
        <w:drawing>
          <wp:inline distT="0" distB="0" distL="0" distR="0" wp14:anchorId="3C26AC3D" wp14:editId="69F1AABC">
            <wp:extent cx="4320000" cy="2881299"/>
            <wp:effectExtent l="0" t="0" r="4445" b="0"/>
            <wp:docPr id="489680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80569" name="Picture 4896805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881299"/>
                    </a:xfrm>
                    <a:prstGeom prst="rect">
                      <a:avLst/>
                    </a:prstGeom>
                  </pic:spPr>
                </pic:pic>
              </a:graphicData>
            </a:graphic>
          </wp:inline>
        </w:drawing>
      </w:r>
    </w:p>
    <w:p w14:paraId="7F2D0360" w14:textId="7CE785C3"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157F8E83" w14:textId="77777777" w:rsidR="00331126" w:rsidRDefault="00331126" w:rsidP="00176C4E"/>
    <w:p w14:paraId="4350D6E7" w14:textId="22C4D424" w:rsidR="00176C4E" w:rsidRDefault="00EB5912" w:rsidP="00176C4E">
      <w:r>
        <w:t>En el modelo se ha podido observar que l</w:t>
      </w:r>
      <w:r w:rsidR="00470638">
        <w:t>os frentes de onda de las</w:t>
      </w:r>
      <w:r w:rsidR="00176C4E" w:rsidRPr="00701ECF">
        <w:t xml:space="preserve"> descargas provenientes del Embalse del </w:t>
      </w:r>
      <w:proofErr w:type="spellStart"/>
      <w:r w:rsidR="00176C4E" w:rsidRPr="00701ECF">
        <w:t>Neusa</w:t>
      </w:r>
      <w:proofErr w:type="spellEnd"/>
      <w:r w:rsidR="00176C4E" w:rsidRPr="00701ECF">
        <w:t xml:space="preserve"> y las combinadas provenientes de los Embalses </w:t>
      </w:r>
      <w:proofErr w:type="spellStart"/>
      <w:r w:rsidR="00176C4E" w:rsidRPr="00701ECF">
        <w:t>Tominé</w:t>
      </w:r>
      <w:proofErr w:type="spellEnd"/>
      <w:r w:rsidR="00176C4E" w:rsidRPr="00701ECF">
        <w:t xml:space="preserve"> y </w:t>
      </w:r>
      <w:proofErr w:type="spellStart"/>
      <w:r w:rsidR="00176C4E" w:rsidRPr="00701ECF">
        <w:t>Sisga</w:t>
      </w:r>
      <w:proofErr w:type="spellEnd"/>
      <w:r w:rsidR="00176C4E" w:rsidRPr="00701ECF">
        <w:t xml:space="preserve">, </w:t>
      </w:r>
      <w:r w:rsidR="00470638">
        <w:t xml:space="preserve">se desplazan a </w:t>
      </w:r>
      <w:r w:rsidR="00176C4E" w:rsidRPr="00701ECF">
        <w:t>velocidad</w:t>
      </w:r>
      <w:r w:rsidR="00470638">
        <w:t>es similares</w:t>
      </w:r>
      <w:r w:rsidR="00176C4E" w:rsidRPr="00701ECF">
        <w:t xml:space="preserve"> hasta encontrarse cerca al Embalse de Aposentos en el Municipio de Sopó, esto a pesar de que la llanura inundable del Río Bogotá es más amplia en el corredor de descarga del </w:t>
      </w:r>
      <w:proofErr w:type="spellStart"/>
      <w:r w:rsidR="00176C4E" w:rsidRPr="00701ECF">
        <w:t>Tominé</w:t>
      </w:r>
      <w:proofErr w:type="spellEnd"/>
      <w:r w:rsidR="00176C4E" w:rsidRPr="00701ECF">
        <w:t xml:space="preserve"> y que los volúmenes descargados son mayores.</w:t>
      </w:r>
      <w:r w:rsidR="00F34A00">
        <w:t xml:space="preserve"> La </w:t>
      </w:r>
      <w:r w:rsidR="00F34A00" w:rsidRPr="000435E2">
        <w:t xml:space="preserve">Figura </w:t>
      </w:r>
      <w:r w:rsidR="00934E66" w:rsidRPr="000435E2">
        <w:t>2</w:t>
      </w:r>
      <w:r w:rsidR="00E1490C">
        <w:t>5</w:t>
      </w:r>
      <w:r w:rsidR="00F34A00" w:rsidRPr="000435E2">
        <w:t xml:space="preserve"> ilustra</w:t>
      </w:r>
      <w:r w:rsidR="00F34A00">
        <w:t xml:space="preserve"> estos dos frentes de onda.</w:t>
      </w:r>
    </w:p>
    <w:p w14:paraId="1D4E80A2" w14:textId="77777777" w:rsidR="007371AF" w:rsidRDefault="007371AF" w:rsidP="00AE60A8"/>
    <w:p w14:paraId="0C707BB5" w14:textId="3EB38040" w:rsidR="004C663F" w:rsidRPr="00176C4E" w:rsidRDefault="004C663F" w:rsidP="004C663F">
      <w:pPr>
        <w:pStyle w:val="Caption"/>
      </w:pPr>
      <w:bookmarkStart w:id="48" w:name="_Toc175124017"/>
      <w:r>
        <w:t xml:space="preserve">Figura </w:t>
      </w:r>
      <w:fldSimple w:instr=" SEQ Figura \* ARABIC ">
        <w:r w:rsidR="003A4EBE">
          <w:rPr>
            <w:noProof/>
          </w:rPr>
          <w:t>25</w:t>
        </w:r>
      </w:fldSimple>
      <w:r>
        <w:t>. Velocidad en frentes de onda desde sistema norte</w:t>
      </w:r>
      <w:bookmarkEnd w:id="48"/>
    </w:p>
    <w:p w14:paraId="6C1D0D4F" w14:textId="7E39F7D1" w:rsidR="007371AF" w:rsidRPr="004C663F" w:rsidRDefault="004C663F" w:rsidP="00FB0054">
      <w:pPr>
        <w:jc w:val="center"/>
      </w:pPr>
      <w:r>
        <w:rPr>
          <w:noProof/>
        </w:rPr>
        <w:drawing>
          <wp:inline distT="0" distB="0" distL="0" distR="0" wp14:anchorId="10E4FBAC" wp14:editId="47C3E474">
            <wp:extent cx="4320000" cy="3073647"/>
            <wp:effectExtent l="19050" t="19050" r="23495" b="12700"/>
            <wp:docPr id="232546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6455" name="Picture 2325464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3073647"/>
                    </a:xfrm>
                    <a:prstGeom prst="rect">
                      <a:avLst/>
                    </a:prstGeom>
                    <a:ln>
                      <a:solidFill>
                        <a:schemeClr val="tx1">
                          <a:lumMod val="95000"/>
                          <a:lumOff val="5000"/>
                        </a:schemeClr>
                      </a:solidFill>
                    </a:ln>
                  </pic:spPr>
                </pic:pic>
              </a:graphicData>
            </a:graphic>
          </wp:inline>
        </w:drawing>
      </w:r>
    </w:p>
    <w:p w14:paraId="2F6C8B36" w14:textId="2944E89A" w:rsidR="004C663F" w:rsidRDefault="004C663F" w:rsidP="004C663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1992A367" w14:textId="369FEDB8" w:rsidR="0047460F" w:rsidRDefault="0047460F">
      <w:pPr>
        <w:jc w:val="left"/>
        <w:rPr>
          <w:lang w:val="es-CO"/>
        </w:rPr>
      </w:pPr>
      <w:r>
        <w:rPr>
          <w:lang w:val="es-CO"/>
        </w:rPr>
        <w:br w:type="page"/>
      </w:r>
    </w:p>
    <w:p w14:paraId="6E146BD7" w14:textId="6CBE4D04" w:rsidR="00E071FF" w:rsidRDefault="00E071FF" w:rsidP="00E071FF">
      <w:pPr>
        <w:pStyle w:val="Heading2"/>
      </w:pPr>
      <w:bookmarkStart w:id="49" w:name="_Toc175123978"/>
      <w:r>
        <w:lastRenderedPageBreak/>
        <w:t xml:space="preserve">Presión </w:t>
      </w:r>
      <w:r w:rsidR="0042661B">
        <w:t xml:space="preserve">hidrostática </w:t>
      </w:r>
      <w:r>
        <w:t>del flujo</w:t>
      </w:r>
      <w:bookmarkEnd w:id="49"/>
    </w:p>
    <w:p w14:paraId="2079FE36" w14:textId="77777777" w:rsidR="00E071FF" w:rsidRDefault="00E071FF" w:rsidP="00E071FF">
      <w:pPr>
        <w:rPr>
          <w:lang w:val="es-CO"/>
        </w:rPr>
      </w:pPr>
    </w:p>
    <w:p w14:paraId="031A0EB3" w14:textId="7A7DA046" w:rsidR="00E071FF" w:rsidRDefault="00E071FF" w:rsidP="00E071FF">
      <w:pPr>
        <w:rPr>
          <w:lang w:val="es-CO"/>
        </w:rPr>
      </w:pPr>
      <w:r>
        <w:rPr>
          <w:lang w:val="es-CO"/>
        </w:rPr>
        <w:t xml:space="preserve">La Figura 26 ilustra la distribución de las </w:t>
      </w:r>
      <w:r w:rsidR="00194343">
        <w:rPr>
          <w:lang w:val="es-CO"/>
        </w:rPr>
        <w:t>presiones</w:t>
      </w:r>
      <w:r>
        <w:rPr>
          <w:lang w:val="es-CO"/>
        </w:rPr>
        <w:t xml:space="preserve"> máximas obtenidas. En la envolvente de resultados se observa una </w:t>
      </w:r>
      <w:r w:rsidR="0042661B">
        <w:rPr>
          <w:lang w:val="es-CO"/>
        </w:rPr>
        <w:t>presión</w:t>
      </w:r>
      <w:r>
        <w:rPr>
          <w:lang w:val="es-CO"/>
        </w:rPr>
        <w:t xml:space="preserve"> instantánea de </w:t>
      </w:r>
      <w:r w:rsidR="005C583D">
        <w:rPr>
          <w:lang w:val="es-CO"/>
        </w:rPr>
        <w:t>5339.68</w:t>
      </w:r>
      <w:r>
        <w:rPr>
          <w:lang w:val="es-CO"/>
        </w:rPr>
        <w:t xml:space="preserve"> </w:t>
      </w:r>
      <w:r w:rsidR="0042661B">
        <w:rPr>
          <w:lang w:val="es-CO"/>
        </w:rPr>
        <w:t>KN/m²</w:t>
      </w:r>
      <w:r>
        <w:rPr>
          <w:lang w:val="es-CO"/>
        </w:rPr>
        <w:t>, lo cual indica que al igual que en los resultados de profundidad</w:t>
      </w:r>
      <w:r w:rsidR="00EE7FFE">
        <w:rPr>
          <w:lang w:val="es-CO"/>
        </w:rPr>
        <w:t xml:space="preserve"> y velocidad</w:t>
      </w:r>
      <w:r>
        <w:rPr>
          <w:lang w:val="es-CO"/>
        </w:rPr>
        <w:t>, es necesario distribuir el hidrograma de entrada a lo largo de múltiples celdas en la condición de frontera.</w:t>
      </w:r>
    </w:p>
    <w:p w14:paraId="1953452C" w14:textId="77777777" w:rsidR="00FA51EE" w:rsidRDefault="00FA51EE" w:rsidP="00AE60A8">
      <w:pPr>
        <w:rPr>
          <w:lang w:val="es-CO"/>
        </w:rPr>
      </w:pPr>
    </w:p>
    <w:p w14:paraId="28D6F890" w14:textId="3C52BF6E" w:rsidR="004E4368" w:rsidRDefault="00001975" w:rsidP="00001975">
      <w:pPr>
        <w:pStyle w:val="Caption"/>
        <w:rPr>
          <w:lang w:val="es-CO"/>
        </w:rPr>
      </w:pPr>
      <w:bookmarkStart w:id="50" w:name="_Toc175124018"/>
      <w:r>
        <w:t xml:space="preserve">Figura </w:t>
      </w:r>
      <w:fldSimple w:instr=" SEQ Figura \* ARABIC ">
        <w:r w:rsidR="003A4EBE">
          <w:rPr>
            <w:noProof/>
          </w:rPr>
          <w:t>26</w:t>
        </w:r>
      </w:fldSimple>
      <w:r>
        <w:t>. Presión hidrostática máxima (KN/m²)</w:t>
      </w:r>
      <w:bookmarkEnd w:id="50"/>
    </w:p>
    <w:p w14:paraId="0E84C73D" w14:textId="46334EF1" w:rsidR="00E071FF" w:rsidRDefault="00121D3F" w:rsidP="00BE0818">
      <w:pPr>
        <w:jc w:val="center"/>
        <w:rPr>
          <w:lang w:val="es-CO"/>
        </w:rPr>
      </w:pPr>
      <w:r>
        <w:rPr>
          <w:noProof/>
          <w:lang w:val="es-CO"/>
        </w:rPr>
        <w:drawing>
          <wp:inline distT="0" distB="0" distL="0" distR="0" wp14:anchorId="3968546F" wp14:editId="048A469F">
            <wp:extent cx="4320000" cy="3139927"/>
            <wp:effectExtent l="0" t="0" r="4445" b="3810"/>
            <wp:docPr id="657771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1896" name="Picture 65777189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3139927"/>
                    </a:xfrm>
                    <a:prstGeom prst="rect">
                      <a:avLst/>
                    </a:prstGeom>
                  </pic:spPr>
                </pic:pic>
              </a:graphicData>
            </a:graphic>
          </wp:inline>
        </w:drawing>
      </w:r>
    </w:p>
    <w:p w14:paraId="7637D256" w14:textId="568D2CD8" w:rsidR="00001975" w:rsidRDefault="00001975" w:rsidP="00001975">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7D886FD9" w14:textId="77777777" w:rsidR="00001975" w:rsidRDefault="00001975" w:rsidP="00AE60A8">
      <w:pPr>
        <w:rPr>
          <w:lang w:val="es-CO"/>
        </w:rPr>
      </w:pPr>
    </w:p>
    <w:p w14:paraId="31678432" w14:textId="51D91BC5" w:rsidR="004E4368" w:rsidRDefault="004E4368" w:rsidP="004E4368">
      <w:r>
        <w:t xml:space="preserve">Los resultados generales obtenidos de </w:t>
      </w:r>
      <w:r w:rsidR="00001975">
        <w:t xml:space="preserve">presión </w:t>
      </w:r>
      <w:r>
        <w:t xml:space="preserve">en los puntos de análisis definidos cuyos valores oscilan entre 0.01 y </w:t>
      </w:r>
      <w:r w:rsidR="00001975">
        <w:t>1000</w:t>
      </w:r>
      <w:r>
        <w:t xml:space="preserve"> </w:t>
      </w:r>
      <w:r w:rsidR="00001975">
        <w:t>KN</w:t>
      </w:r>
      <w:r>
        <w:t>/</w:t>
      </w:r>
      <w:r w:rsidR="00001975">
        <w:t>m²</w:t>
      </w:r>
      <w:r>
        <w:t>, son presentados en la Figura 2</w:t>
      </w:r>
      <w:r w:rsidR="00001975">
        <w:t>7</w:t>
      </w:r>
      <w:r>
        <w:t xml:space="preserve">. </w:t>
      </w:r>
      <w:r w:rsidR="00BE0519">
        <w:t>Además,</w:t>
      </w:r>
      <w:r>
        <w:t xml:space="preserve"> se puede identificar que en varias de las localizaciones y luego de que el frente de onda es descargado, las </w:t>
      </w:r>
      <w:r w:rsidR="00031585">
        <w:t>presiones</w:t>
      </w:r>
      <w:r>
        <w:t xml:space="preserve"> oscilan entre </w:t>
      </w:r>
      <w:r w:rsidR="00031585">
        <w:t>8</w:t>
      </w:r>
      <w:r>
        <w:t xml:space="preserve"> y </w:t>
      </w:r>
      <w:r w:rsidR="00031585">
        <w:t>102</w:t>
      </w:r>
      <w:r>
        <w:t xml:space="preserve"> </w:t>
      </w:r>
      <w:r w:rsidR="00031585">
        <w:t>KN</w:t>
      </w:r>
      <w:r>
        <w:t>/</w:t>
      </w:r>
      <w:r w:rsidR="00031585">
        <w:t>m²</w:t>
      </w:r>
      <w:r>
        <w:t>.</w:t>
      </w:r>
    </w:p>
    <w:p w14:paraId="0F71472C" w14:textId="007C143E" w:rsidR="00F712D4" w:rsidRDefault="00F712D4">
      <w:pPr>
        <w:jc w:val="left"/>
      </w:pPr>
    </w:p>
    <w:p w14:paraId="5F3C2613" w14:textId="1F6B9B14" w:rsidR="00F712D4" w:rsidRPr="004E4368" w:rsidRDefault="00F712D4" w:rsidP="00F712D4">
      <w:pPr>
        <w:pStyle w:val="Caption"/>
      </w:pPr>
      <w:bookmarkStart w:id="51" w:name="_Toc175124019"/>
      <w:r>
        <w:t xml:space="preserve">Figura </w:t>
      </w:r>
      <w:fldSimple w:instr=" SEQ Figura \* ARABIC ">
        <w:r w:rsidR="003A4EBE">
          <w:rPr>
            <w:noProof/>
          </w:rPr>
          <w:t>27</w:t>
        </w:r>
      </w:fldSimple>
      <w:r>
        <w:t>. Presión hidrostática</w:t>
      </w:r>
      <w:r w:rsidRPr="00672821">
        <w:t xml:space="preserve"> en puntos de análisis</w:t>
      </w:r>
      <w:bookmarkEnd w:id="51"/>
    </w:p>
    <w:p w14:paraId="4D435504" w14:textId="71F660BD" w:rsidR="004E4368" w:rsidRDefault="00F712D4" w:rsidP="00F712D4">
      <w:pPr>
        <w:jc w:val="center"/>
        <w:rPr>
          <w:lang w:val="es-CO"/>
        </w:rPr>
      </w:pPr>
      <w:r>
        <w:rPr>
          <w:noProof/>
          <w:lang w:val="es-CO"/>
        </w:rPr>
        <w:drawing>
          <wp:inline distT="0" distB="0" distL="0" distR="0" wp14:anchorId="13EA1EB6" wp14:editId="28F5B9E1">
            <wp:extent cx="4320000" cy="2881299"/>
            <wp:effectExtent l="0" t="0" r="4445" b="0"/>
            <wp:docPr id="992150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50822" name="Picture 9921508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1299"/>
                    </a:xfrm>
                    <a:prstGeom prst="rect">
                      <a:avLst/>
                    </a:prstGeom>
                  </pic:spPr>
                </pic:pic>
              </a:graphicData>
            </a:graphic>
          </wp:inline>
        </w:drawing>
      </w:r>
    </w:p>
    <w:p w14:paraId="5128EED6" w14:textId="4CE9ECB6" w:rsidR="00BE0818" w:rsidRPr="00F5384B" w:rsidRDefault="00BE0818" w:rsidP="00F5384B">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6F30EB68" w14:textId="38B09EA6" w:rsidR="0047460F" w:rsidRDefault="0047460F">
      <w:pPr>
        <w:jc w:val="left"/>
        <w:rPr>
          <w:lang w:val="es-CO"/>
        </w:rPr>
      </w:pPr>
      <w:r>
        <w:rPr>
          <w:lang w:val="es-CO"/>
        </w:rPr>
        <w:br w:type="page"/>
      </w:r>
    </w:p>
    <w:p w14:paraId="7EBA1EC5" w14:textId="5E1DB0F8" w:rsidR="00795311" w:rsidRDefault="00795311" w:rsidP="00795311">
      <w:pPr>
        <w:pStyle w:val="Heading2"/>
      </w:pPr>
      <w:bookmarkStart w:id="52" w:name="_Toc175123979"/>
      <w:r>
        <w:lastRenderedPageBreak/>
        <w:t xml:space="preserve">Número de </w:t>
      </w:r>
      <w:proofErr w:type="spellStart"/>
      <w:r>
        <w:t>Courant</w:t>
      </w:r>
      <w:bookmarkEnd w:id="52"/>
      <w:proofErr w:type="spellEnd"/>
    </w:p>
    <w:p w14:paraId="453B6447" w14:textId="77777777" w:rsidR="00795311" w:rsidRDefault="00795311" w:rsidP="00795311">
      <w:pPr>
        <w:rPr>
          <w:lang w:val="es-CO"/>
        </w:rPr>
      </w:pPr>
    </w:p>
    <w:p w14:paraId="76870368" w14:textId="31FF6DDC" w:rsidR="00795311" w:rsidRDefault="00795311" w:rsidP="00795311">
      <w:r>
        <w:t xml:space="preserve">Los resultados generales obtenidos del número de </w:t>
      </w:r>
      <w:proofErr w:type="spellStart"/>
      <w:r>
        <w:t>Courant</w:t>
      </w:r>
      <w:proofErr w:type="spellEnd"/>
      <w:r>
        <w:t xml:space="preserve"> </w:t>
      </w:r>
      <w:r w:rsidR="001821FD">
        <w:t xml:space="preserve">(relación Velocidad / Longitud) </w:t>
      </w:r>
      <w:r>
        <w:t xml:space="preserve">en los puntos de análisis definidos cuyos valores oscilan entre 0.001 y 100 (adimensional), son presentados en la Figura 28. </w:t>
      </w:r>
      <w:r w:rsidR="007749D9">
        <w:t xml:space="preserve">Una vez el frente de onda pasa sobre estos puntos, los valores </w:t>
      </w:r>
      <w:r w:rsidR="00F87F84">
        <w:t xml:space="preserve">de la relación </w:t>
      </w:r>
      <w:r w:rsidR="00F87F84" w:rsidRPr="00064C06">
        <w:rPr>
          <w:rFonts w:asciiTheme="majorHAnsi" w:hAnsiTheme="majorHAnsi"/>
        </w:rPr>
        <w:t>V/L</w:t>
      </w:r>
      <w:r w:rsidR="00F87F84">
        <w:t xml:space="preserve"> </w:t>
      </w:r>
      <w:r w:rsidR="007749D9">
        <w:t>tienden a 0.001.</w:t>
      </w:r>
    </w:p>
    <w:p w14:paraId="349AAC76" w14:textId="77777777" w:rsidR="00795311" w:rsidRDefault="00795311" w:rsidP="00795311">
      <w:pPr>
        <w:jc w:val="left"/>
      </w:pPr>
    </w:p>
    <w:p w14:paraId="2CD6F220" w14:textId="6CA64D9C" w:rsidR="00795311" w:rsidRPr="004E4368" w:rsidRDefault="00795311" w:rsidP="00795311">
      <w:pPr>
        <w:pStyle w:val="Caption"/>
      </w:pPr>
      <w:bookmarkStart w:id="53" w:name="_Toc175124020"/>
      <w:r>
        <w:t xml:space="preserve">Figura </w:t>
      </w:r>
      <w:fldSimple w:instr=" SEQ Figura \* ARABIC ">
        <w:r w:rsidR="003A4EBE">
          <w:rPr>
            <w:noProof/>
          </w:rPr>
          <w:t>28</w:t>
        </w:r>
      </w:fldSimple>
      <w:r>
        <w:t xml:space="preserve">. Número de </w:t>
      </w:r>
      <w:proofErr w:type="spellStart"/>
      <w:r>
        <w:t>Courant</w:t>
      </w:r>
      <w:proofErr w:type="spellEnd"/>
      <w:r w:rsidRPr="00672821">
        <w:t xml:space="preserve"> en puntos de análisis</w:t>
      </w:r>
      <w:bookmarkEnd w:id="53"/>
    </w:p>
    <w:p w14:paraId="4D138580" w14:textId="2680EF62" w:rsidR="00795311" w:rsidRPr="00795311" w:rsidRDefault="00795311" w:rsidP="00795311">
      <w:pPr>
        <w:jc w:val="center"/>
      </w:pPr>
      <w:r>
        <w:rPr>
          <w:noProof/>
        </w:rPr>
        <w:drawing>
          <wp:inline distT="0" distB="0" distL="0" distR="0" wp14:anchorId="3B6C4836" wp14:editId="40ADE331">
            <wp:extent cx="4320000" cy="2879133"/>
            <wp:effectExtent l="0" t="0" r="4445" b="0"/>
            <wp:docPr id="21242113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1373" name="Picture 21242113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879133"/>
                    </a:xfrm>
                    <a:prstGeom prst="rect">
                      <a:avLst/>
                    </a:prstGeom>
                  </pic:spPr>
                </pic:pic>
              </a:graphicData>
            </a:graphic>
          </wp:inline>
        </w:drawing>
      </w:r>
    </w:p>
    <w:p w14:paraId="00F54B1B" w14:textId="77777777" w:rsidR="00795311" w:rsidRPr="00F5384B" w:rsidRDefault="00795311" w:rsidP="00795311">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5D4F08D9" w14:textId="77777777" w:rsidR="00795311" w:rsidRDefault="00795311" w:rsidP="00795311">
      <w:pPr>
        <w:rPr>
          <w:lang w:val="es-CO"/>
        </w:rPr>
      </w:pPr>
    </w:p>
    <w:p w14:paraId="0D754437" w14:textId="77777777" w:rsidR="004E4368" w:rsidRDefault="004E4368" w:rsidP="00AE60A8">
      <w:pPr>
        <w:rPr>
          <w:lang w:val="es-CO"/>
        </w:rPr>
      </w:pPr>
    </w:p>
    <w:p w14:paraId="7F1457E3" w14:textId="2A9C3042" w:rsidR="00FA0F33" w:rsidRDefault="009A69BC" w:rsidP="009A69BC">
      <w:pPr>
        <w:pStyle w:val="Heading2"/>
      </w:pPr>
      <w:bookmarkStart w:id="54" w:name="_Toc175123980"/>
      <w:r>
        <w:t>Identificación de asentamientos humanos amenazados</w:t>
      </w:r>
      <w:bookmarkEnd w:id="54"/>
    </w:p>
    <w:p w14:paraId="2868477E" w14:textId="77777777" w:rsidR="00FA0F33" w:rsidRDefault="00FA0F33" w:rsidP="00AE60A8">
      <w:pPr>
        <w:rPr>
          <w:lang w:val="es-CO"/>
        </w:rPr>
      </w:pPr>
    </w:p>
    <w:p w14:paraId="58A43EA2" w14:textId="3CAAF020" w:rsidR="00FA0F33" w:rsidRDefault="00FA0F33" w:rsidP="00AE60A8">
      <w:pPr>
        <w:rPr>
          <w:lang w:val="es-CO"/>
        </w:rPr>
      </w:pPr>
      <w:r>
        <w:rPr>
          <w:lang w:val="es-CO"/>
        </w:rPr>
        <w:t xml:space="preserve">Otro análisis </w:t>
      </w:r>
      <w:r w:rsidR="008E416F">
        <w:rPr>
          <w:lang w:val="es-CO"/>
        </w:rPr>
        <w:t>particular</w:t>
      </w:r>
      <w:r>
        <w:rPr>
          <w:lang w:val="es-CO"/>
        </w:rPr>
        <w:t xml:space="preserve">, </w:t>
      </w:r>
      <w:r w:rsidR="00012FC0">
        <w:rPr>
          <w:lang w:val="es-CO"/>
        </w:rPr>
        <w:t xml:space="preserve">fue </w:t>
      </w:r>
      <w:r>
        <w:rPr>
          <w:lang w:val="es-CO"/>
        </w:rPr>
        <w:t>la identificación de los asentamientos humanos</w:t>
      </w:r>
      <w:r w:rsidR="00247750">
        <w:rPr>
          <w:lang w:val="es-CO"/>
        </w:rPr>
        <w:t xml:space="preserve"> localizados </w:t>
      </w:r>
      <w:r>
        <w:rPr>
          <w:lang w:val="es-CO"/>
        </w:rPr>
        <w:t>expuest</w:t>
      </w:r>
      <w:r w:rsidR="003C27C1">
        <w:rPr>
          <w:lang w:val="es-CO"/>
        </w:rPr>
        <w:t>o</w:t>
      </w:r>
      <w:r>
        <w:rPr>
          <w:lang w:val="es-CO"/>
        </w:rPr>
        <w:t xml:space="preserve">s a amenazas de inundación por este tipo de fenómenos. Si bien, no es probable que todos los embalses </w:t>
      </w:r>
      <w:r w:rsidR="00030275">
        <w:rPr>
          <w:lang w:val="es-CO"/>
        </w:rPr>
        <w:t>colapsen</w:t>
      </w:r>
      <w:r>
        <w:rPr>
          <w:lang w:val="es-CO"/>
        </w:rPr>
        <w:t xml:space="preserve"> al mismo tiempo como se ha definido en el prototipo elaborado, si se puede dar la condición </w:t>
      </w:r>
      <w:r w:rsidR="00623367">
        <w:rPr>
          <w:lang w:val="es-CO"/>
        </w:rPr>
        <w:t>de que sus flujos se combinen en localizaciones particulares.</w:t>
      </w:r>
    </w:p>
    <w:p w14:paraId="5392133E" w14:textId="77777777" w:rsidR="002A06A8" w:rsidRDefault="002A06A8" w:rsidP="00AE60A8">
      <w:pPr>
        <w:rPr>
          <w:lang w:val="es-CO"/>
        </w:rPr>
      </w:pPr>
    </w:p>
    <w:p w14:paraId="62437D3C" w14:textId="1AC72565" w:rsidR="002A06A8" w:rsidRPr="008B75FF" w:rsidRDefault="0016641D" w:rsidP="00AE60A8">
      <w:pPr>
        <w:rPr>
          <w:lang w:val="es-CO"/>
        </w:rPr>
      </w:pPr>
      <w:r>
        <w:rPr>
          <w:lang w:val="es-CO"/>
        </w:rPr>
        <w:t>Para la identificación de estos asentamientos, se ha utilizado como referencia</w:t>
      </w:r>
      <w:r w:rsidR="008B75FF">
        <w:rPr>
          <w:lang w:val="es-CO"/>
        </w:rPr>
        <w:t xml:space="preserve"> el mapa</w:t>
      </w:r>
      <w:r w:rsidR="001D2845">
        <w:rPr>
          <w:lang w:val="es-CO"/>
        </w:rPr>
        <w:t xml:space="preserve"> </w:t>
      </w:r>
      <w:r w:rsidR="006D206F">
        <w:rPr>
          <w:lang w:val="es-CO"/>
        </w:rPr>
        <w:t>de</w:t>
      </w:r>
      <w:r w:rsidR="008B75FF">
        <w:rPr>
          <w:lang w:val="es-CO"/>
        </w:rPr>
        <w:t xml:space="preserve"> </w:t>
      </w:r>
      <w:r w:rsidR="006D206F" w:rsidRPr="008B75FF">
        <w:rPr>
          <w:i/>
          <w:iCs/>
          <w:lang w:val="es-CO"/>
        </w:rPr>
        <w:t>Usos Propuestos del Suelo</w:t>
      </w:r>
      <w:r w:rsidR="006D206F">
        <w:rPr>
          <w:lang w:val="es-CO"/>
        </w:rPr>
        <w:t xml:space="preserve"> </w:t>
      </w:r>
      <w:r w:rsidR="008B75FF">
        <w:rPr>
          <w:lang w:val="es-CO"/>
        </w:rPr>
        <w:t>integrado por la Gobernación de Cundinamarca</w:t>
      </w:r>
      <w:r w:rsidR="009E371E">
        <w:rPr>
          <w:lang w:val="es-CO"/>
        </w:rPr>
        <w:t xml:space="preserve">, </w:t>
      </w:r>
      <w:r w:rsidR="004C1A73">
        <w:rPr>
          <w:lang w:val="es-CO"/>
        </w:rPr>
        <w:t xml:space="preserve">que se encuentra </w:t>
      </w:r>
      <w:r w:rsidR="009E371E">
        <w:rPr>
          <w:lang w:val="es-CO"/>
        </w:rPr>
        <w:t xml:space="preserve">disponible en </w:t>
      </w:r>
      <w:r w:rsidR="004C1A73">
        <w:rPr>
          <w:lang w:val="es-CO"/>
        </w:rPr>
        <w:t xml:space="preserve">el portal de mapas de la </w:t>
      </w:r>
      <w:r w:rsidR="009E371E" w:rsidRPr="009E371E">
        <w:t xml:space="preserve">Infraestructura de Datos Espaciales Cundinamarca </w:t>
      </w:r>
      <w:r w:rsidR="0055297A">
        <w:t xml:space="preserve">- </w:t>
      </w:r>
      <w:r w:rsidR="009E371E" w:rsidRPr="009E371E">
        <w:t>IDEC</w:t>
      </w:r>
      <w:r w:rsidR="004C1A73">
        <w:t>. Este mapa esta</w:t>
      </w:r>
      <w:r w:rsidR="00247750">
        <w:rPr>
          <w:lang w:val="es-CO"/>
        </w:rPr>
        <w:t xml:space="preserve"> </w:t>
      </w:r>
      <w:r w:rsidR="00247750" w:rsidRPr="00247750">
        <w:rPr>
          <w:lang w:val="es-CO"/>
        </w:rPr>
        <w:t xml:space="preserve">basado en la información provista por los municipios </w:t>
      </w:r>
      <w:r w:rsidR="004C1A73">
        <w:rPr>
          <w:lang w:val="es-CO"/>
        </w:rPr>
        <w:t xml:space="preserve">del departamento </w:t>
      </w:r>
      <w:r w:rsidR="00247750" w:rsidRPr="00247750">
        <w:rPr>
          <w:lang w:val="es-CO"/>
        </w:rPr>
        <w:t>en sus planes de ordenamiento territorial</w:t>
      </w:r>
      <w:r w:rsidR="00247750">
        <w:rPr>
          <w:lang w:val="es-CO"/>
        </w:rPr>
        <w:t xml:space="preserve"> al año 2007</w:t>
      </w:r>
      <w:r w:rsidR="001D2845">
        <w:rPr>
          <w:lang w:val="es-CO"/>
        </w:rPr>
        <w:t xml:space="preserve"> y </w:t>
      </w:r>
      <w:r w:rsidR="004C1A73">
        <w:rPr>
          <w:lang w:val="es-CO"/>
        </w:rPr>
        <w:t xml:space="preserve">se han </w:t>
      </w:r>
      <w:r w:rsidR="001D2845">
        <w:rPr>
          <w:lang w:val="es-CO"/>
        </w:rPr>
        <w:t>utilizado solo los subgrupos correspondientes a suelos urbanos, de expansión</w:t>
      </w:r>
      <w:r w:rsidR="008F7539">
        <w:rPr>
          <w:lang w:val="es-CO"/>
        </w:rPr>
        <w:t xml:space="preserve"> urbana</w:t>
      </w:r>
      <w:r w:rsidR="001D2845">
        <w:rPr>
          <w:lang w:val="es-CO"/>
        </w:rPr>
        <w:t xml:space="preserve"> y suburbanos</w:t>
      </w:r>
      <w:r w:rsidR="00457C58">
        <w:rPr>
          <w:lang w:val="es-CO"/>
        </w:rPr>
        <w:t xml:space="preserve">, con la inclusión de otras áreas </w:t>
      </w:r>
      <w:r w:rsidR="00C961BD">
        <w:rPr>
          <w:lang w:val="es-CO"/>
        </w:rPr>
        <w:t>urbanas</w:t>
      </w:r>
      <w:r w:rsidR="00457C58">
        <w:rPr>
          <w:lang w:val="es-CO"/>
        </w:rPr>
        <w:t xml:space="preserve"> </w:t>
      </w:r>
      <w:r w:rsidR="00FA7E5C">
        <w:rPr>
          <w:lang w:val="es-CO"/>
        </w:rPr>
        <w:t>y zonas urbanizadas</w:t>
      </w:r>
      <w:r w:rsidR="000E63DB">
        <w:rPr>
          <w:lang w:val="es-CO"/>
        </w:rPr>
        <w:t>,</w:t>
      </w:r>
      <w:r w:rsidR="00FA7E5C">
        <w:rPr>
          <w:lang w:val="es-CO"/>
        </w:rPr>
        <w:t xml:space="preserve"> </w:t>
      </w:r>
      <w:r w:rsidR="00C961BD">
        <w:rPr>
          <w:lang w:val="es-CO"/>
        </w:rPr>
        <w:t>cómo la ciudad de Bogotá</w:t>
      </w:r>
      <w:r w:rsidR="00EE73FA">
        <w:rPr>
          <w:lang w:val="es-CO"/>
        </w:rPr>
        <w:t>.</w:t>
      </w:r>
    </w:p>
    <w:p w14:paraId="01A2387A" w14:textId="77777777" w:rsidR="005E5CB7" w:rsidRDefault="005E5CB7" w:rsidP="00AE60A8">
      <w:pPr>
        <w:rPr>
          <w:lang w:val="es-CO"/>
        </w:rPr>
      </w:pPr>
    </w:p>
    <w:p w14:paraId="40890D02" w14:textId="67BE7FD0" w:rsidR="00EE73FA" w:rsidRPr="008B75FF" w:rsidRDefault="00C03364" w:rsidP="00EE73FA">
      <w:pPr>
        <w:rPr>
          <w:lang w:val="es-CO"/>
        </w:rPr>
      </w:pPr>
      <w:r>
        <w:rPr>
          <w:lang w:val="es-CO"/>
        </w:rPr>
        <w:t xml:space="preserve">Entre </w:t>
      </w:r>
      <w:r w:rsidR="00724B8F">
        <w:rPr>
          <w:lang w:val="es-CO"/>
        </w:rPr>
        <w:t xml:space="preserve">las zonas </w:t>
      </w:r>
      <w:r>
        <w:rPr>
          <w:lang w:val="es-CO"/>
        </w:rPr>
        <w:t xml:space="preserve">con mayor </w:t>
      </w:r>
      <w:r w:rsidR="004270B1">
        <w:rPr>
          <w:lang w:val="es-CO"/>
        </w:rPr>
        <w:t>cubrimiento</w:t>
      </w:r>
      <w:r>
        <w:rPr>
          <w:lang w:val="es-CO"/>
        </w:rPr>
        <w:t xml:space="preserve"> de zonas inundables sobre áreas </w:t>
      </w:r>
      <w:r w:rsidR="00EE0B58">
        <w:rPr>
          <w:lang w:val="es-CO"/>
        </w:rPr>
        <w:t>de</w:t>
      </w:r>
      <w:r>
        <w:rPr>
          <w:lang w:val="es-CO"/>
        </w:rPr>
        <w:t xml:space="preserve"> asentamientos humanos, se encuentran</w:t>
      </w:r>
      <w:r w:rsidR="00D807D1">
        <w:rPr>
          <w:lang w:val="es-CO"/>
        </w:rPr>
        <w:t xml:space="preserve"> los municipios de</w:t>
      </w:r>
      <w:r>
        <w:rPr>
          <w:lang w:val="es-CO"/>
        </w:rPr>
        <w:t xml:space="preserve"> </w:t>
      </w:r>
      <w:r w:rsidR="001C0D61">
        <w:rPr>
          <w:lang w:val="es-CO"/>
        </w:rPr>
        <w:t>Suesca, Sesquilé, Gachancipá, Cogua</w:t>
      </w:r>
      <w:r w:rsidR="009E7496">
        <w:rPr>
          <w:lang w:val="es-CO"/>
        </w:rPr>
        <w:t xml:space="preserve"> (centros poblados cercanos al Río </w:t>
      </w:r>
      <w:proofErr w:type="spellStart"/>
      <w:r w:rsidR="009E7496">
        <w:rPr>
          <w:lang w:val="es-CO"/>
        </w:rPr>
        <w:t>Neusa</w:t>
      </w:r>
      <w:proofErr w:type="spellEnd"/>
      <w:r w:rsidR="009E7496">
        <w:rPr>
          <w:lang w:val="es-CO"/>
        </w:rPr>
        <w:t>)</w:t>
      </w:r>
      <w:r w:rsidR="001C0D61">
        <w:rPr>
          <w:lang w:val="es-CO"/>
        </w:rPr>
        <w:t xml:space="preserve">, Zipaquirá (Pasoancho y </w:t>
      </w:r>
      <w:r w:rsidR="009E7496">
        <w:rPr>
          <w:lang w:val="es-CO"/>
        </w:rPr>
        <w:t xml:space="preserve">parte de </w:t>
      </w:r>
      <w:r w:rsidR="001C0D61">
        <w:rPr>
          <w:lang w:val="es-CO"/>
        </w:rPr>
        <w:t>Barandillas), Tocancipá</w:t>
      </w:r>
      <w:r w:rsidR="00C379FB">
        <w:rPr>
          <w:lang w:val="es-CO"/>
        </w:rPr>
        <w:t xml:space="preserve"> (parte baja del casco urbano y zona suburbana sobre corredor </w:t>
      </w:r>
      <w:r w:rsidR="003543AF">
        <w:rPr>
          <w:lang w:val="es-CO"/>
        </w:rPr>
        <w:t xml:space="preserve">de </w:t>
      </w:r>
      <w:r w:rsidR="00C379FB">
        <w:rPr>
          <w:lang w:val="es-CO"/>
        </w:rPr>
        <w:t>servicios viales)</w:t>
      </w:r>
      <w:r w:rsidR="001C0D61">
        <w:rPr>
          <w:lang w:val="es-CO"/>
        </w:rPr>
        <w:t xml:space="preserve">, Sopó (parte baja del casco urbano y Briceño), </w:t>
      </w:r>
      <w:r w:rsidR="00724B8F">
        <w:rPr>
          <w:lang w:val="es-CO"/>
        </w:rPr>
        <w:t xml:space="preserve">Cajicá, Chía, Cota (parte baja del casco urbano y sector Parcelas), </w:t>
      </w:r>
      <w:r w:rsidR="009E7496">
        <w:rPr>
          <w:lang w:val="es-CO"/>
        </w:rPr>
        <w:t xml:space="preserve">La Calera, </w:t>
      </w:r>
      <w:r w:rsidR="00724B8F">
        <w:rPr>
          <w:lang w:val="es-CO"/>
        </w:rPr>
        <w:t>Funza, Mosquera, Soacha (parte baja del casco urbano sobre zona central y sector La Despensa) y gran parte del área urbana de la ciudad de Bogotá D.C.</w:t>
      </w:r>
      <w:r w:rsidR="00EE73FA">
        <w:rPr>
          <w:lang w:val="es-CO"/>
        </w:rPr>
        <w:t>, tal como se ilustra en la Figura 29.</w:t>
      </w:r>
    </w:p>
    <w:p w14:paraId="436B8337" w14:textId="64C4DDC4" w:rsidR="0010060F" w:rsidRDefault="0010060F" w:rsidP="00AE60A8">
      <w:pPr>
        <w:rPr>
          <w:lang w:val="es-CO"/>
        </w:rPr>
      </w:pPr>
    </w:p>
    <w:p w14:paraId="301C5835" w14:textId="77777777" w:rsidR="00D1101F" w:rsidRDefault="00D1101F" w:rsidP="00AE60A8">
      <w:pPr>
        <w:rPr>
          <w:lang w:val="es-CO"/>
        </w:rPr>
      </w:pPr>
    </w:p>
    <w:p w14:paraId="62F0A1C7" w14:textId="64CF705D" w:rsidR="0043111E" w:rsidRDefault="0043111E">
      <w:pPr>
        <w:jc w:val="left"/>
        <w:rPr>
          <w:lang w:val="es-CO"/>
        </w:rPr>
      </w:pPr>
      <w:r>
        <w:rPr>
          <w:lang w:val="es-CO"/>
        </w:rPr>
        <w:br w:type="page"/>
      </w:r>
    </w:p>
    <w:p w14:paraId="45AEDA76" w14:textId="02633905" w:rsidR="00D1101F" w:rsidRDefault="00D1101F" w:rsidP="00D1101F">
      <w:pPr>
        <w:pStyle w:val="Caption"/>
        <w:rPr>
          <w:lang w:val="es-CO"/>
        </w:rPr>
      </w:pPr>
      <w:bookmarkStart w:id="55" w:name="_Toc175124021"/>
      <w:r>
        <w:lastRenderedPageBreak/>
        <w:t xml:space="preserve">Figura </w:t>
      </w:r>
      <w:fldSimple w:instr=" SEQ Figura \* ARABIC ">
        <w:r w:rsidR="003A4EBE">
          <w:rPr>
            <w:noProof/>
          </w:rPr>
          <w:t>29</w:t>
        </w:r>
      </w:fldSimple>
      <w:r>
        <w:t>. Asentamientos humanos vulnerables a inundación</w:t>
      </w:r>
      <w:bookmarkEnd w:id="55"/>
    </w:p>
    <w:p w14:paraId="21D5CC86" w14:textId="17472C23" w:rsidR="00701ECF" w:rsidRDefault="004F00E7" w:rsidP="0047460F">
      <w:pPr>
        <w:jc w:val="center"/>
      </w:pPr>
      <w:r>
        <w:rPr>
          <w:noProof/>
        </w:rPr>
        <w:drawing>
          <wp:inline distT="0" distB="0" distL="0" distR="0" wp14:anchorId="2074F157" wp14:editId="3FBC9506">
            <wp:extent cx="5760000" cy="4509458"/>
            <wp:effectExtent l="0" t="0" r="0" b="5715"/>
            <wp:docPr id="1704252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2039" name="Picture 17042520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4509458"/>
                    </a:xfrm>
                    <a:prstGeom prst="rect">
                      <a:avLst/>
                    </a:prstGeom>
                  </pic:spPr>
                </pic:pic>
              </a:graphicData>
            </a:graphic>
          </wp:inline>
        </w:drawing>
      </w:r>
    </w:p>
    <w:p w14:paraId="54CC409E" w14:textId="77777777" w:rsidR="004F00E7" w:rsidRDefault="00D1101F" w:rsidP="00D1101F">
      <w:pPr>
        <w:jc w:val="center"/>
        <w:rPr>
          <w:sz w:val="16"/>
          <w:szCs w:val="16"/>
          <w:lang w:val="es-CO"/>
        </w:rPr>
      </w:pPr>
      <w:r w:rsidRPr="00E06D81">
        <w:rPr>
          <w:sz w:val="16"/>
          <w:szCs w:val="16"/>
          <w:lang w:val="es-CO"/>
        </w:rPr>
        <w:t>Fuente: Centro de Estudios Hidráulicos. Escuela Colombiana de Ingeniería Julio Garavito.</w:t>
      </w:r>
    </w:p>
    <w:p w14:paraId="57A8D59C" w14:textId="785AF740" w:rsidR="00D1101F" w:rsidRPr="00F5384B" w:rsidRDefault="004F00E7" w:rsidP="00D1101F">
      <w:pPr>
        <w:jc w:val="center"/>
        <w:rPr>
          <w:sz w:val="16"/>
          <w:szCs w:val="16"/>
          <w:lang w:val="es-CO"/>
        </w:rPr>
      </w:pPr>
      <w:r>
        <w:rPr>
          <w:sz w:val="16"/>
          <w:szCs w:val="16"/>
          <w:lang w:val="es-CO"/>
        </w:rPr>
        <w:t>En color rojo se representa el límite de los asentamientos humanos.</w:t>
      </w:r>
    </w:p>
    <w:p w14:paraId="7BFA9812" w14:textId="77777777" w:rsidR="00D1101F" w:rsidRPr="00D1101F" w:rsidRDefault="00D1101F" w:rsidP="00AE60A8">
      <w:pPr>
        <w:rPr>
          <w:lang w:val="es-CO"/>
        </w:rPr>
      </w:pPr>
    </w:p>
    <w:p w14:paraId="6B9CD8F9" w14:textId="77777777" w:rsidR="00AE60A8" w:rsidRDefault="00AE60A8" w:rsidP="00AE60A8">
      <w:pPr>
        <w:rPr>
          <w:lang w:val="es-CO"/>
        </w:rPr>
      </w:pPr>
    </w:p>
    <w:p w14:paraId="7B3CAFA1" w14:textId="2276108A" w:rsidR="00AE60A8" w:rsidRPr="002E05DF" w:rsidRDefault="001216CC" w:rsidP="00533735">
      <w:pPr>
        <w:pStyle w:val="Heading1"/>
      </w:pPr>
      <w:bookmarkStart w:id="56" w:name="_Toc175123981"/>
      <w:r>
        <w:t>8</w:t>
      </w:r>
      <w:r w:rsidR="00533735">
        <w:t xml:space="preserve">. </w:t>
      </w:r>
      <w:r w:rsidR="00AE60A8">
        <w:t>Conclusiones</w:t>
      </w:r>
      <w:bookmarkEnd w:id="56"/>
    </w:p>
    <w:p w14:paraId="622AB856" w14:textId="77777777" w:rsidR="00AE60A8" w:rsidRDefault="00AE60A8" w:rsidP="00AE60A8">
      <w:pPr>
        <w:rPr>
          <w:lang w:val="es-CO"/>
        </w:rPr>
      </w:pPr>
    </w:p>
    <w:p w14:paraId="1BEE9708" w14:textId="1E52F6B6" w:rsidR="00AE60A8" w:rsidRDefault="00D43F7B" w:rsidP="00AE60A8">
      <w:pPr>
        <w:rPr>
          <w:lang w:val="es-CO"/>
        </w:rPr>
      </w:pPr>
      <w:r>
        <w:rPr>
          <w:lang w:val="es-CO"/>
        </w:rPr>
        <w:t xml:space="preserve">Para el ensamble </w:t>
      </w:r>
      <w:r w:rsidR="00383DD0">
        <w:rPr>
          <w:lang w:val="es-CO"/>
        </w:rPr>
        <w:t xml:space="preserve">y ejecución </w:t>
      </w:r>
      <w:r>
        <w:rPr>
          <w:lang w:val="es-CO"/>
        </w:rPr>
        <w:t>de modelos hidráulicos bidimensionales de gran escala, es necesario disponer de información topográfica de alta precisión</w:t>
      </w:r>
      <w:r w:rsidR="00E6314B">
        <w:rPr>
          <w:lang w:val="es-CO"/>
        </w:rPr>
        <w:t>,</w:t>
      </w:r>
      <w:r w:rsidR="00383DD0">
        <w:rPr>
          <w:lang w:val="es-CO"/>
        </w:rPr>
        <w:t xml:space="preserve"> para la integración de </w:t>
      </w:r>
      <w:r w:rsidR="00751AD3">
        <w:rPr>
          <w:lang w:val="es-CO"/>
        </w:rPr>
        <w:t xml:space="preserve">modelos híbridos </w:t>
      </w:r>
      <w:r w:rsidR="00383DD0">
        <w:rPr>
          <w:lang w:val="es-CO"/>
        </w:rPr>
        <w:t>digitales de elevación</w:t>
      </w:r>
      <w:r w:rsidR="00B45D29">
        <w:rPr>
          <w:lang w:val="es-CO"/>
        </w:rPr>
        <w:t>,</w:t>
      </w:r>
      <w:r w:rsidR="00E6314B">
        <w:rPr>
          <w:lang w:val="es-CO"/>
        </w:rPr>
        <w:t xml:space="preserve"> </w:t>
      </w:r>
      <w:r w:rsidR="00342ED9">
        <w:rPr>
          <w:lang w:val="es-CO"/>
        </w:rPr>
        <w:t xml:space="preserve">combinados con </w:t>
      </w:r>
      <w:r w:rsidR="00751AD3">
        <w:rPr>
          <w:lang w:val="es-CO"/>
        </w:rPr>
        <w:t>bloques de obstrucción</w:t>
      </w:r>
      <w:r w:rsidR="00383DD0">
        <w:rPr>
          <w:lang w:val="es-CO"/>
        </w:rPr>
        <w:t xml:space="preserve"> generados a partir de construcciones e infraestructura y </w:t>
      </w:r>
      <w:r w:rsidR="00E6314B">
        <w:rPr>
          <w:lang w:val="es-CO"/>
        </w:rPr>
        <w:t xml:space="preserve">corredores de </w:t>
      </w:r>
      <w:r w:rsidR="00383DD0">
        <w:rPr>
          <w:lang w:val="es-CO"/>
        </w:rPr>
        <w:t>canales</w:t>
      </w:r>
      <w:r w:rsidR="00E6314B">
        <w:rPr>
          <w:lang w:val="es-CO"/>
        </w:rPr>
        <w:t xml:space="preserve"> bajo pasos de vía. Como se pudo evidenciar en los resultados</w:t>
      </w:r>
      <w:r w:rsidR="009B0F02">
        <w:rPr>
          <w:lang w:val="es-CO"/>
        </w:rPr>
        <w:t xml:space="preserve"> obtenidos</w:t>
      </w:r>
      <w:r w:rsidR="00E6314B">
        <w:rPr>
          <w:lang w:val="es-CO"/>
        </w:rPr>
        <w:t xml:space="preserve">, parte del flujo remanente de descarga, no pudo ser drenado completamente </w:t>
      </w:r>
      <w:r w:rsidR="00342ED9">
        <w:rPr>
          <w:lang w:val="es-CO"/>
        </w:rPr>
        <w:t xml:space="preserve">abajo </w:t>
      </w:r>
      <w:r w:rsidR="00E6314B">
        <w:rPr>
          <w:lang w:val="es-CO"/>
        </w:rPr>
        <w:t xml:space="preserve">de la entrega del Embalse del Muña al </w:t>
      </w:r>
      <w:r w:rsidR="00B11E49">
        <w:rPr>
          <w:lang w:val="es-CO"/>
        </w:rPr>
        <w:t>R</w:t>
      </w:r>
      <w:r w:rsidR="00E6314B">
        <w:rPr>
          <w:lang w:val="es-CO"/>
        </w:rPr>
        <w:t xml:space="preserve">ío Bogotá, debido a </w:t>
      </w:r>
      <w:r w:rsidR="00B007BF">
        <w:rPr>
          <w:lang w:val="es-CO"/>
        </w:rPr>
        <w:t>que</w:t>
      </w:r>
      <w:r w:rsidR="00E6314B">
        <w:rPr>
          <w:lang w:val="es-CO"/>
        </w:rPr>
        <w:t xml:space="preserve"> en esta zona la información topográfica obtenida no </w:t>
      </w:r>
      <w:r w:rsidR="00B11E49">
        <w:rPr>
          <w:lang w:val="es-CO"/>
        </w:rPr>
        <w:t>disponía de suficiente detalle</w:t>
      </w:r>
      <w:r w:rsidR="00E6314B">
        <w:rPr>
          <w:lang w:val="es-CO"/>
        </w:rPr>
        <w:t>.</w:t>
      </w:r>
      <w:r w:rsidR="00B007BF">
        <w:rPr>
          <w:lang w:val="es-CO"/>
        </w:rPr>
        <w:t xml:space="preserve"> Dentro de la zona urbana de Bogotá, se pudo observar que el flujo combinado de </w:t>
      </w:r>
      <w:r w:rsidR="00B1411E">
        <w:rPr>
          <w:lang w:val="es-CO"/>
        </w:rPr>
        <w:t>descarga</w:t>
      </w:r>
      <w:r w:rsidR="00B007BF">
        <w:rPr>
          <w:lang w:val="es-CO"/>
        </w:rPr>
        <w:t xml:space="preserve"> drenaba adecuadamente por la red de canales y sistemas de humedales</w:t>
      </w:r>
      <w:r w:rsidR="00B1411E">
        <w:rPr>
          <w:lang w:val="es-CO"/>
        </w:rPr>
        <w:t>,</w:t>
      </w:r>
      <w:r w:rsidR="002F0286">
        <w:rPr>
          <w:lang w:val="es-CO"/>
        </w:rPr>
        <w:t xml:space="preserve"> </w:t>
      </w:r>
      <w:r w:rsidR="00B007BF">
        <w:rPr>
          <w:lang w:val="es-CO"/>
        </w:rPr>
        <w:t>hacia zonas bajas y hacia el Río Bogotá.</w:t>
      </w:r>
    </w:p>
    <w:p w14:paraId="1408BC78" w14:textId="77777777" w:rsidR="00771B42" w:rsidRDefault="00771B42" w:rsidP="00AE60A8">
      <w:pPr>
        <w:rPr>
          <w:lang w:val="es-CO"/>
        </w:rPr>
      </w:pPr>
    </w:p>
    <w:p w14:paraId="2A1E5B13" w14:textId="32EC88BD" w:rsidR="00C2348A" w:rsidRDefault="00744B22" w:rsidP="00AE60A8">
      <w:pPr>
        <w:rPr>
          <w:lang w:val="es-CO"/>
        </w:rPr>
      </w:pPr>
      <w:r>
        <w:rPr>
          <w:lang w:val="es-CO"/>
        </w:rPr>
        <w:t xml:space="preserve">Si bien, el prototipo de modelación hidráulica 2D ha sido construido a partir de un mallado que utilizó celdas principales de 240 metros con refinamiento sobre ejes de drenaje, se pudo observar que el desplazamiento de </w:t>
      </w:r>
      <w:r w:rsidR="000B0D4B">
        <w:rPr>
          <w:lang w:val="es-CO"/>
        </w:rPr>
        <w:t xml:space="preserve">la onda difusiva de </w:t>
      </w:r>
      <w:r>
        <w:rPr>
          <w:lang w:val="es-CO"/>
        </w:rPr>
        <w:t xml:space="preserve">descarga súbita </w:t>
      </w:r>
      <w:r w:rsidR="000B0D4B">
        <w:rPr>
          <w:lang w:val="es-CO"/>
        </w:rPr>
        <w:t xml:space="preserve">proveniente </w:t>
      </w:r>
      <w:r>
        <w:rPr>
          <w:lang w:val="es-CO"/>
        </w:rPr>
        <w:t xml:space="preserve">desde </w:t>
      </w:r>
      <w:r w:rsidR="000B0D4B">
        <w:rPr>
          <w:lang w:val="es-CO"/>
        </w:rPr>
        <w:t xml:space="preserve">los </w:t>
      </w:r>
      <w:r>
        <w:rPr>
          <w:lang w:val="es-CO"/>
        </w:rPr>
        <w:t xml:space="preserve">embalses </w:t>
      </w:r>
      <w:r w:rsidR="00AC3C68">
        <w:rPr>
          <w:lang w:val="es-CO"/>
        </w:rPr>
        <w:t>evaluados</w:t>
      </w:r>
      <w:r w:rsidR="000B0D4B">
        <w:rPr>
          <w:lang w:val="es-CO"/>
        </w:rPr>
        <w:t xml:space="preserve"> permit</w:t>
      </w:r>
      <w:r w:rsidR="0097518D">
        <w:rPr>
          <w:lang w:val="es-CO"/>
        </w:rPr>
        <w:t>e</w:t>
      </w:r>
      <w:r w:rsidR="000B0D4B">
        <w:rPr>
          <w:lang w:val="es-CO"/>
        </w:rPr>
        <w:t xml:space="preserve"> </w:t>
      </w:r>
      <w:r>
        <w:rPr>
          <w:lang w:val="es-CO"/>
        </w:rPr>
        <w:t xml:space="preserve">la transferencia del </w:t>
      </w:r>
      <w:r w:rsidR="0097518D">
        <w:rPr>
          <w:lang w:val="es-CO"/>
        </w:rPr>
        <w:t xml:space="preserve">flujo </w:t>
      </w:r>
      <w:r>
        <w:rPr>
          <w:lang w:val="es-CO"/>
        </w:rPr>
        <w:t>entre celdas</w:t>
      </w:r>
      <w:r w:rsidR="008A3026">
        <w:rPr>
          <w:lang w:val="es-CO"/>
        </w:rPr>
        <w:t>, el desarrollo de los frentes de onda</w:t>
      </w:r>
      <w:r w:rsidR="000B0D4B">
        <w:rPr>
          <w:lang w:val="es-CO"/>
        </w:rPr>
        <w:t xml:space="preserve"> y su viaje a través de la cuenca.</w:t>
      </w:r>
    </w:p>
    <w:p w14:paraId="25D57851" w14:textId="77777777" w:rsidR="00A21EA0" w:rsidRDefault="00A21EA0" w:rsidP="00AE60A8">
      <w:pPr>
        <w:rPr>
          <w:lang w:val="es-CO"/>
        </w:rPr>
      </w:pPr>
    </w:p>
    <w:p w14:paraId="7A153B1C" w14:textId="5C67F6E2" w:rsidR="00A21EA0" w:rsidRDefault="000B27F8" w:rsidP="00AE60A8">
      <w:pPr>
        <w:rPr>
          <w:lang w:val="es-CO"/>
        </w:rPr>
      </w:pPr>
      <w:r>
        <w:rPr>
          <w:lang w:val="es-CO"/>
        </w:rPr>
        <w:t xml:space="preserve">Para los saltos computacionales de cómputo definidos adaptativos a partir de la condición de </w:t>
      </w:r>
      <w:proofErr w:type="spellStart"/>
      <w:r>
        <w:rPr>
          <w:lang w:val="es-CO"/>
        </w:rPr>
        <w:t>Courant</w:t>
      </w:r>
      <w:proofErr w:type="spellEnd"/>
      <w:r>
        <w:rPr>
          <w:lang w:val="es-CO"/>
        </w:rPr>
        <w:t xml:space="preserve"> </w:t>
      </w:r>
      <w:r w:rsidR="00AE3F97">
        <w:rPr>
          <w:lang w:val="es-CO"/>
        </w:rPr>
        <w:t>(</w:t>
      </w:r>
      <w:r w:rsidR="00AC3C68">
        <w:rPr>
          <w:lang w:val="es-CO"/>
        </w:rPr>
        <w:t>utilizando</w:t>
      </w:r>
      <w:r>
        <w:rPr>
          <w:lang w:val="es-CO"/>
        </w:rPr>
        <w:t xml:space="preserve"> la relación </w:t>
      </w:r>
      <w:r w:rsidR="00DE6683">
        <w:rPr>
          <w:lang w:val="es-CO"/>
        </w:rPr>
        <w:t>V</w:t>
      </w:r>
      <w:r>
        <w:rPr>
          <w:lang w:val="es-CO"/>
        </w:rPr>
        <w:t xml:space="preserve">elocidad </w:t>
      </w:r>
      <w:r w:rsidR="00AC3C68">
        <w:rPr>
          <w:lang w:val="es-CO"/>
        </w:rPr>
        <w:t>/</w:t>
      </w:r>
      <w:r>
        <w:rPr>
          <w:lang w:val="es-CO"/>
        </w:rPr>
        <w:t xml:space="preserve"> </w:t>
      </w:r>
      <w:r w:rsidR="00DE6683">
        <w:rPr>
          <w:lang w:val="es-CO"/>
        </w:rPr>
        <w:t>L</w:t>
      </w:r>
      <w:r>
        <w:rPr>
          <w:lang w:val="es-CO"/>
        </w:rPr>
        <w:t>ongitud</w:t>
      </w:r>
      <w:r w:rsidR="00AE3F97">
        <w:rPr>
          <w:lang w:val="es-CO"/>
        </w:rPr>
        <w:t>)</w:t>
      </w:r>
      <w:r>
        <w:rPr>
          <w:lang w:val="es-CO"/>
        </w:rPr>
        <w:t xml:space="preserve">, se utilizaron velocidades de referencia de entre 0.001 y 60.83 m/s, con lo cual los </w:t>
      </w:r>
      <w:r w:rsidR="003B35A5">
        <w:rPr>
          <w:lang w:val="es-CO"/>
        </w:rPr>
        <w:t>valores</w:t>
      </w:r>
      <w:r>
        <w:rPr>
          <w:lang w:val="es-CO"/>
        </w:rPr>
        <w:t xml:space="preserve"> de </w:t>
      </w:r>
      <w:proofErr w:type="spellStart"/>
      <w:r>
        <w:rPr>
          <w:lang w:val="es-CO"/>
        </w:rPr>
        <w:t>Courant</w:t>
      </w:r>
      <w:proofErr w:type="spellEnd"/>
      <w:r>
        <w:rPr>
          <w:lang w:val="es-CO"/>
        </w:rPr>
        <w:t xml:space="preserve"> oscilan entre 0.0082 y 500 (adimensional)</w:t>
      </w:r>
      <w:r w:rsidR="00AE3F97">
        <w:rPr>
          <w:lang w:val="es-CO"/>
        </w:rPr>
        <w:t xml:space="preserve"> para los tamaños de celda</w:t>
      </w:r>
      <w:r w:rsidR="00B11907">
        <w:rPr>
          <w:lang w:val="es-CO"/>
        </w:rPr>
        <w:t>s</w:t>
      </w:r>
      <w:r w:rsidR="00AE3F97">
        <w:rPr>
          <w:lang w:val="es-CO"/>
        </w:rPr>
        <w:t xml:space="preserve"> </w:t>
      </w:r>
      <w:r w:rsidR="00B11907">
        <w:rPr>
          <w:lang w:val="es-CO"/>
        </w:rPr>
        <w:t>establecidos</w:t>
      </w:r>
      <w:r>
        <w:rPr>
          <w:lang w:val="es-CO"/>
        </w:rPr>
        <w:t xml:space="preserve">. </w:t>
      </w:r>
      <w:r w:rsidR="00AE3F97">
        <w:rPr>
          <w:lang w:val="es-CO"/>
        </w:rPr>
        <w:t xml:space="preserve">Durante la ejecución del modelo y la lectura de resultados en 12 puntos estratégicos </w:t>
      </w:r>
      <w:r w:rsidR="003B35A5">
        <w:rPr>
          <w:lang w:val="es-CO"/>
        </w:rPr>
        <w:t xml:space="preserve">y </w:t>
      </w:r>
      <w:r w:rsidR="00AE3F97">
        <w:rPr>
          <w:lang w:val="es-CO"/>
        </w:rPr>
        <w:t>en zonas donde ya se encuentra completamente desarrollado el flujo, se pudo validar que los valores obtenidos oscilan entre 0.001 y 100.</w:t>
      </w:r>
    </w:p>
    <w:p w14:paraId="745838E6" w14:textId="77777777" w:rsidR="00771B42" w:rsidRDefault="00771B42" w:rsidP="00AE60A8">
      <w:pPr>
        <w:rPr>
          <w:lang w:val="es-CO"/>
        </w:rPr>
      </w:pPr>
    </w:p>
    <w:p w14:paraId="307C7D81" w14:textId="69DBC171" w:rsidR="00AE60A8" w:rsidRDefault="00587349" w:rsidP="00AE60A8">
      <w:r>
        <w:t xml:space="preserve">La simulación suponiendo la descarga súbita simultánea desde los embalses </w:t>
      </w:r>
      <w:r w:rsidR="009A54B8">
        <w:t xml:space="preserve">localizados </w:t>
      </w:r>
      <w:r>
        <w:t xml:space="preserve">en zonas altas, ha permitido identificar zonas de choque de flujo, como las presentadas cerca </w:t>
      </w:r>
      <w:r w:rsidR="009A54B8">
        <w:t xml:space="preserve">de </w:t>
      </w:r>
      <w:r>
        <w:t>l</w:t>
      </w:r>
      <w:r w:rsidR="009A54B8">
        <w:t xml:space="preserve">a cabecera urbana del </w:t>
      </w:r>
      <w:r>
        <w:t>Municipio de Sopó</w:t>
      </w:r>
      <w:r w:rsidR="00A60240">
        <w:t xml:space="preserve">, </w:t>
      </w:r>
      <w:r w:rsidR="009A54B8">
        <w:t>no obstante</w:t>
      </w:r>
      <w:r w:rsidR="00A60240">
        <w:t>, se pueden presentar condiciones diferentes si las descargas no se producen simultáneamente.</w:t>
      </w:r>
      <w:r w:rsidR="00F07ADE">
        <w:t xml:space="preserve"> Igual sucede con los flujos de descarga provenientes desde el Embalse Chisacá y La Regadera, estos son drenados antes de que el frente de onda proveniente del norte llegue a la ciudad, sin embargo, </w:t>
      </w:r>
      <w:r w:rsidR="009624AF">
        <w:t xml:space="preserve">se puede presentar </w:t>
      </w:r>
      <w:r w:rsidR="00F07ADE">
        <w:t xml:space="preserve">una condición en la que la descarga súbita del sur </w:t>
      </w:r>
      <w:r w:rsidR="009624AF">
        <w:t>sea producida</w:t>
      </w:r>
      <w:r w:rsidR="00F07ADE">
        <w:t xml:space="preserve"> posterior a la proveniente del norte, combinando </w:t>
      </w:r>
      <w:r w:rsidR="009624AF">
        <w:t xml:space="preserve">estos dos </w:t>
      </w:r>
      <w:r w:rsidR="00F07ADE">
        <w:t xml:space="preserve">flujos en </w:t>
      </w:r>
      <w:r w:rsidR="002F4D9D">
        <w:t xml:space="preserve">el </w:t>
      </w:r>
      <w:r w:rsidR="00F07ADE">
        <w:t>sur de la ciudad de Bogotá</w:t>
      </w:r>
      <w:r w:rsidR="00E42F92">
        <w:t xml:space="preserve"> D.C.</w:t>
      </w:r>
    </w:p>
    <w:p w14:paraId="19A00A89" w14:textId="77777777" w:rsidR="00885A69" w:rsidRDefault="00885A69" w:rsidP="00AE60A8"/>
    <w:p w14:paraId="207EB0DD" w14:textId="7503CC66" w:rsidR="00885A69" w:rsidRDefault="00226899" w:rsidP="00AE60A8">
      <w:r>
        <w:t xml:space="preserve">Los hidrogramas utilizados como referencia de descarga desde cada uno de los </w:t>
      </w:r>
      <w:r w:rsidR="00E22FDC">
        <w:t>embalses</w:t>
      </w:r>
      <w:r>
        <w:t xml:space="preserve"> han sido generados a partir de un único patrón y duración</w:t>
      </w:r>
      <w:r w:rsidR="000065F7">
        <w:t>, l</w:t>
      </w:r>
      <w:r>
        <w:t xml:space="preserve">o cual no necesariamente permite reproducir la condición más crítica de flujo simultáneo en </w:t>
      </w:r>
      <w:r w:rsidR="00CD0CDE">
        <w:t xml:space="preserve">la </w:t>
      </w:r>
      <w:r>
        <w:t>llanura.</w:t>
      </w:r>
    </w:p>
    <w:p w14:paraId="18BD954C" w14:textId="77777777" w:rsidR="008F5F7C" w:rsidRDefault="008F5F7C" w:rsidP="00AE60A8"/>
    <w:p w14:paraId="1679E5A1" w14:textId="19F0AC2D" w:rsidR="008F5F7C" w:rsidRDefault="008F5F7C" w:rsidP="00AE60A8">
      <w:r>
        <w:t xml:space="preserve">Se recomienda que los resultados presentados en este </w:t>
      </w:r>
      <w:r w:rsidR="00F24E09">
        <w:t>artículo</w:t>
      </w:r>
      <w:r>
        <w:t xml:space="preserve"> sean utilizados únicamente como referencia </w:t>
      </w:r>
      <w:r w:rsidR="00423C0B">
        <w:t>para</w:t>
      </w:r>
      <w:r>
        <w:t xml:space="preserve"> validación del funcionamiento del modelo hidráulico ensamblado. </w:t>
      </w:r>
      <w:r w:rsidR="00423C0B">
        <w:t xml:space="preserve">Análisis específicos de amenazas por inundación en municipios y determinación de rondas </w:t>
      </w:r>
      <w:r w:rsidR="00F24E09">
        <w:t>hídricas detalladas</w:t>
      </w:r>
      <w:r w:rsidR="00423C0B">
        <w:t>, requieren de información topográfica complementaria, estudios hidrológicos de lluvia</w:t>
      </w:r>
      <w:r w:rsidR="00AB28DA">
        <w:t>-</w:t>
      </w:r>
      <w:r w:rsidR="00423C0B">
        <w:t>escorrentía</w:t>
      </w:r>
      <w:r w:rsidR="008E55BA">
        <w:t xml:space="preserve">, </w:t>
      </w:r>
      <w:r w:rsidR="00423C0B">
        <w:t>incorporación de</w:t>
      </w:r>
      <w:r w:rsidR="005301C5">
        <w:t xml:space="preserve"> los</w:t>
      </w:r>
      <w:r w:rsidR="00423C0B">
        <w:t xml:space="preserve"> fondos topo-batimétricos de drenajes</w:t>
      </w:r>
      <w:r w:rsidR="008E55BA">
        <w:t xml:space="preserve"> y simulación utilizando las ecuaciones de la onda dinámica</w:t>
      </w:r>
      <w:r w:rsidR="007E64C8">
        <w:t>,</w:t>
      </w:r>
      <w:r w:rsidR="008E55BA">
        <w:t xml:space="preserve"> que tiene en cuenta los términos de la aceleración local y convectiva</w:t>
      </w:r>
      <w:r w:rsidR="00423C0B">
        <w:t>.</w:t>
      </w:r>
    </w:p>
    <w:p w14:paraId="5B65A42A" w14:textId="77777777" w:rsidR="000934E4" w:rsidRDefault="000934E4" w:rsidP="00AE60A8"/>
    <w:p w14:paraId="366EDCB4" w14:textId="77777777" w:rsidR="00AE60A8" w:rsidRPr="00AB28DA" w:rsidRDefault="00AE60A8" w:rsidP="00AE60A8"/>
    <w:p w14:paraId="491CB1BE" w14:textId="6F676B2C" w:rsidR="00AE60A8" w:rsidRPr="00227A34" w:rsidRDefault="001216CC" w:rsidP="00533735">
      <w:pPr>
        <w:pStyle w:val="Heading1"/>
        <w:rPr>
          <w:lang w:val="en-US"/>
        </w:rPr>
      </w:pPr>
      <w:bookmarkStart w:id="57" w:name="_Toc175123982"/>
      <w:r w:rsidRPr="00227A34">
        <w:rPr>
          <w:lang w:val="en-US"/>
        </w:rPr>
        <w:t>9</w:t>
      </w:r>
      <w:r w:rsidR="00533735" w:rsidRPr="00227A34">
        <w:rPr>
          <w:lang w:val="en-US"/>
        </w:rPr>
        <w:t xml:space="preserve">. </w:t>
      </w:r>
      <w:proofErr w:type="spellStart"/>
      <w:r w:rsidR="00AE60A8" w:rsidRPr="00227A34">
        <w:rPr>
          <w:lang w:val="en-US"/>
        </w:rPr>
        <w:t>Referencias</w:t>
      </w:r>
      <w:bookmarkEnd w:id="57"/>
      <w:proofErr w:type="spellEnd"/>
    </w:p>
    <w:p w14:paraId="35BCA4E8" w14:textId="77777777" w:rsidR="00390B39" w:rsidRPr="00227A34" w:rsidRDefault="00390B39" w:rsidP="00AE60A8">
      <w:pPr>
        <w:rPr>
          <w:lang w:val="en-US"/>
        </w:rPr>
      </w:pPr>
    </w:p>
    <w:p w14:paraId="04DD2E76" w14:textId="4EF1F061" w:rsidR="001E25BD" w:rsidRDefault="001E25BD" w:rsidP="001E25BD">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20</w:t>
      </w:r>
      <w:r w:rsidRPr="009A6054">
        <w:rPr>
          <w:lang w:val="en-US"/>
        </w:rPr>
        <w:t>). River Analysis System HEC-RAS</w:t>
      </w:r>
      <w:r>
        <w:rPr>
          <w:lang w:val="en-US"/>
        </w:rPr>
        <w:t xml:space="preserve">. </w:t>
      </w:r>
      <w:r w:rsidRPr="001E25BD">
        <w:rPr>
          <w:lang w:val="en-US"/>
        </w:rPr>
        <w:t>User's Manual</w:t>
      </w:r>
      <w:r>
        <w:rPr>
          <w:lang w:val="en-US"/>
        </w:rPr>
        <w:t>, Version 6.0.</w:t>
      </w:r>
      <w:r w:rsidRPr="009A6054">
        <w:rPr>
          <w:lang w:val="en-US"/>
        </w:rPr>
        <w:t xml:space="preserve"> </w:t>
      </w:r>
      <w:r>
        <w:rPr>
          <w:lang w:val="en-US"/>
        </w:rPr>
        <w:t>United States</w:t>
      </w:r>
      <w:r w:rsidRPr="009A6054">
        <w:rPr>
          <w:lang w:val="en-US"/>
        </w:rPr>
        <w:t>.</w:t>
      </w:r>
    </w:p>
    <w:p w14:paraId="71845950" w14:textId="77777777" w:rsidR="009A6054" w:rsidRDefault="009A6054" w:rsidP="00AE60A8">
      <w:pPr>
        <w:rPr>
          <w:lang w:val="en-US"/>
        </w:rPr>
      </w:pPr>
    </w:p>
    <w:p w14:paraId="63D6C936" w14:textId="62E1D846" w:rsidR="009A6054" w:rsidRDefault="009A6054" w:rsidP="00AE60A8">
      <w:pPr>
        <w:rPr>
          <w:lang w:val="en-US"/>
        </w:rPr>
      </w:pPr>
      <w:r w:rsidRPr="009A6054">
        <w:rPr>
          <w:lang w:val="en-US"/>
        </w:rPr>
        <w:t>U</w:t>
      </w:r>
      <w:r w:rsidR="00B50987">
        <w:rPr>
          <w:lang w:val="en-US"/>
        </w:rPr>
        <w:t>.</w:t>
      </w:r>
      <w:r w:rsidRPr="009A6054">
        <w:rPr>
          <w:lang w:val="en-US"/>
        </w:rPr>
        <w:t>S</w:t>
      </w:r>
      <w:r w:rsidR="00B50987">
        <w:rPr>
          <w:lang w:val="en-US"/>
        </w:rPr>
        <w:t>.</w:t>
      </w:r>
      <w:r w:rsidRPr="009A6054">
        <w:rPr>
          <w:lang w:val="en-US"/>
        </w:rPr>
        <w:t xml:space="preserve"> Army Corps of Engineers. (20</w:t>
      </w:r>
      <w:r w:rsidR="00B50987">
        <w:rPr>
          <w:lang w:val="en-US"/>
        </w:rPr>
        <w:t>20</w:t>
      </w:r>
      <w:r w:rsidRPr="009A6054">
        <w:rPr>
          <w:lang w:val="en-US"/>
        </w:rPr>
        <w:t>). River Analysis System HEC-RAS</w:t>
      </w:r>
      <w:r>
        <w:rPr>
          <w:lang w:val="en-US"/>
        </w:rPr>
        <w:t xml:space="preserve">. </w:t>
      </w:r>
      <w:r w:rsidRPr="009A6054">
        <w:rPr>
          <w:lang w:val="en-US"/>
        </w:rPr>
        <w:t>Hydraulic Reference Manual</w:t>
      </w:r>
      <w:r w:rsidR="00B50987">
        <w:rPr>
          <w:lang w:val="en-US"/>
        </w:rPr>
        <w:t>, Version 6.0</w:t>
      </w:r>
      <w:r>
        <w:rPr>
          <w:lang w:val="en-US"/>
        </w:rPr>
        <w:t>.</w:t>
      </w:r>
      <w:r w:rsidRPr="009A6054">
        <w:rPr>
          <w:lang w:val="en-US"/>
        </w:rPr>
        <w:t xml:space="preserve"> </w:t>
      </w:r>
      <w:r w:rsidR="000B6C9E">
        <w:rPr>
          <w:lang w:val="en-US"/>
        </w:rPr>
        <w:t>United States</w:t>
      </w:r>
      <w:r w:rsidRPr="009A6054">
        <w:rPr>
          <w:lang w:val="en-US"/>
        </w:rPr>
        <w:t>.</w:t>
      </w:r>
    </w:p>
    <w:p w14:paraId="5AB513AC" w14:textId="77777777" w:rsidR="001E25BD" w:rsidRDefault="001E25BD" w:rsidP="00AE60A8">
      <w:pPr>
        <w:rPr>
          <w:lang w:val="en-US"/>
        </w:rPr>
      </w:pPr>
    </w:p>
    <w:p w14:paraId="11E9ED9B" w14:textId="2A45B308" w:rsidR="001E25BD" w:rsidRPr="00227A34" w:rsidRDefault="001E25BD" w:rsidP="001E25BD">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21</w:t>
      </w:r>
      <w:r w:rsidRPr="009A6054">
        <w:rPr>
          <w:lang w:val="en-US"/>
        </w:rPr>
        <w:t>). River Analysis System HEC-RAS</w:t>
      </w:r>
      <w:r>
        <w:rPr>
          <w:lang w:val="en-US"/>
        </w:rPr>
        <w:t xml:space="preserve">. </w:t>
      </w:r>
      <w:r w:rsidRPr="00227A34">
        <w:rPr>
          <w:lang w:val="en-US"/>
        </w:rPr>
        <w:t>2D User's Manual</w:t>
      </w:r>
      <w:r>
        <w:rPr>
          <w:lang w:val="en-US"/>
        </w:rPr>
        <w:t>, Version 6.0.</w:t>
      </w:r>
      <w:r w:rsidRPr="009A6054">
        <w:rPr>
          <w:lang w:val="en-US"/>
        </w:rPr>
        <w:t xml:space="preserve"> </w:t>
      </w:r>
      <w:r>
        <w:rPr>
          <w:lang w:val="en-US"/>
        </w:rPr>
        <w:t>United States</w:t>
      </w:r>
      <w:r w:rsidRPr="009A6054">
        <w:rPr>
          <w:lang w:val="en-US"/>
        </w:rPr>
        <w:t>.</w:t>
      </w:r>
    </w:p>
    <w:p w14:paraId="16D203D6" w14:textId="77777777" w:rsidR="001E25BD" w:rsidRDefault="001E25BD" w:rsidP="00AE60A8">
      <w:pPr>
        <w:rPr>
          <w:lang w:val="en-US"/>
        </w:rPr>
      </w:pPr>
    </w:p>
    <w:p w14:paraId="64717813" w14:textId="7F23A4DE" w:rsidR="00F44219" w:rsidRDefault="00F44219" w:rsidP="00F44219">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21</w:t>
      </w:r>
      <w:r w:rsidRPr="009A6054">
        <w:rPr>
          <w:lang w:val="en-US"/>
        </w:rPr>
        <w:t>). River Analysis System HEC-RAS</w:t>
      </w:r>
      <w:r>
        <w:rPr>
          <w:lang w:val="en-US"/>
        </w:rPr>
        <w:t xml:space="preserve">. </w:t>
      </w:r>
      <w:r w:rsidRPr="00227A34">
        <w:rPr>
          <w:lang w:val="en-US"/>
        </w:rPr>
        <w:t>RAS Mapper User's Manual</w:t>
      </w:r>
      <w:r>
        <w:rPr>
          <w:lang w:val="en-US"/>
        </w:rPr>
        <w:t>, Version 6.0.</w:t>
      </w:r>
      <w:r w:rsidRPr="009A6054">
        <w:rPr>
          <w:lang w:val="en-US"/>
        </w:rPr>
        <w:t xml:space="preserve"> </w:t>
      </w:r>
      <w:r>
        <w:rPr>
          <w:lang w:val="en-US"/>
        </w:rPr>
        <w:t>United States</w:t>
      </w:r>
      <w:r w:rsidRPr="009A6054">
        <w:rPr>
          <w:lang w:val="en-US"/>
        </w:rPr>
        <w:t>.</w:t>
      </w:r>
    </w:p>
    <w:p w14:paraId="4BBFBB1F" w14:textId="77777777" w:rsidR="00C047FB" w:rsidRDefault="00C047FB" w:rsidP="00F44219">
      <w:pPr>
        <w:rPr>
          <w:lang w:val="en-US"/>
        </w:rPr>
      </w:pPr>
    </w:p>
    <w:p w14:paraId="27AF80FD" w14:textId="718F0C40" w:rsidR="00C047FB" w:rsidRPr="00227A34" w:rsidRDefault="00C047FB" w:rsidP="00C047FB">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21</w:t>
      </w:r>
      <w:r w:rsidRPr="009A6054">
        <w:rPr>
          <w:lang w:val="en-US"/>
        </w:rPr>
        <w:t>). River Analysis System HEC-RAS</w:t>
      </w:r>
      <w:r>
        <w:rPr>
          <w:lang w:val="en-US"/>
        </w:rPr>
        <w:t xml:space="preserve">. </w:t>
      </w:r>
      <w:r w:rsidRPr="00227A34">
        <w:rPr>
          <w:lang w:val="en-US"/>
        </w:rPr>
        <w:t>Applications Guide, Version 6.0. United States.</w:t>
      </w:r>
    </w:p>
    <w:p w14:paraId="5733358B" w14:textId="77777777" w:rsidR="00D6602A" w:rsidRPr="00227A34" w:rsidRDefault="00D6602A" w:rsidP="00C047FB">
      <w:pPr>
        <w:rPr>
          <w:lang w:val="en-US"/>
        </w:rPr>
      </w:pPr>
    </w:p>
    <w:p w14:paraId="4914AA2B" w14:textId="3B6EEE63" w:rsidR="00D6602A" w:rsidRPr="00227A34" w:rsidRDefault="00D6602A" w:rsidP="00C047FB">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w:t>
      </w:r>
      <w:r>
        <w:rPr>
          <w:lang w:val="en-US"/>
        </w:rPr>
        <w:t>2018</w:t>
      </w:r>
      <w:r w:rsidRPr="009A6054">
        <w:rPr>
          <w:lang w:val="en-US"/>
        </w:rPr>
        <w:t>). River Analysis System HEC-RAS</w:t>
      </w:r>
      <w:r>
        <w:rPr>
          <w:lang w:val="en-US"/>
        </w:rPr>
        <w:t xml:space="preserve">. </w:t>
      </w:r>
      <w:r w:rsidRPr="00227A34">
        <w:rPr>
          <w:lang w:val="en-US"/>
        </w:rPr>
        <w:t xml:space="preserve">Verification and </w:t>
      </w:r>
      <w:proofErr w:type="spellStart"/>
      <w:r w:rsidRPr="00227A34">
        <w:rPr>
          <w:lang w:val="en-US"/>
        </w:rPr>
        <w:t>valitation</w:t>
      </w:r>
      <w:proofErr w:type="spellEnd"/>
      <w:r w:rsidRPr="00227A34">
        <w:rPr>
          <w:lang w:val="en-US"/>
        </w:rPr>
        <w:t xml:space="preserve"> tests. United States.</w:t>
      </w:r>
    </w:p>
    <w:p w14:paraId="1520D59C" w14:textId="77777777" w:rsidR="00C047FB" w:rsidRPr="00227A34" w:rsidRDefault="00C047FB" w:rsidP="00F44219">
      <w:pPr>
        <w:rPr>
          <w:lang w:val="en-US"/>
        </w:rPr>
      </w:pPr>
    </w:p>
    <w:p w14:paraId="555C5AA1" w14:textId="2729DBD6" w:rsidR="003225AF" w:rsidRPr="003225AF" w:rsidRDefault="003225AF" w:rsidP="00F44219">
      <w:pPr>
        <w:rPr>
          <w:lang w:val="en-US"/>
        </w:rPr>
      </w:pPr>
      <w:r w:rsidRPr="003225AF">
        <w:rPr>
          <w:lang w:val="en-US"/>
        </w:rPr>
        <w:t>Hydrology Studio</w:t>
      </w:r>
      <w:r w:rsidR="002A5DF4">
        <w:rPr>
          <w:lang w:val="en-US"/>
        </w:rPr>
        <w:t xml:space="preserve"> (2024)</w:t>
      </w:r>
      <w:r w:rsidRPr="003225AF">
        <w:rPr>
          <w:lang w:val="en-US"/>
        </w:rPr>
        <w:t xml:space="preserve">. </w:t>
      </w:r>
      <w:r w:rsidR="002A5DF4" w:rsidRPr="003225AF">
        <w:rPr>
          <w:lang w:val="en-US"/>
        </w:rPr>
        <w:t>Hydrology Studio</w:t>
      </w:r>
      <w:r w:rsidR="002A5DF4">
        <w:rPr>
          <w:lang w:val="en-US"/>
        </w:rPr>
        <w:t xml:space="preserve"> Software, </w:t>
      </w:r>
      <w:r w:rsidRPr="003225AF">
        <w:rPr>
          <w:lang w:val="en-US"/>
        </w:rPr>
        <w:t>NRCS Unit Hydrograph Shape Factors</w:t>
      </w:r>
      <w:r>
        <w:rPr>
          <w:lang w:val="en-US"/>
        </w:rPr>
        <w:t>. Peak factor 368 Michigan. United States.</w:t>
      </w:r>
    </w:p>
    <w:p w14:paraId="517BA2F3" w14:textId="77777777" w:rsidR="003225AF" w:rsidRDefault="003225AF" w:rsidP="00F44219">
      <w:pPr>
        <w:rPr>
          <w:lang w:val="en-US"/>
        </w:rPr>
      </w:pPr>
    </w:p>
    <w:p w14:paraId="0D1D4949" w14:textId="77777777" w:rsidR="00052B84" w:rsidRPr="00227A34" w:rsidRDefault="00052B84" w:rsidP="00052B84">
      <w:pPr>
        <w:rPr>
          <w:lang w:val="es-CO"/>
        </w:rPr>
      </w:pPr>
      <w:r w:rsidRPr="00052B84">
        <w:rPr>
          <w:lang w:val="en-US"/>
        </w:rPr>
        <w:t>United States Department of Agriculture</w:t>
      </w:r>
      <w:r>
        <w:rPr>
          <w:lang w:val="en-US"/>
        </w:rPr>
        <w:t xml:space="preserve"> – USDA. (2016)</w:t>
      </w:r>
      <w:r w:rsidRPr="00052B84">
        <w:rPr>
          <w:lang w:val="en-US"/>
        </w:rPr>
        <w:t xml:space="preserve">. </w:t>
      </w:r>
      <w:r>
        <w:rPr>
          <w:lang w:val="en-US"/>
        </w:rPr>
        <w:t xml:space="preserve">Hydrologic soil group, </w:t>
      </w:r>
      <w:r w:rsidRPr="00052B84">
        <w:rPr>
          <w:lang w:val="en-US"/>
        </w:rPr>
        <w:t>Natural Resources Conservation Service</w:t>
      </w:r>
      <w:r>
        <w:rPr>
          <w:lang w:val="en-US"/>
        </w:rPr>
        <w:t xml:space="preserve"> – NRCS. </w:t>
      </w:r>
      <w:proofErr w:type="spellStart"/>
      <w:r w:rsidRPr="00227A34">
        <w:rPr>
          <w:lang w:val="es-CO"/>
        </w:rPr>
        <w:t>United</w:t>
      </w:r>
      <w:proofErr w:type="spellEnd"/>
      <w:r w:rsidRPr="00227A34">
        <w:rPr>
          <w:lang w:val="es-CO"/>
        </w:rPr>
        <w:t xml:space="preserve"> </w:t>
      </w:r>
      <w:proofErr w:type="spellStart"/>
      <w:r w:rsidRPr="00227A34">
        <w:rPr>
          <w:lang w:val="es-CO"/>
        </w:rPr>
        <w:t>States</w:t>
      </w:r>
      <w:proofErr w:type="spellEnd"/>
      <w:r w:rsidRPr="00227A34">
        <w:rPr>
          <w:lang w:val="es-CO"/>
        </w:rPr>
        <w:t>.</w:t>
      </w:r>
    </w:p>
    <w:p w14:paraId="4902D7CA" w14:textId="77777777" w:rsidR="00052B84" w:rsidRPr="00227A34" w:rsidRDefault="00052B84" w:rsidP="00F44219">
      <w:pPr>
        <w:rPr>
          <w:lang w:val="es-CO"/>
        </w:rPr>
      </w:pPr>
    </w:p>
    <w:p w14:paraId="0426E4D0" w14:textId="04E872A6" w:rsidR="002F67E3" w:rsidRDefault="002F67E3" w:rsidP="00F44219">
      <w:pPr>
        <w:rPr>
          <w:lang w:val="es-CO"/>
        </w:rPr>
      </w:pPr>
      <w:r w:rsidRPr="002F67E3">
        <w:rPr>
          <w:lang w:val="es-CO"/>
        </w:rPr>
        <w:t>Corporación A</w:t>
      </w:r>
      <w:r>
        <w:rPr>
          <w:lang w:val="es-CO"/>
        </w:rPr>
        <w:t>utónoma Regional de Cundinamarca – CAR. (2006). Informe del recorrido por el Río Bogotá para la identificación de puntos críticos en su dinámica hidráulica. República de Colombia.</w:t>
      </w:r>
    </w:p>
    <w:p w14:paraId="58937CA6" w14:textId="77777777" w:rsidR="00052B84" w:rsidRDefault="00052B84" w:rsidP="00F44219">
      <w:pPr>
        <w:rPr>
          <w:lang w:val="es-CO"/>
        </w:rPr>
      </w:pPr>
    </w:p>
    <w:p w14:paraId="578B9BDF" w14:textId="37913463" w:rsidR="00F44219" w:rsidRDefault="00707904" w:rsidP="00F44219">
      <w:pPr>
        <w:rPr>
          <w:lang w:val="es-CO"/>
        </w:rPr>
      </w:pPr>
      <w:r>
        <w:rPr>
          <w:lang w:val="es-CO"/>
        </w:rPr>
        <w:t xml:space="preserve">Palacios, R. A. </w:t>
      </w:r>
      <w:r w:rsidR="00E4174B" w:rsidRPr="00E4174B">
        <w:rPr>
          <w:lang w:val="es-CO"/>
        </w:rPr>
        <w:t>(2013). Inventa</w:t>
      </w:r>
      <w:r w:rsidR="00E4174B">
        <w:rPr>
          <w:lang w:val="es-CO"/>
        </w:rPr>
        <w:t>rio documentado de represas en Colombia</w:t>
      </w:r>
      <w:r>
        <w:rPr>
          <w:lang w:val="es-CO"/>
        </w:rPr>
        <w:t xml:space="preserve"> [Trabajo de grado, Pregrado en Ingeniería Civil]</w:t>
      </w:r>
      <w:r w:rsidR="00E4174B">
        <w:rPr>
          <w:lang w:val="es-CO"/>
        </w:rPr>
        <w:t xml:space="preserve">. </w:t>
      </w:r>
      <w:r>
        <w:rPr>
          <w:lang w:val="es-CO"/>
        </w:rPr>
        <w:t>Universidad Militar Nueva Granada.</w:t>
      </w:r>
    </w:p>
    <w:sectPr w:rsidR="00F44219" w:rsidSect="002C55BC">
      <w:headerReference w:type="default" r:id="rId47"/>
      <w:footerReference w:type="even" r:id="rId48"/>
      <w:footerReference w:type="default" r:id="rId49"/>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AF42C7" w14:textId="77777777" w:rsidR="000D7A94" w:rsidRDefault="000D7A94">
      <w:r>
        <w:separator/>
      </w:r>
      <w:r>
        <w:cr/>
      </w:r>
    </w:p>
  </w:endnote>
  <w:endnote w:type="continuationSeparator" w:id="0">
    <w:p w14:paraId="4D002220" w14:textId="77777777" w:rsidR="000D7A94" w:rsidRDefault="000D7A94">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28037D75" w:rsidR="009F2A5F" w:rsidRPr="005D5463" w:rsidRDefault="00E5015D" w:rsidP="002954CF">
          <w:pPr>
            <w:jc w:val="left"/>
            <w:rPr>
              <w:sz w:val="12"/>
              <w:szCs w:val="12"/>
              <w:lang w:val="es-CO"/>
            </w:rPr>
          </w:pPr>
          <w:r>
            <w:rPr>
              <w:sz w:val="12"/>
              <w:szCs w:val="12"/>
              <w:lang w:val="es-CO"/>
            </w:rPr>
            <w:t xml:space="preserve">Centro de Estudios Hidráulicos, </w:t>
          </w:r>
          <w:r w:rsidR="00EB3890">
            <w:rPr>
              <w:sz w:val="12"/>
              <w:szCs w:val="12"/>
              <w:lang w:val="es-CO"/>
            </w:rPr>
            <w:t xml:space="preserve">Universidad </w:t>
          </w:r>
          <w:r>
            <w:rPr>
              <w:sz w:val="12"/>
              <w:szCs w:val="12"/>
              <w:lang w:val="es-CO"/>
            </w:rPr>
            <w:t>Escuela Colombiana de Ingeniería Julio Garavito</w:t>
          </w:r>
          <w:r w:rsidR="00EB3890">
            <w:rPr>
              <w:sz w:val="12"/>
              <w:szCs w:val="12"/>
              <w:lang w:val="es-CO"/>
            </w:rPr>
            <w:t>, Bogotá, Colombia, Suramérica</w:t>
          </w:r>
          <w:r>
            <w:rPr>
              <w:sz w:val="12"/>
              <w:szCs w:val="12"/>
              <w:lang w:val="es-CO"/>
            </w:rPr>
            <w:t>.</w:t>
          </w:r>
          <w:r w:rsidR="00607C41">
            <w:rPr>
              <w:sz w:val="12"/>
              <w:szCs w:val="12"/>
              <w:lang w:val="es-CO"/>
            </w:rPr>
            <w:t xml:space="preserve"> </w:t>
          </w:r>
          <w:hyperlink r:id="rId1" w:history="1">
            <w:r w:rsidR="00607C41" w:rsidRPr="00626E92">
              <w:rPr>
                <w:rStyle w:val="Hyperlink"/>
                <w:noProof w:val="0"/>
                <w:sz w:val="12"/>
                <w:szCs w:val="12"/>
                <w:lang w:val="es-CO"/>
              </w:rPr>
              <w:t>www.escuelaing.edu.co</w:t>
            </w:r>
          </w:hyperlink>
          <w:r w:rsidR="00607C41">
            <w:rPr>
              <w:sz w:val="12"/>
              <w:szCs w:val="12"/>
              <w:lang w:val="es-CO"/>
            </w:rPr>
            <w:t xml:space="preserve"> </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654C7E" w14:textId="77777777" w:rsidR="000D7A94" w:rsidRDefault="000D7A94">
      <w:r>
        <w:separator/>
      </w:r>
      <w:r>
        <w:cr/>
      </w:r>
    </w:p>
  </w:footnote>
  <w:footnote w:type="continuationSeparator" w:id="0">
    <w:p w14:paraId="7ED00230" w14:textId="77777777" w:rsidR="000D7A94" w:rsidRDefault="000D7A94">
      <w:r>
        <w:continuationSeparator/>
      </w:r>
      <w:r>
        <w:cr/>
      </w:r>
    </w:p>
  </w:footnote>
  <w:footnote w:id="1">
    <w:p w14:paraId="018ED6A2" w14:textId="161F9002" w:rsidR="008B244E" w:rsidRPr="005F4AD5" w:rsidRDefault="008B244E" w:rsidP="00072C4F">
      <w:pPr>
        <w:pStyle w:val="FootnoteText"/>
        <w:jc w:val="left"/>
        <w:rPr>
          <w:lang w:val="es-CO"/>
        </w:rPr>
      </w:pPr>
      <w:r>
        <w:rPr>
          <w:rStyle w:val="FootnoteReference"/>
        </w:rPr>
        <w:footnoteRef/>
      </w:r>
      <w:r>
        <w:t xml:space="preserve"> </w:t>
      </w:r>
      <w:r w:rsidR="00072C4F" w:rsidRPr="00072C4F">
        <w:t>Profesores investigadores del Centro de Estudios Hidráulicos de la Universidad Escuela Colombiana de Ingeniería Julio Garavito, Bogotá, Colombia</w:t>
      </w:r>
      <w:r w:rsidR="004377C1">
        <w:t>, Suramérica</w:t>
      </w:r>
      <w:r w:rsidR="009164AC">
        <w:t>.</w:t>
      </w:r>
      <w:r w:rsidR="00072C4F" w:rsidRPr="00072C4F">
        <w:t xml:space="preserve"> </w:t>
      </w:r>
      <w:r w:rsidR="005F4AD5" w:rsidRPr="005F4AD5">
        <w:rPr>
          <w:lang w:val="es-CO"/>
        </w:rPr>
        <w:t>Corr</w:t>
      </w:r>
      <w:r w:rsidR="005F4AD5">
        <w:rPr>
          <w:lang w:val="es-CO"/>
        </w:rPr>
        <w:t>eos electrónicos</w:t>
      </w:r>
      <w:r w:rsidR="00072C4F" w:rsidRPr="005F4AD5">
        <w:rPr>
          <w:lang w:val="es-CO"/>
        </w:rPr>
        <w:t xml:space="preserve">: </w:t>
      </w:r>
      <w:hyperlink r:id="rId1" w:history="1">
        <w:r w:rsidR="00072C4F" w:rsidRPr="005F4AD5">
          <w:rPr>
            <w:rStyle w:val="Hyperlink"/>
            <w:noProof w:val="0"/>
            <w:lang w:val="es-CO"/>
          </w:rPr>
          <w:t>alfonso.rodriguez@escuelaing.edu.co</w:t>
        </w:r>
      </w:hyperlink>
      <w:r w:rsidR="00072C4F" w:rsidRPr="005F4AD5">
        <w:rPr>
          <w:lang w:val="es-CO"/>
        </w:rPr>
        <w:t xml:space="preserve">, </w:t>
      </w:r>
      <w:hyperlink r:id="rId2" w:history="1">
        <w:r w:rsidR="00072C4F" w:rsidRPr="005F4AD5">
          <w:rPr>
            <w:rStyle w:val="Hyperlink"/>
            <w:noProof w:val="0"/>
            <w:lang w:val="es-CO"/>
          </w:rPr>
          <w:t>andres.otalora@escuelaing.edu.co</w:t>
        </w:r>
      </w:hyperlink>
      <w:r w:rsidR="00072C4F" w:rsidRPr="005F4AD5">
        <w:rPr>
          <w:lang w:val="es-CO"/>
        </w:rPr>
        <w:t xml:space="preserve">, </w:t>
      </w:r>
      <w:hyperlink r:id="rId3" w:history="1">
        <w:r w:rsidR="00072C4F" w:rsidRPr="005F4AD5">
          <w:rPr>
            <w:rStyle w:val="Hyperlink"/>
            <w:noProof w:val="0"/>
            <w:lang w:val="es-CO"/>
          </w:rPr>
          <w:t>juan.rodriguez@escuelaing.edu.co</w:t>
        </w:r>
      </w:hyperlink>
      <w:r w:rsidR="00C13796">
        <w:rPr>
          <w:rStyle w:val="Hyperlink"/>
          <w:noProof w:val="0"/>
          <w:lang w:val="es-CO"/>
        </w:rPr>
        <w:t xml:space="preserve">, </w:t>
      </w:r>
      <w:hyperlink r:id="rId4" w:history="1">
        <w:r w:rsidR="00C13796" w:rsidRPr="005F4AD5">
          <w:rPr>
            <w:rStyle w:val="Hyperlink"/>
            <w:noProof w:val="0"/>
            <w:lang w:val="es-CO"/>
          </w:rPr>
          <w:t>william.aguilar@escuelaing.edu.co</w:t>
        </w:r>
      </w:hyperlink>
      <w:r w:rsidR="00072C4F" w:rsidRPr="005F4AD5">
        <w:rPr>
          <w:lang w:val="es-CO"/>
        </w:rPr>
        <w:t>.</w:t>
      </w:r>
    </w:p>
  </w:footnote>
  <w:footnote w:id="2">
    <w:p w14:paraId="39B634C0" w14:textId="453AAA54" w:rsidR="00CF44EC" w:rsidRPr="00CF44EC" w:rsidRDefault="00CF44EC">
      <w:pPr>
        <w:pStyle w:val="FootnoteText"/>
        <w:rPr>
          <w:lang w:val="es-CO"/>
        </w:rPr>
      </w:pPr>
      <w:r>
        <w:rPr>
          <w:rStyle w:val="FootnoteReference"/>
        </w:rPr>
        <w:footnoteRef/>
      </w:r>
      <w:r>
        <w:t xml:space="preserve"> </w:t>
      </w:r>
      <w:r w:rsidR="00CE420A">
        <w:t xml:space="preserve">Adaptado de: </w:t>
      </w:r>
      <w:r>
        <w:t>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 w:id="3">
    <w:p w14:paraId="25081E05" w14:textId="74F5ADF0" w:rsidR="00235BF8" w:rsidRPr="00A96A4A" w:rsidRDefault="00235BF8" w:rsidP="00235BF8">
      <w:pPr>
        <w:pStyle w:val="FootnoteText"/>
        <w:jc w:val="left"/>
        <w:rPr>
          <w:lang w:val="es-ES"/>
        </w:rPr>
      </w:pPr>
      <w:r>
        <w:rPr>
          <w:rStyle w:val="FootnoteReference"/>
        </w:rPr>
        <w:footnoteRef/>
      </w:r>
      <w:r w:rsidRPr="00235BF8">
        <w:rPr>
          <w:lang w:val="en-US"/>
        </w:rPr>
        <w:t xml:space="preserve"> U.S. National Land Cover Database (</w:t>
      </w:r>
      <w:hyperlink r:id="rId5" w:history="1">
        <w:r w:rsidRPr="00235BF8">
          <w:rPr>
            <w:rStyle w:val="Hyperlink"/>
            <w:noProof w:val="0"/>
            <w:lang w:val="en-US"/>
          </w:rPr>
          <w:t>NLCD</w:t>
        </w:r>
      </w:hyperlink>
      <w:r w:rsidRPr="00235BF8">
        <w:rPr>
          <w:lang w:val="en-US"/>
        </w:rPr>
        <w:t>) - Manning's n values reference table.</w:t>
      </w:r>
      <w:r>
        <w:rPr>
          <w:lang w:val="en-US"/>
        </w:rPr>
        <w:t xml:space="preserve"> </w:t>
      </w:r>
      <w:hyperlink r:id="rId6" w:history="1">
        <w:r w:rsidRPr="00A96A4A">
          <w:rPr>
            <w:rStyle w:val="Hyperlink"/>
            <w:noProof w:val="0"/>
            <w:lang w:val="es-ES"/>
          </w:rPr>
          <w:t>https://www.hec.usace.army.mil/confluence/rasdocs/rmum/latest/land-classification-layers</w:t>
        </w:r>
      </w:hyperlink>
    </w:p>
  </w:footnote>
  <w:footnote w:id="4">
    <w:p w14:paraId="6EC3776C" w14:textId="0FB25F1B" w:rsidR="0052641D" w:rsidRPr="0052641D" w:rsidRDefault="0052641D">
      <w:pPr>
        <w:pStyle w:val="FootnoteText"/>
        <w:rPr>
          <w:lang w:val="es-CO"/>
        </w:rPr>
      </w:pPr>
      <w:r>
        <w:rPr>
          <w:rStyle w:val="FootnoteReference"/>
        </w:rPr>
        <w:footnoteRef/>
      </w:r>
      <w:r>
        <w:t xml:space="preserve"> </w:t>
      </w:r>
      <w:r w:rsidRPr="0052641D">
        <w:t xml:space="preserve">Mas información en </w:t>
      </w:r>
      <w:hyperlink r:id="rId7" w:history="1">
        <w:r w:rsidRPr="006831DF">
          <w:rPr>
            <w:rStyle w:val="Hyperlink"/>
            <w:noProof w:val="0"/>
          </w:rPr>
          <w:t>https://learn.hydrologystudio.com/hydrology-studio/knowledge-base/nrcs-unit-hydrograph-peak-factors/</w:t>
        </w:r>
      </w:hyperlink>
      <w:r>
        <w:t xml:space="preserve"> </w:t>
      </w:r>
    </w:p>
  </w:footnote>
  <w:footnote w:id="5">
    <w:p w14:paraId="404DA10A" w14:textId="5921259A" w:rsidR="00924994" w:rsidRPr="00924994" w:rsidRDefault="00924994" w:rsidP="003859DC">
      <w:pPr>
        <w:pStyle w:val="FootnoteText"/>
        <w:jc w:val="left"/>
        <w:rPr>
          <w:lang w:val="es-CO"/>
        </w:rPr>
      </w:pPr>
      <w:r>
        <w:rPr>
          <w:rStyle w:val="FootnoteReference"/>
        </w:rPr>
        <w:footnoteRef/>
      </w:r>
      <w:r>
        <w:t xml:space="preserve"> </w:t>
      </w:r>
      <w:r w:rsidRPr="00924994">
        <w:rPr>
          <w:lang w:val="es-CO"/>
        </w:rPr>
        <w:t xml:space="preserve">Tomado de: </w:t>
      </w:r>
      <w:hyperlink r:id="rId8" w:history="1">
        <w:r w:rsidRPr="006831DF">
          <w:rPr>
            <w:rStyle w:val="Hyperlink"/>
            <w:noProof w:val="0"/>
            <w:lang w:val="es-CO"/>
          </w:rPr>
          <w:t>https://www.hec.usace.army.mil/confluence/rasdocs/ras1dtechref/latest/theoretical-basis-for-one-dimensional-and-two-dimensional-hydrodynamic-calculations/2d-unsteady-flow-hydrodynamics/hydraulic-equations/diffusion-wave-approximation-to-the-shallow-water-equations</w:t>
        </w:r>
      </w:hyperlink>
      <w:r>
        <w:rPr>
          <w:lang w:val="es-CO"/>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6620D9F8" w:rsidR="00696405" w:rsidRPr="005D5463" w:rsidRDefault="00BE2320" w:rsidP="00696405">
          <w:pPr>
            <w:jc w:val="left"/>
            <w:rPr>
              <w:sz w:val="12"/>
              <w:szCs w:val="12"/>
              <w:lang w:val="es-CO"/>
            </w:rPr>
          </w:pPr>
          <w:bookmarkStart w:id="58" w:name="_Hlk534720586"/>
          <w:bookmarkStart w:id="59" w:name="_Hlk534720587"/>
          <w:r w:rsidRPr="0084555E">
            <w:rPr>
              <w:color w:val="auto"/>
              <w:sz w:val="12"/>
              <w:szCs w:val="12"/>
              <w:lang w:val="es-CO"/>
            </w:rPr>
            <w:t>Artículo</w:t>
          </w:r>
          <w:r w:rsidR="007066F0" w:rsidRPr="0084555E">
            <w:rPr>
              <w:color w:val="auto"/>
              <w:sz w:val="12"/>
              <w:szCs w:val="12"/>
              <w:lang w:val="es-CO"/>
            </w:rPr>
            <w:t xml:space="preserve"> en </w:t>
          </w:r>
          <w:r w:rsidR="006B4D15" w:rsidRPr="0084555E">
            <w:rPr>
              <w:color w:val="auto"/>
              <w:sz w:val="12"/>
              <w:szCs w:val="12"/>
              <w:lang w:val="es-CO"/>
            </w:rPr>
            <w:t xml:space="preserve">proceso de </w:t>
          </w:r>
          <w:r w:rsidR="00607C41" w:rsidRPr="0084555E">
            <w:rPr>
              <w:color w:val="auto"/>
              <w:sz w:val="12"/>
              <w:szCs w:val="12"/>
              <w:lang w:val="es-CO"/>
            </w:rPr>
            <w:t>publicación</w:t>
          </w:r>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3D9EEE1C" w:rsidR="00696405" w:rsidRPr="007273F0" w:rsidRDefault="00CB0E59" w:rsidP="007273F0">
          <w:pPr>
            <w:jc w:val="right"/>
            <w:rPr>
              <w:sz w:val="12"/>
              <w:szCs w:val="12"/>
              <w:lang w:val="es-CO"/>
            </w:rPr>
          </w:pPr>
          <w:r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640548DC" w:rsidR="00BE5985" w:rsidRPr="00B70196" w:rsidRDefault="0071288B" w:rsidP="007273F0">
          <w:pPr>
            <w:jc w:val="right"/>
            <w:rPr>
              <w:sz w:val="12"/>
              <w:szCs w:val="12"/>
              <w:lang w:val="es-CO"/>
            </w:rPr>
          </w:pPr>
          <w:r>
            <w:rPr>
              <w:sz w:val="12"/>
              <w:szCs w:val="12"/>
              <w:lang w:val="es-CO"/>
            </w:rPr>
            <w:t>v202408</w:t>
          </w:r>
          <w:r w:rsidR="00020568">
            <w:rPr>
              <w:sz w:val="12"/>
              <w:szCs w:val="12"/>
              <w:lang w:val="es-CO"/>
            </w:rPr>
            <w:t>2</w:t>
          </w:r>
          <w:r w:rsidR="005E6ECC">
            <w:rPr>
              <w:sz w:val="12"/>
              <w:szCs w:val="12"/>
              <w:lang w:val="es-CO"/>
            </w:rPr>
            <w:t>8</w:t>
          </w:r>
        </w:p>
      </w:tc>
    </w:tr>
    <w:bookmarkEnd w:id="58"/>
    <w:bookmarkEnd w:id="59"/>
  </w:tbl>
  <w:p w14:paraId="33890AB8" w14:textId="7EFF084E" w:rsidR="009F2A5F" w:rsidRPr="00AD6D68" w:rsidRDefault="009F2A5F" w:rsidP="00AD6D68">
    <w:pPr>
      <w:pStyle w:val="Header"/>
      <w:rPr>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975"/>
    <w:rsid w:val="00001C7C"/>
    <w:rsid w:val="000029F1"/>
    <w:rsid w:val="00004121"/>
    <w:rsid w:val="000047B9"/>
    <w:rsid w:val="000047EA"/>
    <w:rsid w:val="00005877"/>
    <w:rsid w:val="000065F7"/>
    <w:rsid w:val="000067B5"/>
    <w:rsid w:val="00006A44"/>
    <w:rsid w:val="00006A48"/>
    <w:rsid w:val="000072D9"/>
    <w:rsid w:val="0000752D"/>
    <w:rsid w:val="00007610"/>
    <w:rsid w:val="00010590"/>
    <w:rsid w:val="00012F79"/>
    <w:rsid w:val="00012FC0"/>
    <w:rsid w:val="00013BAE"/>
    <w:rsid w:val="00015793"/>
    <w:rsid w:val="00017FC9"/>
    <w:rsid w:val="00020568"/>
    <w:rsid w:val="00021068"/>
    <w:rsid w:val="00021F49"/>
    <w:rsid w:val="000220E7"/>
    <w:rsid w:val="00022297"/>
    <w:rsid w:val="0002261F"/>
    <w:rsid w:val="00023D9D"/>
    <w:rsid w:val="00024572"/>
    <w:rsid w:val="00024A87"/>
    <w:rsid w:val="00025907"/>
    <w:rsid w:val="00026229"/>
    <w:rsid w:val="000274A5"/>
    <w:rsid w:val="000277D0"/>
    <w:rsid w:val="00030275"/>
    <w:rsid w:val="00031585"/>
    <w:rsid w:val="00031772"/>
    <w:rsid w:val="00031A0B"/>
    <w:rsid w:val="0003242D"/>
    <w:rsid w:val="000328D5"/>
    <w:rsid w:val="00033369"/>
    <w:rsid w:val="00034063"/>
    <w:rsid w:val="000356F5"/>
    <w:rsid w:val="00036825"/>
    <w:rsid w:val="00036B2A"/>
    <w:rsid w:val="00037532"/>
    <w:rsid w:val="00040376"/>
    <w:rsid w:val="00040587"/>
    <w:rsid w:val="000409FE"/>
    <w:rsid w:val="000410C1"/>
    <w:rsid w:val="000412B7"/>
    <w:rsid w:val="0004138A"/>
    <w:rsid w:val="000423CA"/>
    <w:rsid w:val="00042A4A"/>
    <w:rsid w:val="000435E2"/>
    <w:rsid w:val="00044292"/>
    <w:rsid w:val="000442E2"/>
    <w:rsid w:val="00044844"/>
    <w:rsid w:val="00044D4B"/>
    <w:rsid w:val="000450D6"/>
    <w:rsid w:val="00045D80"/>
    <w:rsid w:val="0004664E"/>
    <w:rsid w:val="00046D65"/>
    <w:rsid w:val="00046EE4"/>
    <w:rsid w:val="0005041A"/>
    <w:rsid w:val="00050A49"/>
    <w:rsid w:val="00051119"/>
    <w:rsid w:val="0005172C"/>
    <w:rsid w:val="0005249A"/>
    <w:rsid w:val="00052B84"/>
    <w:rsid w:val="00053BB8"/>
    <w:rsid w:val="00053C33"/>
    <w:rsid w:val="00054AD2"/>
    <w:rsid w:val="000551F7"/>
    <w:rsid w:val="000554B4"/>
    <w:rsid w:val="000555D9"/>
    <w:rsid w:val="000567EE"/>
    <w:rsid w:val="00060323"/>
    <w:rsid w:val="00060543"/>
    <w:rsid w:val="00060AA5"/>
    <w:rsid w:val="00060AFA"/>
    <w:rsid w:val="00061574"/>
    <w:rsid w:val="000634FF"/>
    <w:rsid w:val="00064C06"/>
    <w:rsid w:val="00064FC7"/>
    <w:rsid w:val="000673FC"/>
    <w:rsid w:val="00067EC1"/>
    <w:rsid w:val="000700F8"/>
    <w:rsid w:val="00070E06"/>
    <w:rsid w:val="0007196E"/>
    <w:rsid w:val="00071FE1"/>
    <w:rsid w:val="00072989"/>
    <w:rsid w:val="00072C4F"/>
    <w:rsid w:val="00073110"/>
    <w:rsid w:val="00073245"/>
    <w:rsid w:val="0007410E"/>
    <w:rsid w:val="00074BC3"/>
    <w:rsid w:val="00075A2C"/>
    <w:rsid w:val="0007666F"/>
    <w:rsid w:val="00076E8A"/>
    <w:rsid w:val="00077E39"/>
    <w:rsid w:val="00077E4C"/>
    <w:rsid w:val="000805CD"/>
    <w:rsid w:val="00081522"/>
    <w:rsid w:val="000815CA"/>
    <w:rsid w:val="0008177D"/>
    <w:rsid w:val="000823DA"/>
    <w:rsid w:val="00082419"/>
    <w:rsid w:val="00084EF4"/>
    <w:rsid w:val="00085262"/>
    <w:rsid w:val="00085D0E"/>
    <w:rsid w:val="00087635"/>
    <w:rsid w:val="00090654"/>
    <w:rsid w:val="00092426"/>
    <w:rsid w:val="0009259D"/>
    <w:rsid w:val="0009263E"/>
    <w:rsid w:val="000934E4"/>
    <w:rsid w:val="0009438B"/>
    <w:rsid w:val="000944B5"/>
    <w:rsid w:val="00094CF6"/>
    <w:rsid w:val="00095280"/>
    <w:rsid w:val="00095ABC"/>
    <w:rsid w:val="00095D6B"/>
    <w:rsid w:val="0009646D"/>
    <w:rsid w:val="00096E32"/>
    <w:rsid w:val="000A08EF"/>
    <w:rsid w:val="000A1FB6"/>
    <w:rsid w:val="000A24E3"/>
    <w:rsid w:val="000A2914"/>
    <w:rsid w:val="000A30A9"/>
    <w:rsid w:val="000A33BF"/>
    <w:rsid w:val="000A42C4"/>
    <w:rsid w:val="000A43C2"/>
    <w:rsid w:val="000A494D"/>
    <w:rsid w:val="000A4A0F"/>
    <w:rsid w:val="000A4CEC"/>
    <w:rsid w:val="000A51F2"/>
    <w:rsid w:val="000A5AAF"/>
    <w:rsid w:val="000A5DD8"/>
    <w:rsid w:val="000A6793"/>
    <w:rsid w:val="000A7C32"/>
    <w:rsid w:val="000A7E3F"/>
    <w:rsid w:val="000B0905"/>
    <w:rsid w:val="000B0D4B"/>
    <w:rsid w:val="000B1ED6"/>
    <w:rsid w:val="000B25C8"/>
    <w:rsid w:val="000B27F8"/>
    <w:rsid w:val="000B4370"/>
    <w:rsid w:val="000B4C12"/>
    <w:rsid w:val="000B4C69"/>
    <w:rsid w:val="000B5477"/>
    <w:rsid w:val="000B5901"/>
    <w:rsid w:val="000B6309"/>
    <w:rsid w:val="000B6339"/>
    <w:rsid w:val="000B63A2"/>
    <w:rsid w:val="000B6C9E"/>
    <w:rsid w:val="000B77DD"/>
    <w:rsid w:val="000C07FD"/>
    <w:rsid w:val="000C1FF7"/>
    <w:rsid w:val="000C27C2"/>
    <w:rsid w:val="000C3A2B"/>
    <w:rsid w:val="000C4D4C"/>
    <w:rsid w:val="000C58E9"/>
    <w:rsid w:val="000C5A5D"/>
    <w:rsid w:val="000C715C"/>
    <w:rsid w:val="000C7351"/>
    <w:rsid w:val="000C77AE"/>
    <w:rsid w:val="000D2AC5"/>
    <w:rsid w:val="000D40A5"/>
    <w:rsid w:val="000D5203"/>
    <w:rsid w:val="000D5E72"/>
    <w:rsid w:val="000D6F7A"/>
    <w:rsid w:val="000D7A94"/>
    <w:rsid w:val="000D7FCF"/>
    <w:rsid w:val="000E04F6"/>
    <w:rsid w:val="000E18A0"/>
    <w:rsid w:val="000E3A49"/>
    <w:rsid w:val="000E5293"/>
    <w:rsid w:val="000E54D4"/>
    <w:rsid w:val="000E599B"/>
    <w:rsid w:val="000E63DB"/>
    <w:rsid w:val="000E78C7"/>
    <w:rsid w:val="000F0395"/>
    <w:rsid w:val="000F0515"/>
    <w:rsid w:val="000F091C"/>
    <w:rsid w:val="000F1654"/>
    <w:rsid w:val="000F217C"/>
    <w:rsid w:val="000F2AA0"/>
    <w:rsid w:val="000F485E"/>
    <w:rsid w:val="000F5504"/>
    <w:rsid w:val="000F5B6F"/>
    <w:rsid w:val="000F5F18"/>
    <w:rsid w:val="000F72E2"/>
    <w:rsid w:val="000F7B86"/>
    <w:rsid w:val="000F7F69"/>
    <w:rsid w:val="000F7F6A"/>
    <w:rsid w:val="001004BC"/>
    <w:rsid w:val="0010060F"/>
    <w:rsid w:val="001010D9"/>
    <w:rsid w:val="00101339"/>
    <w:rsid w:val="00101E05"/>
    <w:rsid w:val="00102F7C"/>
    <w:rsid w:val="001050AB"/>
    <w:rsid w:val="001053FD"/>
    <w:rsid w:val="001055DC"/>
    <w:rsid w:val="0010646C"/>
    <w:rsid w:val="001066BC"/>
    <w:rsid w:val="00107D12"/>
    <w:rsid w:val="00110D65"/>
    <w:rsid w:val="00112D76"/>
    <w:rsid w:val="001139D7"/>
    <w:rsid w:val="00115422"/>
    <w:rsid w:val="00115436"/>
    <w:rsid w:val="001167EF"/>
    <w:rsid w:val="00116974"/>
    <w:rsid w:val="00116C4C"/>
    <w:rsid w:val="00120899"/>
    <w:rsid w:val="00121576"/>
    <w:rsid w:val="001216CC"/>
    <w:rsid w:val="00121D3F"/>
    <w:rsid w:val="00122D45"/>
    <w:rsid w:val="0012493A"/>
    <w:rsid w:val="00124E11"/>
    <w:rsid w:val="001253B3"/>
    <w:rsid w:val="00125EE1"/>
    <w:rsid w:val="00126D70"/>
    <w:rsid w:val="00127792"/>
    <w:rsid w:val="00127C3E"/>
    <w:rsid w:val="00127DF9"/>
    <w:rsid w:val="00130CA6"/>
    <w:rsid w:val="00132862"/>
    <w:rsid w:val="00134581"/>
    <w:rsid w:val="00134A62"/>
    <w:rsid w:val="00134AB1"/>
    <w:rsid w:val="00134B3E"/>
    <w:rsid w:val="00134D17"/>
    <w:rsid w:val="00135E72"/>
    <w:rsid w:val="00136AFA"/>
    <w:rsid w:val="001374BA"/>
    <w:rsid w:val="00137E18"/>
    <w:rsid w:val="00142322"/>
    <w:rsid w:val="00146065"/>
    <w:rsid w:val="00146371"/>
    <w:rsid w:val="00151078"/>
    <w:rsid w:val="00151666"/>
    <w:rsid w:val="00151887"/>
    <w:rsid w:val="00151CF1"/>
    <w:rsid w:val="00152053"/>
    <w:rsid w:val="0015709F"/>
    <w:rsid w:val="00160A58"/>
    <w:rsid w:val="00161453"/>
    <w:rsid w:val="00161D12"/>
    <w:rsid w:val="0016242D"/>
    <w:rsid w:val="0016321E"/>
    <w:rsid w:val="0016368B"/>
    <w:rsid w:val="00164255"/>
    <w:rsid w:val="00164B06"/>
    <w:rsid w:val="00164CE2"/>
    <w:rsid w:val="001650E6"/>
    <w:rsid w:val="001652A8"/>
    <w:rsid w:val="001657A8"/>
    <w:rsid w:val="0016641D"/>
    <w:rsid w:val="00167883"/>
    <w:rsid w:val="00167E38"/>
    <w:rsid w:val="00171B2E"/>
    <w:rsid w:val="00171C10"/>
    <w:rsid w:val="00171D46"/>
    <w:rsid w:val="00173E85"/>
    <w:rsid w:val="001742F6"/>
    <w:rsid w:val="001754DD"/>
    <w:rsid w:val="00175816"/>
    <w:rsid w:val="00176C4E"/>
    <w:rsid w:val="0017759B"/>
    <w:rsid w:val="001821FD"/>
    <w:rsid w:val="00182994"/>
    <w:rsid w:val="00182F93"/>
    <w:rsid w:val="00183DF6"/>
    <w:rsid w:val="00184675"/>
    <w:rsid w:val="00184C24"/>
    <w:rsid w:val="00184D81"/>
    <w:rsid w:val="001859B8"/>
    <w:rsid w:val="0018795C"/>
    <w:rsid w:val="00187B22"/>
    <w:rsid w:val="0019027E"/>
    <w:rsid w:val="00193EF8"/>
    <w:rsid w:val="00194343"/>
    <w:rsid w:val="00194635"/>
    <w:rsid w:val="0019486E"/>
    <w:rsid w:val="00194FE0"/>
    <w:rsid w:val="001950FB"/>
    <w:rsid w:val="00195817"/>
    <w:rsid w:val="00195919"/>
    <w:rsid w:val="0019658A"/>
    <w:rsid w:val="00196940"/>
    <w:rsid w:val="00196D16"/>
    <w:rsid w:val="00196D7D"/>
    <w:rsid w:val="0019765B"/>
    <w:rsid w:val="001979AF"/>
    <w:rsid w:val="001A0A4E"/>
    <w:rsid w:val="001A1062"/>
    <w:rsid w:val="001A194A"/>
    <w:rsid w:val="001A1B6B"/>
    <w:rsid w:val="001A1C62"/>
    <w:rsid w:val="001A3303"/>
    <w:rsid w:val="001A4592"/>
    <w:rsid w:val="001A4A19"/>
    <w:rsid w:val="001A4EC9"/>
    <w:rsid w:val="001A4FA2"/>
    <w:rsid w:val="001A52AE"/>
    <w:rsid w:val="001A53D4"/>
    <w:rsid w:val="001A5C04"/>
    <w:rsid w:val="001A5C80"/>
    <w:rsid w:val="001A6E9E"/>
    <w:rsid w:val="001B04B1"/>
    <w:rsid w:val="001B0C0F"/>
    <w:rsid w:val="001B0C99"/>
    <w:rsid w:val="001B152E"/>
    <w:rsid w:val="001B257B"/>
    <w:rsid w:val="001B2A68"/>
    <w:rsid w:val="001B2A96"/>
    <w:rsid w:val="001B2D5D"/>
    <w:rsid w:val="001B58F3"/>
    <w:rsid w:val="001B6D52"/>
    <w:rsid w:val="001B747F"/>
    <w:rsid w:val="001B7AA7"/>
    <w:rsid w:val="001C093E"/>
    <w:rsid w:val="001C0B0A"/>
    <w:rsid w:val="001C0BAA"/>
    <w:rsid w:val="001C0D61"/>
    <w:rsid w:val="001C2496"/>
    <w:rsid w:val="001C2D3F"/>
    <w:rsid w:val="001C34FE"/>
    <w:rsid w:val="001C3723"/>
    <w:rsid w:val="001C4B23"/>
    <w:rsid w:val="001C5B56"/>
    <w:rsid w:val="001C6772"/>
    <w:rsid w:val="001C6D12"/>
    <w:rsid w:val="001C774F"/>
    <w:rsid w:val="001C7A49"/>
    <w:rsid w:val="001D0182"/>
    <w:rsid w:val="001D0872"/>
    <w:rsid w:val="001D1251"/>
    <w:rsid w:val="001D2845"/>
    <w:rsid w:val="001D2DA8"/>
    <w:rsid w:val="001D3033"/>
    <w:rsid w:val="001D4212"/>
    <w:rsid w:val="001D43E2"/>
    <w:rsid w:val="001D4687"/>
    <w:rsid w:val="001D664F"/>
    <w:rsid w:val="001D7B00"/>
    <w:rsid w:val="001E06A0"/>
    <w:rsid w:val="001E138A"/>
    <w:rsid w:val="001E25BD"/>
    <w:rsid w:val="001E2705"/>
    <w:rsid w:val="001E2FB9"/>
    <w:rsid w:val="001E3AF6"/>
    <w:rsid w:val="001E3CAF"/>
    <w:rsid w:val="001E4162"/>
    <w:rsid w:val="001E4CB4"/>
    <w:rsid w:val="001E58EA"/>
    <w:rsid w:val="001E7834"/>
    <w:rsid w:val="001F0E13"/>
    <w:rsid w:val="001F0FC6"/>
    <w:rsid w:val="001F200F"/>
    <w:rsid w:val="001F2CF1"/>
    <w:rsid w:val="001F31B3"/>
    <w:rsid w:val="001F3DF8"/>
    <w:rsid w:val="001F57C9"/>
    <w:rsid w:val="001F6009"/>
    <w:rsid w:val="001F61C3"/>
    <w:rsid w:val="001F6251"/>
    <w:rsid w:val="001F643D"/>
    <w:rsid w:val="001F67CE"/>
    <w:rsid w:val="001F71EC"/>
    <w:rsid w:val="001F7B69"/>
    <w:rsid w:val="002000D1"/>
    <w:rsid w:val="002003EC"/>
    <w:rsid w:val="002004DD"/>
    <w:rsid w:val="002004E2"/>
    <w:rsid w:val="0020244D"/>
    <w:rsid w:val="00202839"/>
    <w:rsid w:val="0020409D"/>
    <w:rsid w:val="0020711E"/>
    <w:rsid w:val="00207FBA"/>
    <w:rsid w:val="00210246"/>
    <w:rsid w:val="0021078F"/>
    <w:rsid w:val="00210F06"/>
    <w:rsid w:val="00211118"/>
    <w:rsid w:val="00211407"/>
    <w:rsid w:val="002114B0"/>
    <w:rsid w:val="002120CC"/>
    <w:rsid w:val="0021382C"/>
    <w:rsid w:val="00213DAF"/>
    <w:rsid w:val="00214403"/>
    <w:rsid w:val="002150F1"/>
    <w:rsid w:val="00216373"/>
    <w:rsid w:val="00216DD3"/>
    <w:rsid w:val="0022108E"/>
    <w:rsid w:val="00221956"/>
    <w:rsid w:val="00221B91"/>
    <w:rsid w:val="00221E5A"/>
    <w:rsid w:val="00223CB9"/>
    <w:rsid w:val="00224344"/>
    <w:rsid w:val="00224C9C"/>
    <w:rsid w:val="00224D75"/>
    <w:rsid w:val="00225FED"/>
    <w:rsid w:val="00226899"/>
    <w:rsid w:val="00226A58"/>
    <w:rsid w:val="0022733F"/>
    <w:rsid w:val="00227954"/>
    <w:rsid w:val="00227A34"/>
    <w:rsid w:val="002314D3"/>
    <w:rsid w:val="002318EE"/>
    <w:rsid w:val="00231A78"/>
    <w:rsid w:val="00232C96"/>
    <w:rsid w:val="00232F31"/>
    <w:rsid w:val="00233FD9"/>
    <w:rsid w:val="00234591"/>
    <w:rsid w:val="002348D8"/>
    <w:rsid w:val="00234E31"/>
    <w:rsid w:val="002352E2"/>
    <w:rsid w:val="00235440"/>
    <w:rsid w:val="00235692"/>
    <w:rsid w:val="00235BF8"/>
    <w:rsid w:val="00241B68"/>
    <w:rsid w:val="00241F2E"/>
    <w:rsid w:val="00243534"/>
    <w:rsid w:val="00243C45"/>
    <w:rsid w:val="00244E17"/>
    <w:rsid w:val="0024567C"/>
    <w:rsid w:val="00245D85"/>
    <w:rsid w:val="00247750"/>
    <w:rsid w:val="0024775A"/>
    <w:rsid w:val="00247A9D"/>
    <w:rsid w:val="00247BA9"/>
    <w:rsid w:val="002508AC"/>
    <w:rsid w:val="00250B73"/>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66E5C"/>
    <w:rsid w:val="00270289"/>
    <w:rsid w:val="00270C9E"/>
    <w:rsid w:val="00270DBE"/>
    <w:rsid w:val="00272065"/>
    <w:rsid w:val="002729AB"/>
    <w:rsid w:val="00272AFE"/>
    <w:rsid w:val="00273632"/>
    <w:rsid w:val="002736E1"/>
    <w:rsid w:val="00274B11"/>
    <w:rsid w:val="002753CB"/>
    <w:rsid w:val="002756DD"/>
    <w:rsid w:val="00276139"/>
    <w:rsid w:val="00276A01"/>
    <w:rsid w:val="00276C66"/>
    <w:rsid w:val="00276FAB"/>
    <w:rsid w:val="00277B0D"/>
    <w:rsid w:val="00277D31"/>
    <w:rsid w:val="0028025B"/>
    <w:rsid w:val="002802FB"/>
    <w:rsid w:val="00280D73"/>
    <w:rsid w:val="00281A37"/>
    <w:rsid w:val="00282195"/>
    <w:rsid w:val="002821ED"/>
    <w:rsid w:val="00282489"/>
    <w:rsid w:val="0028386D"/>
    <w:rsid w:val="00283CF4"/>
    <w:rsid w:val="00283DD3"/>
    <w:rsid w:val="00284881"/>
    <w:rsid w:val="00284BF7"/>
    <w:rsid w:val="00284F97"/>
    <w:rsid w:val="002856CC"/>
    <w:rsid w:val="002874B7"/>
    <w:rsid w:val="002876D5"/>
    <w:rsid w:val="0029175B"/>
    <w:rsid w:val="00293DF4"/>
    <w:rsid w:val="00294A9B"/>
    <w:rsid w:val="002954CF"/>
    <w:rsid w:val="002962C7"/>
    <w:rsid w:val="002978E5"/>
    <w:rsid w:val="002A06A8"/>
    <w:rsid w:val="002A1869"/>
    <w:rsid w:val="002A2631"/>
    <w:rsid w:val="002A2D4A"/>
    <w:rsid w:val="002A34DB"/>
    <w:rsid w:val="002A5AE3"/>
    <w:rsid w:val="002A5DF4"/>
    <w:rsid w:val="002A6E98"/>
    <w:rsid w:val="002A7002"/>
    <w:rsid w:val="002A75D4"/>
    <w:rsid w:val="002B042F"/>
    <w:rsid w:val="002B0F3E"/>
    <w:rsid w:val="002B1165"/>
    <w:rsid w:val="002B1184"/>
    <w:rsid w:val="002B23F9"/>
    <w:rsid w:val="002B28E9"/>
    <w:rsid w:val="002B2DF0"/>
    <w:rsid w:val="002B34BF"/>
    <w:rsid w:val="002B5904"/>
    <w:rsid w:val="002B5B96"/>
    <w:rsid w:val="002B6207"/>
    <w:rsid w:val="002B6682"/>
    <w:rsid w:val="002B6DA9"/>
    <w:rsid w:val="002C17A4"/>
    <w:rsid w:val="002C1D9E"/>
    <w:rsid w:val="002C2118"/>
    <w:rsid w:val="002C2337"/>
    <w:rsid w:val="002C3E97"/>
    <w:rsid w:val="002C44D4"/>
    <w:rsid w:val="002C55BC"/>
    <w:rsid w:val="002C6204"/>
    <w:rsid w:val="002C65D4"/>
    <w:rsid w:val="002D096B"/>
    <w:rsid w:val="002D12AB"/>
    <w:rsid w:val="002D1D53"/>
    <w:rsid w:val="002D3CD0"/>
    <w:rsid w:val="002D3E13"/>
    <w:rsid w:val="002D571A"/>
    <w:rsid w:val="002D5A28"/>
    <w:rsid w:val="002D69CE"/>
    <w:rsid w:val="002D6D06"/>
    <w:rsid w:val="002D72A6"/>
    <w:rsid w:val="002D7ABA"/>
    <w:rsid w:val="002E05DF"/>
    <w:rsid w:val="002E2E4F"/>
    <w:rsid w:val="002E3BB7"/>
    <w:rsid w:val="002E53FA"/>
    <w:rsid w:val="002E58E6"/>
    <w:rsid w:val="002E61FF"/>
    <w:rsid w:val="002F0286"/>
    <w:rsid w:val="002F038F"/>
    <w:rsid w:val="002F0AB5"/>
    <w:rsid w:val="002F0F01"/>
    <w:rsid w:val="002F1920"/>
    <w:rsid w:val="002F1A2E"/>
    <w:rsid w:val="002F2897"/>
    <w:rsid w:val="002F2E04"/>
    <w:rsid w:val="002F3949"/>
    <w:rsid w:val="002F4D9D"/>
    <w:rsid w:val="002F503E"/>
    <w:rsid w:val="002F567F"/>
    <w:rsid w:val="002F67E3"/>
    <w:rsid w:val="002F7C2A"/>
    <w:rsid w:val="003035AE"/>
    <w:rsid w:val="00305788"/>
    <w:rsid w:val="00306538"/>
    <w:rsid w:val="00307767"/>
    <w:rsid w:val="00311C4B"/>
    <w:rsid w:val="003121A5"/>
    <w:rsid w:val="00312A5F"/>
    <w:rsid w:val="00312BD9"/>
    <w:rsid w:val="003134BA"/>
    <w:rsid w:val="003139AE"/>
    <w:rsid w:val="00313C0B"/>
    <w:rsid w:val="00313FF7"/>
    <w:rsid w:val="003143E4"/>
    <w:rsid w:val="00314BA3"/>
    <w:rsid w:val="00315C3B"/>
    <w:rsid w:val="0031609B"/>
    <w:rsid w:val="003172D2"/>
    <w:rsid w:val="00320121"/>
    <w:rsid w:val="00321400"/>
    <w:rsid w:val="00321B78"/>
    <w:rsid w:val="00322083"/>
    <w:rsid w:val="003223D9"/>
    <w:rsid w:val="003225AF"/>
    <w:rsid w:val="003230E4"/>
    <w:rsid w:val="00323275"/>
    <w:rsid w:val="00323CD2"/>
    <w:rsid w:val="00324717"/>
    <w:rsid w:val="00325107"/>
    <w:rsid w:val="00326830"/>
    <w:rsid w:val="003268D5"/>
    <w:rsid w:val="00326AB9"/>
    <w:rsid w:val="00326D74"/>
    <w:rsid w:val="003304D7"/>
    <w:rsid w:val="00330509"/>
    <w:rsid w:val="00331126"/>
    <w:rsid w:val="00331BDC"/>
    <w:rsid w:val="00332063"/>
    <w:rsid w:val="00332492"/>
    <w:rsid w:val="00332670"/>
    <w:rsid w:val="00332E4F"/>
    <w:rsid w:val="00333026"/>
    <w:rsid w:val="003336AB"/>
    <w:rsid w:val="003338FC"/>
    <w:rsid w:val="003352F3"/>
    <w:rsid w:val="00335CA9"/>
    <w:rsid w:val="00335CBC"/>
    <w:rsid w:val="003370C8"/>
    <w:rsid w:val="003374E3"/>
    <w:rsid w:val="00340D6D"/>
    <w:rsid w:val="00341522"/>
    <w:rsid w:val="00341C53"/>
    <w:rsid w:val="00342ED9"/>
    <w:rsid w:val="00342F57"/>
    <w:rsid w:val="00343311"/>
    <w:rsid w:val="00344531"/>
    <w:rsid w:val="00344C45"/>
    <w:rsid w:val="00344C96"/>
    <w:rsid w:val="00344F05"/>
    <w:rsid w:val="00345887"/>
    <w:rsid w:val="00345DC3"/>
    <w:rsid w:val="0034661A"/>
    <w:rsid w:val="00346C86"/>
    <w:rsid w:val="00347CA4"/>
    <w:rsid w:val="003502FD"/>
    <w:rsid w:val="00350BD7"/>
    <w:rsid w:val="00351869"/>
    <w:rsid w:val="00352B5B"/>
    <w:rsid w:val="00352CC1"/>
    <w:rsid w:val="00353D38"/>
    <w:rsid w:val="003543AF"/>
    <w:rsid w:val="00355B5A"/>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4B4"/>
    <w:rsid w:val="00370ACB"/>
    <w:rsid w:val="00372514"/>
    <w:rsid w:val="0037294E"/>
    <w:rsid w:val="00373512"/>
    <w:rsid w:val="0037459A"/>
    <w:rsid w:val="003749D0"/>
    <w:rsid w:val="00374A65"/>
    <w:rsid w:val="00374CCF"/>
    <w:rsid w:val="00374CDE"/>
    <w:rsid w:val="00374CEB"/>
    <w:rsid w:val="00375455"/>
    <w:rsid w:val="00376611"/>
    <w:rsid w:val="00376FEE"/>
    <w:rsid w:val="00377538"/>
    <w:rsid w:val="003800B3"/>
    <w:rsid w:val="00380F58"/>
    <w:rsid w:val="00381074"/>
    <w:rsid w:val="00381B4F"/>
    <w:rsid w:val="003832B0"/>
    <w:rsid w:val="0038334F"/>
    <w:rsid w:val="00383472"/>
    <w:rsid w:val="00383A45"/>
    <w:rsid w:val="00383DD0"/>
    <w:rsid w:val="00385001"/>
    <w:rsid w:val="00385964"/>
    <w:rsid w:val="003859DC"/>
    <w:rsid w:val="00386025"/>
    <w:rsid w:val="0038680E"/>
    <w:rsid w:val="0038761B"/>
    <w:rsid w:val="00387634"/>
    <w:rsid w:val="003902D8"/>
    <w:rsid w:val="00390B39"/>
    <w:rsid w:val="00391103"/>
    <w:rsid w:val="00392617"/>
    <w:rsid w:val="0039270F"/>
    <w:rsid w:val="00393289"/>
    <w:rsid w:val="00393B22"/>
    <w:rsid w:val="00395073"/>
    <w:rsid w:val="003956A6"/>
    <w:rsid w:val="00395E07"/>
    <w:rsid w:val="00396939"/>
    <w:rsid w:val="003969E4"/>
    <w:rsid w:val="0039738A"/>
    <w:rsid w:val="003978D4"/>
    <w:rsid w:val="00397A12"/>
    <w:rsid w:val="003A034C"/>
    <w:rsid w:val="003A109A"/>
    <w:rsid w:val="003A43CA"/>
    <w:rsid w:val="003A45C8"/>
    <w:rsid w:val="003A4EBE"/>
    <w:rsid w:val="003A62EF"/>
    <w:rsid w:val="003A6FB1"/>
    <w:rsid w:val="003A713B"/>
    <w:rsid w:val="003A7FC1"/>
    <w:rsid w:val="003B05E5"/>
    <w:rsid w:val="003B06E3"/>
    <w:rsid w:val="003B0C8B"/>
    <w:rsid w:val="003B2626"/>
    <w:rsid w:val="003B35A5"/>
    <w:rsid w:val="003B502C"/>
    <w:rsid w:val="003B5AE0"/>
    <w:rsid w:val="003B7915"/>
    <w:rsid w:val="003C0023"/>
    <w:rsid w:val="003C01A6"/>
    <w:rsid w:val="003C1059"/>
    <w:rsid w:val="003C1A82"/>
    <w:rsid w:val="003C27C1"/>
    <w:rsid w:val="003C2DF3"/>
    <w:rsid w:val="003C33AA"/>
    <w:rsid w:val="003C35E8"/>
    <w:rsid w:val="003C40BC"/>
    <w:rsid w:val="003C45B8"/>
    <w:rsid w:val="003C51A3"/>
    <w:rsid w:val="003C53F4"/>
    <w:rsid w:val="003C5B1F"/>
    <w:rsid w:val="003C7DDD"/>
    <w:rsid w:val="003D16A4"/>
    <w:rsid w:val="003D366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C0A"/>
    <w:rsid w:val="003E7E55"/>
    <w:rsid w:val="003F06DA"/>
    <w:rsid w:val="003F0C2B"/>
    <w:rsid w:val="003F122C"/>
    <w:rsid w:val="003F1B77"/>
    <w:rsid w:val="003F1F80"/>
    <w:rsid w:val="003F3075"/>
    <w:rsid w:val="003F55A6"/>
    <w:rsid w:val="003F6695"/>
    <w:rsid w:val="003F686B"/>
    <w:rsid w:val="003F6EEC"/>
    <w:rsid w:val="003F7019"/>
    <w:rsid w:val="003F71FB"/>
    <w:rsid w:val="003F7A79"/>
    <w:rsid w:val="00400733"/>
    <w:rsid w:val="00400B34"/>
    <w:rsid w:val="00400D2D"/>
    <w:rsid w:val="00401A2D"/>
    <w:rsid w:val="004022F6"/>
    <w:rsid w:val="00402708"/>
    <w:rsid w:val="004027C8"/>
    <w:rsid w:val="00402A66"/>
    <w:rsid w:val="00402FEA"/>
    <w:rsid w:val="00403672"/>
    <w:rsid w:val="00405D60"/>
    <w:rsid w:val="00406303"/>
    <w:rsid w:val="00407735"/>
    <w:rsid w:val="00407938"/>
    <w:rsid w:val="00407956"/>
    <w:rsid w:val="00407A3D"/>
    <w:rsid w:val="004102A6"/>
    <w:rsid w:val="00410BCA"/>
    <w:rsid w:val="00410F9A"/>
    <w:rsid w:val="004117DF"/>
    <w:rsid w:val="00412B5A"/>
    <w:rsid w:val="00412BDF"/>
    <w:rsid w:val="004131F3"/>
    <w:rsid w:val="00414281"/>
    <w:rsid w:val="00414F01"/>
    <w:rsid w:val="004150E0"/>
    <w:rsid w:val="004159D9"/>
    <w:rsid w:val="00417847"/>
    <w:rsid w:val="00420DBD"/>
    <w:rsid w:val="00421FAF"/>
    <w:rsid w:val="00422193"/>
    <w:rsid w:val="004225CE"/>
    <w:rsid w:val="0042360E"/>
    <w:rsid w:val="00423C0B"/>
    <w:rsid w:val="00423FDE"/>
    <w:rsid w:val="004241DC"/>
    <w:rsid w:val="004244CF"/>
    <w:rsid w:val="00426614"/>
    <w:rsid w:val="0042661B"/>
    <w:rsid w:val="004269AF"/>
    <w:rsid w:val="004270B1"/>
    <w:rsid w:val="00430A65"/>
    <w:rsid w:val="00430B9A"/>
    <w:rsid w:val="0043111E"/>
    <w:rsid w:val="004311E3"/>
    <w:rsid w:val="00431250"/>
    <w:rsid w:val="00431CCE"/>
    <w:rsid w:val="00431E90"/>
    <w:rsid w:val="00432CE9"/>
    <w:rsid w:val="004335D8"/>
    <w:rsid w:val="00433984"/>
    <w:rsid w:val="00434239"/>
    <w:rsid w:val="0043460B"/>
    <w:rsid w:val="004346CA"/>
    <w:rsid w:val="00434FC8"/>
    <w:rsid w:val="004359F5"/>
    <w:rsid w:val="00435DBA"/>
    <w:rsid w:val="004377C1"/>
    <w:rsid w:val="00442EDB"/>
    <w:rsid w:val="004443E3"/>
    <w:rsid w:val="00444B01"/>
    <w:rsid w:val="004464A4"/>
    <w:rsid w:val="0044665E"/>
    <w:rsid w:val="00446F2D"/>
    <w:rsid w:val="0044719F"/>
    <w:rsid w:val="00447547"/>
    <w:rsid w:val="00447B55"/>
    <w:rsid w:val="004511C1"/>
    <w:rsid w:val="004511E3"/>
    <w:rsid w:val="00451F65"/>
    <w:rsid w:val="00452427"/>
    <w:rsid w:val="00452472"/>
    <w:rsid w:val="004524AB"/>
    <w:rsid w:val="004528C4"/>
    <w:rsid w:val="00452C90"/>
    <w:rsid w:val="00452F67"/>
    <w:rsid w:val="0045352C"/>
    <w:rsid w:val="004539BF"/>
    <w:rsid w:val="00453A33"/>
    <w:rsid w:val="00453FC7"/>
    <w:rsid w:val="004540FC"/>
    <w:rsid w:val="0045443E"/>
    <w:rsid w:val="004545A7"/>
    <w:rsid w:val="0045588F"/>
    <w:rsid w:val="004563F5"/>
    <w:rsid w:val="004568EB"/>
    <w:rsid w:val="0045766D"/>
    <w:rsid w:val="00457C58"/>
    <w:rsid w:val="004606B8"/>
    <w:rsid w:val="00460889"/>
    <w:rsid w:val="00461093"/>
    <w:rsid w:val="0046170A"/>
    <w:rsid w:val="00462427"/>
    <w:rsid w:val="00462DBD"/>
    <w:rsid w:val="00462E2D"/>
    <w:rsid w:val="00463A40"/>
    <w:rsid w:val="00466315"/>
    <w:rsid w:val="00466BBD"/>
    <w:rsid w:val="0046712F"/>
    <w:rsid w:val="00470638"/>
    <w:rsid w:val="00470A73"/>
    <w:rsid w:val="00470ABC"/>
    <w:rsid w:val="004714C3"/>
    <w:rsid w:val="004715BA"/>
    <w:rsid w:val="0047171C"/>
    <w:rsid w:val="0047195C"/>
    <w:rsid w:val="00472A2C"/>
    <w:rsid w:val="0047415E"/>
    <w:rsid w:val="0047422A"/>
    <w:rsid w:val="00474293"/>
    <w:rsid w:val="004742A8"/>
    <w:rsid w:val="0047460F"/>
    <w:rsid w:val="00474B3C"/>
    <w:rsid w:val="0047507F"/>
    <w:rsid w:val="00476AEB"/>
    <w:rsid w:val="0048020A"/>
    <w:rsid w:val="00480358"/>
    <w:rsid w:val="004803E7"/>
    <w:rsid w:val="004817E8"/>
    <w:rsid w:val="00481AE0"/>
    <w:rsid w:val="00481EC9"/>
    <w:rsid w:val="004826CD"/>
    <w:rsid w:val="00482BD4"/>
    <w:rsid w:val="00482CEC"/>
    <w:rsid w:val="0048476F"/>
    <w:rsid w:val="00484FA4"/>
    <w:rsid w:val="00485A25"/>
    <w:rsid w:val="00485A61"/>
    <w:rsid w:val="00486A09"/>
    <w:rsid w:val="0048774F"/>
    <w:rsid w:val="00487BA4"/>
    <w:rsid w:val="00490BCF"/>
    <w:rsid w:val="0049170E"/>
    <w:rsid w:val="00491EB5"/>
    <w:rsid w:val="00491FAC"/>
    <w:rsid w:val="00492778"/>
    <w:rsid w:val="00492C18"/>
    <w:rsid w:val="00492D03"/>
    <w:rsid w:val="00493898"/>
    <w:rsid w:val="00493AE4"/>
    <w:rsid w:val="00494A9B"/>
    <w:rsid w:val="00494B4B"/>
    <w:rsid w:val="00496398"/>
    <w:rsid w:val="00497014"/>
    <w:rsid w:val="0049729A"/>
    <w:rsid w:val="00497FC9"/>
    <w:rsid w:val="004A0318"/>
    <w:rsid w:val="004A059E"/>
    <w:rsid w:val="004A125D"/>
    <w:rsid w:val="004A1F23"/>
    <w:rsid w:val="004A28FE"/>
    <w:rsid w:val="004A2FF7"/>
    <w:rsid w:val="004A50C0"/>
    <w:rsid w:val="004A53B3"/>
    <w:rsid w:val="004A599C"/>
    <w:rsid w:val="004A5C5E"/>
    <w:rsid w:val="004A7454"/>
    <w:rsid w:val="004A7CBE"/>
    <w:rsid w:val="004B00C6"/>
    <w:rsid w:val="004B0105"/>
    <w:rsid w:val="004B042E"/>
    <w:rsid w:val="004B1416"/>
    <w:rsid w:val="004B1FF0"/>
    <w:rsid w:val="004B2D81"/>
    <w:rsid w:val="004B3D57"/>
    <w:rsid w:val="004B511B"/>
    <w:rsid w:val="004B5262"/>
    <w:rsid w:val="004B6A9B"/>
    <w:rsid w:val="004B779E"/>
    <w:rsid w:val="004C0285"/>
    <w:rsid w:val="004C12CE"/>
    <w:rsid w:val="004C17E5"/>
    <w:rsid w:val="004C1A73"/>
    <w:rsid w:val="004C2D43"/>
    <w:rsid w:val="004C4352"/>
    <w:rsid w:val="004C4766"/>
    <w:rsid w:val="004C50FD"/>
    <w:rsid w:val="004C51D8"/>
    <w:rsid w:val="004C663F"/>
    <w:rsid w:val="004C6A33"/>
    <w:rsid w:val="004C6A5B"/>
    <w:rsid w:val="004C72BE"/>
    <w:rsid w:val="004C7721"/>
    <w:rsid w:val="004C7722"/>
    <w:rsid w:val="004C7921"/>
    <w:rsid w:val="004D02D7"/>
    <w:rsid w:val="004D191F"/>
    <w:rsid w:val="004D1AB9"/>
    <w:rsid w:val="004D2C61"/>
    <w:rsid w:val="004D2CFE"/>
    <w:rsid w:val="004D2D45"/>
    <w:rsid w:val="004D2EC9"/>
    <w:rsid w:val="004D321E"/>
    <w:rsid w:val="004D3CC4"/>
    <w:rsid w:val="004D4370"/>
    <w:rsid w:val="004D599B"/>
    <w:rsid w:val="004D61F4"/>
    <w:rsid w:val="004D6B56"/>
    <w:rsid w:val="004D75DC"/>
    <w:rsid w:val="004E0117"/>
    <w:rsid w:val="004E1EE5"/>
    <w:rsid w:val="004E3713"/>
    <w:rsid w:val="004E3D4B"/>
    <w:rsid w:val="004E3F47"/>
    <w:rsid w:val="004E4368"/>
    <w:rsid w:val="004E6FC7"/>
    <w:rsid w:val="004E7B19"/>
    <w:rsid w:val="004F00E7"/>
    <w:rsid w:val="004F02E6"/>
    <w:rsid w:val="004F0D7E"/>
    <w:rsid w:val="004F1074"/>
    <w:rsid w:val="004F1194"/>
    <w:rsid w:val="004F1EB4"/>
    <w:rsid w:val="004F2133"/>
    <w:rsid w:val="004F2185"/>
    <w:rsid w:val="004F2ADB"/>
    <w:rsid w:val="004F4BA8"/>
    <w:rsid w:val="004F50BD"/>
    <w:rsid w:val="004F51B1"/>
    <w:rsid w:val="004F5218"/>
    <w:rsid w:val="004F67E5"/>
    <w:rsid w:val="004F7645"/>
    <w:rsid w:val="00500475"/>
    <w:rsid w:val="005020F0"/>
    <w:rsid w:val="00502AEC"/>
    <w:rsid w:val="00503611"/>
    <w:rsid w:val="00503E41"/>
    <w:rsid w:val="005049A2"/>
    <w:rsid w:val="00504B5E"/>
    <w:rsid w:val="00504C1F"/>
    <w:rsid w:val="0050579F"/>
    <w:rsid w:val="00505D89"/>
    <w:rsid w:val="0050753E"/>
    <w:rsid w:val="00507F19"/>
    <w:rsid w:val="005100C7"/>
    <w:rsid w:val="0051064C"/>
    <w:rsid w:val="00512007"/>
    <w:rsid w:val="00513564"/>
    <w:rsid w:val="00513595"/>
    <w:rsid w:val="005136FB"/>
    <w:rsid w:val="00513C66"/>
    <w:rsid w:val="00513FB9"/>
    <w:rsid w:val="00514BD7"/>
    <w:rsid w:val="00515E93"/>
    <w:rsid w:val="00515F47"/>
    <w:rsid w:val="0051609E"/>
    <w:rsid w:val="0051689A"/>
    <w:rsid w:val="00517733"/>
    <w:rsid w:val="005178C9"/>
    <w:rsid w:val="00520066"/>
    <w:rsid w:val="00520D99"/>
    <w:rsid w:val="00521515"/>
    <w:rsid w:val="005227EF"/>
    <w:rsid w:val="00522BE6"/>
    <w:rsid w:val="00522D97"/>
    <w:rsid w:val="00523DBC"/>
    <w:rsid w:val="00524785"/>
    <w:rsid w:val="00525A8F"/>
    <w:rsid w:val="00525D27"/>
    <w:rsid w:val="0052641D"/>
    <w:rsid w:val="0052797A"/>
    <w:rsid w:val="00527EB9"/>
    <w:rsid w:val="005301C5"/>
    <w:rsid w:val="005316E5"/>
    <w:rsid w:val="00531F16"/>
    <w:rsid w:val="005328C8"/>
    <w:rsid w:val="00533254"/>
    <w:rsid w:val="005332A6"/>
    <w:rsid w:val="00533735"/>
    <w:rsid w:val="00534464"/>
    <w:rsid w:val="00534E82"/>
    <w:rsid w:val="00535DF1"/>
    <w:rsid w:val="0053765D"/>
    <w:rsid w:val="005377AD"/>
    <w:rsid w:val="00540437"/>
    <w:rsid w:val="005409A1"/>
    <w:rsid w:val="005409B8"/>
    <w:rsid w:val="00541F67"/>
    <w:rsid w:val="005421A3"/>
    <w:rsid w:val="00542FBF"/>
    <w:rsid w:val="005431D6"/>
    <w:rsid w:val="005433AA"/>
    <w:rsid w:val="00544C80"/>
    <w:rsid w:val="00545871"/>
    <w:rsid w:val="00546AF1"/>
    <w:rsid w:val="005478EE"/>
    <w:rsid w:val="0055022D"/>
    <w:rsid w:val="00550C0D"/>
    <w:rsid w:val="00552428"/>
    <w:rsid w:val="0055297A"/>
    <w:rsid w:val="0055364C"/>
    <w:rsid w:val="00553B51"/>
    <w:rsid w:val="005545AA"/>
    <w:rsid w:val="00554C3A"/>
    <w:rsid w:val="00555BD8"/>
    <w:rsid w:val="00555C98"/>
    <w:rsid w:val="005572DB"/>
    <w:rsid w:val="00557538"/>
    <w:rsid w:val="00557CFE"/>
    <w:rsid w:val="00561714"/>
    <w:rsid w:val="00561B34"/>
    <w:rsid w:val="00562838"/>
    <w:rsid w:val="00563264"/>
    <w:rsid w:val="0056460C"/>
    <w:rsid w:val="00565657"/>
    <w:rsid w:val="00565976"/>
    <w:rsid w:val="00565D75"/>
    <w:rsid w:val="00566646"/>
    <w:rsid w:val="00566B41"/>
    <w:rsid w:val="00566C73"/>
    <w:rsid w:val="00567E60"/>
    <w:rsid w:val="00567FC9"/>
    <w:rsid w:val="00570673"/>
    <w:rsid w:val="0057080E"/>
    <w:rsid w:val="00571EF1"/>
    <w:rsid w:val="005750DA"/>
    <w:rsid w:val="005761B7"/>
    <w:rsid w:val="00576D1D"/>
    <w:rsid w:val="00576FB7"/>
    <w:rsid w:val="005773CD"/>
    <w:rsid w:val="00577A32"/>
    <w:rsid w:val="00580680"/>
    <w:rsid w:val="00580DC3"/>
    <w:rsid w:val="005836CA"/>
    <w:rsid w:val="00583F48"/>
    <w:rsid w:val="00585CE0"/>
    <w:rsid w:val="0058641C"/>
    <w:rsid w:val="00586727"/>
    <w:rsid w:val="00587349"/>
    <w:rsid w:val="00587375"/>
    <w:rsid w:val="00587575"/>
    <w:rsid w:val="00590123"/>
    <w:rsid w:val="005902CF"/>
    <w:rsid w:val="00590FDD"/>
    <w:rsid w:val="0059134C"/>
    <w:rsid w:val="005918C1"/>
    <w:rsid w:val="005918D3"/>
    <w:rsid w:val="0059365A"/>
    <w:rsid w:val="00593802"/>
    <w:rsid w:val="00595268"/>
    <w:rsid w:val="005967E1"/>
    <w:rsid w:val="005A0778"/>
    <w:rsid w:val="005A0E09"/>
    <w:rsid w:val="005A0E36"/>
    <w:rsid w:val="005A1190"/>
    <w:rsid w:val="005A18E6"/>
    <w:rsid w:val="005A1DFF"/>
    <w:rsid w:val="005A3AB7"/>
    <w:rsid w:val="005A46C1"/>
    <w:rsid w:val="005A4C25"/>
    <w:rsid w:val="005A5182"/>
    <w:rsid w:val="005A6500"/>
    <w:rsid w:val="005A725B"/>
    <w:rsid w:val="005A764A"/>
    <w:rsid w:val="005A794D"/>
    <w:rsid w:val="005B08B4"/>
    <w:rsid w:val="005B0C7A"/>
    <w:rsid w:val="005B131C"/>
    <w:rsid w:val="005B1D93"/>
    <w:rsid w:val="005B2677"/>
    <w:rsid w:val="005B5D9C"/>
    <w:rsid w:val="005B7A12"/>
    <w:rsid w:val="005B7A64"/>
    <w:rsid w:val="005C1C0C"/>
    <w:rsid w:val="005C260E"/>
    <w:rsid w:val="005C268E"/>
    <w:rsid w:val="005C3082"/>
    <w:rsid w:val="005C583D"/>
    <w:rsid w:val="005C6601"/>
    <w:rsid w:val="005C67D5"/>
    <w:rsid w:val="005C71EE"/>
    <w:rsid w:val="005D0C92"/>
    <w:rsid w:val="005D2313"/>
    <w:rsid w:val="005D28D8"/>
    <w:rsid w:val="005D37CB"/>
    <w:rsid w:val="005D39C2"/>
    <w:rsid w:val="005D3C28"/>
    <w:rsid w:val="005D48CC"/>
    <w:rsid w:val="005D52BB"/>
    <w:rsid w:val="005D5439"/>
    <w:rsid w:val="005D5463"/>
    <w:rsid w:val="005D5F1A"/>
    <w:rsid w:val="005D6017"/>
    <w:rsid w:val="005D70B2"/>
    <w:rsid w:val="005D7EEB"/>
    <w:rsid w:val="005E1C58"/>
    <w:rsid w:val="005E25FE"/>
    <w:rsid w:val="005E2BD9"/>
    <w:rsid w:val="005E4188"/>
    <w:rsid w:val="005E4602"/>
    <w:rsid w:val="005E494A"/>
    <w:rsid w:val="005E49C0"/>
    <w:rsid w:val="005E4B66"/>
    <w:rsid w:val="005E576A"/>
    <w:rsid w:val="005E5CB7"/>
    <w:rsid w:val="005E661C"/>
    <w:rsid w:val="005E6768"/>
    <w:rsid w:val="005E6ECC"/>
    <w:rsid w:val="005F07B8"/>
    <w:rsid w:val="005F0833"/>
    <w:rsid w:val="005F1079"/>
    <w:rsid w:val="005F1604"/>
    <w:rsid w:val="005F1BBE"/>
    <w:rsid w:val="005F2567"/>
    <w:rsid w:val="005F3632"/>
    <w:rsid w:val="005F3C8C"/>
    <w:rsid w:val="005F4716"/>
    <w:rsid w:val="005F48DA"/>
    <w:rsid w:val="005F4AD5"/>
    <w:rsid w:val="005F4EBC"/>
    <w:rsid w:val="005F534B"/>
    <w:rsid w:val="005F64C6"/>
    <w:rsid w:val="005F64E8"/>
    <w:rsid w:val="005F694B"/>
    <w:rsid w:val="005F6965"/>
    <w:rsid w:val="005F7331"/>
    <w:rsid w:val="005F76A8"/>
    <w:rsid w:val="005F7B1B"/>
    <w:rsid w:val="0060136A"/>
    <w:rsid w:val="006024F3"/>
    <w:rsid w:val="0060403B"/>
    <w:rsid w:val="00604173"/>
    <w:rsid w:val="00604277"/>
    <w:rsid w:val="00605BC8"/>
    <w:rsid w:val="0060603A"/>
    <w:rsid w:val="00606B2D"/>
    <w:rsid w:val="00607C41"/>
    <w:rsid w:val="00607F99"/>
    <w:rsid w:val="006110BC"/>
    <w:rsid w:val="006112D0"/>
    <w:rsid w:val="0061198B"/>
    <w:rsid w:val="00611C5B"/>
    <w:rsid w:val="0061218E"/>
    <w:rsid w:val="0061233F"/>
    <w:rsid w:val="0061269B"/>
    <w:rsid w:val="006131B6"/>
    <w:rsid w:val="00613891"/>
    <w:rsid w:val="00613B71"/>
    <w:rsid w:val="00613FA8"/>
    <w:rsid w:val="00614926"/>
    <w:rsid w:val="00614CD9"/>
    <w:rsid w:val="00614D59"/>
    <w:rsid w:val="006155AC"/>
    <w:rsid w:val="00615B3C"/>
    <w:rsid w:val="00616A36"/>
    <w:rsid w:val="0062090E"/>
    <w:rsid w:val="0062148B"/>
    <w:rsid w:val="00621FB9"/>
    <w:rsid w:val="0062240C"/>
    <w:rsid w:val="00622707"/>
    <w:rsid w:val="00623367"/>
    <w:rsid w:val="00623446"/>
    <w:rsid w:val="00623807"/>
    <w:rsid w:val="00623A72"/>
    <w:rsid w:val="00623A82"/>
    <w:rsid w:val="00625081"/>
    <w:rsid w:val="00625745"/>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4CF6"/>
    <w:rsid w:val="0063515C"/>
    <w:rsid w:val="006356E4"/>
    <w:rsid w:val="00635E5F"/>
    <w:rsid w:val="00636F11"/>
    <w:rsid w:val="006371FB"/>
    <w:rsid w:val="006371FC"/>
    <w:rsid w:val="006375FF"/>
    <w:rsid w:val="00637867"/>
    <w:rsid w:val="006416EF"/>
    <w:rsid w:val="00646081"/>
    <w:rsid w:val="0064693E"/>
    <w:rsid w:val="00646BF4"/>
    <w:rsid w:val="00646CD6"/>
    <w:rsid w:val="00646EAD"/>
    <w:rsid w:val="00646F2E"/>
    <w:rsid w:val="006477A1"/>
    <w:rsid w:val="00647C0B"/>
    <w:rsid w:val="00650C82"/>
    <w:rsid w:val="00651D29"/>
    <w:rsid w:val="00652A7D"/>
    <w:rsid w:val="00654088"/>
    <w:rsid w:val="00655FB0"/>
    <w:rsid w:val="00656209"/>
    <w:rsid w:val="0065672D"/>
    <w:rsid w:val="006568A1"/>
    <w:rsid w:val="00657771"/>
    <w:rsid w:val="00660C8D"/>
    <w:rsid w:val="006619FB"/>
    <w:rsid w:val="00661CD8"/>
    <w:rsid w:val="00662770"/>
    <w:rsid w:val="00662C26"/>
    <w:rsid w:val="00663BDB"/>
    <w:rsid w:val="0066405F"/>
    <w:rsid w:val="00665A2A"/>
    <w:rsid w:val="006709DB"/>
    <w:rsid w:val="00670A4E"/>
    <w:rsid w:val="0067134F"/>
    <w:rsid w:val="006718DC"/>
    <w:rsid w:val="00672821"/>
    <w:rsid w:val="0067284E"/>
    <w:rsid w:val="00672A19"/>
    <w:rsid w:val="0067393D"/>
    <w:rsid w:val="00674AE3"/>
    <w:rsid w:val="00675DD6"/>
    <w:rsid w:val="00675E30"/>
    <w:rsid w:val="00675FDB"/>
    <w:rsid w:val="00676B74"/>
    <w:rsid w:val="006776E1"/>
    <w:rsid w:val="00677898"/>
    <w:rsid w:val="00677F75"/>
    <w:rsid w:val="00680064"/>
    <w:rsid w:val="00680F1E"/>
    <w:rsid w:val="006816E1"/>
    <w:rsid w:val="00681D1D"/>
    <w:rsid w:val="0068280A"/>
    <w:rsid w:val="00682FB5"/>
    <w:rsid w:val="0068424B"/>
    <w:rsid w:val="00684B82"/>
    <w:rsid w:val="00685740"/>
    <w:rsid w:val="00687797"/>
    <w:rsid w:val="00687962"/>
    <w:rsid w:val="00687AF8"/>
    <w:rsid w:val="00687BA4"/>
    <w:rsid w:val="00691BE6"/>
    <w:rsid w:val="0069235E"/>
    <w:rsid w:val="00692ABE"/>
    <w:rsid w:val="00693378"/>
    <w:rsid w:val="00693899"/>
    <w:rsid w:val="006939A4"/>
    <w:rsid w:val="00693BD6"/>
    <w:rsid w:val="006946D8"/>
    <w:rsid w:val="00694774"/>
    <w:rsid w:val="006959DD"/>
    <w:rsid w:val="00696405"/>
    <w:rsid w:val="00696466"/>
    <w:rsid w:val="00696A78"/>
    <w:rsid w:val="00696BFC"/>
    <w:rsid w:val="00696D8B"/>
    <w:rsid w:val="00696EFD"/>
    <w:rsid w:val="00696FCB"/>
    <w:rsid w:val="006975BC"/>
    <w:rsid w:val="00697AFB"/>
    <w:rsid w:val="006A0747"/>
    <w:rsid w:val="006A1945"/>
    <w:rsid w:val="006A1FB6"/>
    <w:rsid w:val="006A2832"/>
    <w:rsid w:val="006A28FB"/>
    <w:rsid w:val="006A30AE"/>
    <w:rsid w:val="006A3552"/>
    <w:rsid w:val="006A373F"/>
    <w:rsid w:val="006A4501"/>
    <w:rsid w:val="006A4717"/>
    <w:rsid w:val="006A5FFF"/>
    <w:rsid w:val="006A666A"/>
    <w:rsid w:val="006A6CB2"/>
    <w:rsid w:val="006A721F"/>
    <w:rsid w:val="006A7772"/>
    <w:rsid w:val="006B0804"/>
    <w:rsid w:val="006B0D06"/>
    <w:rsid w:val="006B17BD"/>
    <w:rsid w:val="006B17C0"/>
    <w:rsid w:val="006B29DB"/>
    <w:rsid w:val="006B3271"/>
    <w:rsid w:val="006B486A"/>
    <w:rsid w:val="006B49EE"/>
    <w:rsid w:val="006B4AF4"/>
    <w:rsid w:val="006B4B69"/>
    <w:rsid w:val="006B4D15"/>
    <w:rsid w:val="006B537A"/>
    <w:rsid w:val="006C2EE0"/>
    <w:rsid w:val="006C4A28"/>
    <w:rsid w:val="006C5005"/>
    <w:rsid w:val="006C54B1"/>
    <w:rsid w:val="006C5545"/>
    <w:rsid w:val="006C7A38"/>
    <w:rsid w:val="006C7D2F"/>
    <w:rsid w:val="006D0583"/>
    <w:rsid w:val="006D15BE"/>
    <w:rsid w:val="006D206F"/>
    <w:rsid w:val="006D42C2"/>
    <w:rsid w:val="006D531A"/>
    <w:rsid w:val="006D6694"/>
    <w:rsid w:val="006D707F"/>
    <w:rsid w:val="006D7810"/>
    <w:rsid w:val="006D7CF6"/>
    <w:rsid w:val="006D7E56"/>
    <w:rsid w:val="006E20E3"/>
    <w:rsid w:val="006E2938"/>
    <w:rsid w:val="006E35F1"/>
    <w:rsid w:val="006E3E18"/>
    <w:rsid w:val="006E40C0"/>
    <w:rsid w:val="006E4C65"/>
    <w:rsid w:val="006E50F4"/>
    <w:rsid w:val="006E5A50"/>
    <w:rsid w:val="006E6577"/>
    <w:rsid w:val="006E6E76"/>
    <w:rsid w:val="006E72FD"/>
    <w:rsid w:val="006E7522"/>
    <w:rsid w:val="006E7AD9"/>
    <w:rsid w:val="006E7EA1"/>
    <w:rsid w:val="006F00CF"/>
    <w:rsid w:val="006F07B9"/>
    <w:rsid w:val="006F0887"/>
    <w:rsid w:val="006F0EBC"/>
    <w:rsid w:val="006F150F"/>
    <w:rsid w:val="006F15E8"/>
    <w:rsid w:val="006F1C1B"/>
    <w:rsid w:val="006F1E50"/>
    <w:rsid w:val="006F2258"/>
    <w:rsid w:val="006F2749"/>
    <w:rsid w:val="006F3213"/>
    <w:rsid w:val="006F3646"/>
    <w:rsid w:val="006F4609"/>
    <w:rsid w:val="006F5353"/>
    <w:rsid w:val="006F5863"/>
    <w:rsid w:val="006F6733"/>
    <w:rsid w:val="006F6DCF"/>
    <w:rsid w:val="00701579"/>
    <w:rsid w:val="00701B94"/>
    <w:rsid w:val="00701ECF"/>
    <w:rsid w:val="00702338"/>
    <w:rsid w:val="00702CB1"/>
    <w:rsid w:val="007034C7"/>
    <w:rsid w:val="00703776"/>
    <w:rsid w:val="0070409A"/>
    <w:rsid w:val="00704796"/>
    <w:rsid w:val="00704BAC"/>
    <w:rsid w:val="00705277"/>
    <w:rsid w:val="0070557A"/>
    <w:rsid w:val="007066F0"/>
    <w:rsid w:val="00707904"/>
    <w:rsid w:val="00707FDB"/>
    <w:rsid w:val="0071013A"/>
    <w:rsid w:val="00710202"/>
    <w:rsid w:val="00710979"/>
    <w:rsid w:val="00711D5D"/>
    <w:rsid w:val="0071288B"/>
    <w:rsid w:val="00713974"/>
    <w:rsid w:val="0071435E"/>
    <w:rsid w:val="007150AA"/>
    <w:rsid w:val="007151BB"/>
    <w:rsid w:val="0071560C"/>
    <w:rsid w:val="00715D0B"/>
    <w:rsid w:val="00716419"/>
    <w:rsid w:val="00716B35"/>
    <w:rsid w:val="0072062C"/>
    <w:rsid w:val="00720C28"/>
    <w:rsid w:val="007224BE"/>
    <w:rsid w:val="00724B8F"/>
    <w:rsid w:val="00725DB7"/>
    <w:rsid w:val="00725F4D"/>
    <w:rsid w:val="007273F0"/>
    <w:rsid w:val="00730675"/>
    <w:rsid w:val="007310E6"/>
    <w:rsid w:val="0073228D"/>
    <w:rsid w:val="00732A2E"/>
    <w:rsid w:val="00732B56"/>
    <w:rsid w:val="00733AD7"/>
    <w:rsid w:val="00735326"/>
    <w:rsid w:val="00735935"/>
    <w:rsid w:val="00735F99"/>
    <w:rsid w:val="00736750"/>
    <w:rsid w:val="00736A71"/>
    <w:rsid w:val="007371AF"/>
    <w:rsid w:val="0073739B"/>
    <w:rsid w:val="007376DE"/>
    <w:rsid w:val="00740645"/>
    <w:rsid w:val="0074129A"/>
    <w:rsid w:val="00741FA5"/>
    <w:rsid w:val="00742161"/>
    <w:rsid w:val="00742225"/>
    <w:rsid w:val="007423AB"/>
    <w:rsid w:val="00744AA9"/>
    <w:rsid w:val="00744B22"/>
    <w:rsid w:val="00744C2A"/>
    <w:rsid w:val="00744FE8"/>
    <w:rsid w:val="007453DB"/>
    <w:rsid w:val="00745918"/>
    <w:rsid w:val="00746999"/>
    <w:rsid w:val="00746F03"/>
    <w:rsid w:val="00747071"/>
    <w:rsid w:val="0074716E"/>
    <w:rsid w:val="00747B93"/>
    <w:rsid w:val="00750725"/>
    <w:rsid w:val="00751407"/>
    <w:rsid w:val="00751AD3"/>
    <w:rsid w:val="00751EC6"/>
    <w:rsid w:val="00752B4F"/>
    <w:rsid w:val="00752C71"/>
    <w:rsid w:val="0075389C"/>
    <w:rsid w:val="00754995"/>
    <w:rsid w:val="00754F79"/>
    <w:rsid w:val="00755794"/>
    <w:rsid w:val="00757437"/>
    <w:rsid w:val="00760621"/>
    <w:rsid w:val="00760649"/>
    <w:rsid w:val="00760FC0"/>
    <w:rsid w:val="00761FE0"/>
    <w:rsid w:val="00762D6E"/>
    <w:rsid w:val="007646E1"/>
    <w:rsid w:val="0076576A"/>
    <w:rsid w:val="00765AA5"/>
    <w:rsid w:val="0076784F"/>
    <w:rsid w:val="007706E7"/>
    <w:rsid w:val="00770B7D"/>
    <w:rsid w:val="00770BFC"/>
    <w:rsid w:val="00771B42"/>
    <w:rsid w:val="007728A0"/>
    <w:rsid w:val="00774742"/>
    <w:rsid w:val="0077488C"/>
    <w:rsid w:val="0077495F"/>
    <w:rsid w:val="007749D9"/>
    <w:rsid w:val="00774D24"/>
    <w:rsid w:val="00774F9F"/>
    <w:rsid w:val="0077531C"/>
    <w:rsid w:val="00775598"/>
    <w:rsid w:val="00775723"/>
    <w:rsid w:val="00775994"/>
    <w:rsid w:val="00776BEE"/>
    <w:rsid w:val="00777B57"/>
    <w:rsid w:val="00777C42"/>
    <w:rsid w:val="007826D7"/>
    <w:rsid w:val="00783B14"/>
    <w:rsid w:val="00783B49"/>
    <w:rsid w:val="007842F8"/>
    <w:rsid w:val="00784449"/>
    <w:rsid w:val="00784CD8"/>
    <w:rsid w:val="0078563B"/>
    <w:rsid w:val="00785A0B"/>
    <w:rsid w:val="00785AAA"/>
    <w:rsid w:val="007864E2"/>
    <w:rsid w:val="00786962"/>
    <w:rsid w:val="00786C0F"/>
    <w:rsid w:val="0078758B"/>
    <w:rsid w:val="007877E6"/>
    <w:rsid w:val="00790811"/>
    <w:rsid w:val="00791390"/>
    <w:rsid w:val="00791449"/>
    <w:rsid w:val="007927D7"/>
    <w:rsid w:val="00792A5A"/>
    <w:rsid w:val="007941A4"/>
    <w:rsid w:val="007942A7"/>
    <w:rsid w:val="00794490"/>
    <w:rsid w:val="00795097"/>
    <w:rsid w:val="00795311"/>
    <w:rsid w:val="00795CDF"/>
    <w:rsid w:val="007A0071"/>
    <w:rsid w:val="007A0442"/>
    <w:rsid w:val="007A0A1D"/>
    <w:rsid w:val="007A126E"/>
    <w:rsid w:val="007A1543"/>
    <w:rsid w:val="007A25FA"/>
    <w:rsid w:val="007A2C58"/>
    <w:rsid w:val="007A2DAE"/>
    <w:rsid w:val="007A2F5B"/>
    <w:rsid w:val="007A3B74"/>
    <w:rsid w:val="007A3E38"/>
    <w:rsid w:val="007A61DB"/>
    <w:rsid w:val="007A67A3"/>
    <w:rsid w:val="007A79A7"/>
    <w:rsid w:val="007B2705"/>
    <w:rsid w:val="007B30BD"/>
    <w:rsid w:val="007B34E6"/>
    <w:rsid w:val="007B3D76"/>
    <w:rsid w:val="007B4BDE"/>
    <w:rsid w:val="007B5089"/>
    <w:rsid w:val="007B5E52"/>
    <w:rsid w:val="007B655E"/>
    <w:rsid w:val="007B6881"/>
    <w:rsid w:val="007B7CA7"/>
    <w:rsid w:val="007C0044"/>
    <w:rsid w:val="007C123B"/>
    <w:rsid w:val="007C26F1"/>
    <w:rsid w:val="007C3228"/>
    <w:rsid w:val="007C4E3A"/>
    <w:rsid w:val="007C503C"/>
    <w:rsid w:val="007C6329"/>
    <w:rsid w:val="007C63CC"/>
    <w:rsid w:val="007C6786"/>
    <w:rsid w:val="007C692F"/>
    <w:rsid w:val="007C69AB"/>
    <w:rsid w:val="007C6F4C"/>
    <w:rsid w:val="007C75DA"/>
    <w:rsid w:val="007C7809"/>
    <w:rsid w:val="007C7E5C"/>
    <w:rsid w:val="007D029F"/>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4C8"/>
    <w:rsid w:val="007E6F3B"/>
    <w:rsid w:val="007E768B"/>
    <w:rsid w:val="007E7D8E"/>
    <w:rsid w:val="007E7DAF"/>
    <w:rsid w:val="007F01DC"/>
    <w:rsid w:val="007F0570"/>
    <w:rsid w:val="007F2AF6"/>
    <w:rsid w:val="007F2C6A"/>
    <w:rsid w:val="007F2EBC"/>
    <w:rsid w:val="007F36E8"/>
    <w:rsid w:val="007F4EFC"/>
    <w:rsid w:val="007F5A5E"/>
    <w:rsid w:val="007F5E71"/>
    <w:rsid w:val="007F6127"/>
    <w:rsid w:val="007F6CD9"/>
    <w:rsid w:val="007F7104"/>
    <w:rsid w:val="008001C9"/>
    <w:rsid w:val="008003C6"/>
    <w:rsid w:val="008009AA"/>
    <w:rsid w:val="008010EC"/>
    <w:rsid w:val="008012C3"/>
    <w:rsid w:val="008015FF"/>
    <w:rsid w:val="00801AC1"/>
    <w:rsid w:val="00801F8F"/>
    <w:rsid w:val="00802F20"/>
    <w:rsid w:val="00803633"/>
    <w:rsid w:val="00803CE0"/>
    <w:rsid w:val="0080510C"/>
    <w:rsid w:val="00805A29"/>
    <w:rsid w:val="00806A7C"/>
    <w:rsid w:val="00806C51"/>
    <w:rsid w:val="0081089E"/>
    <w:rsid w:val="00810FCF"/>
    <w:rsid w:val="0081274A"/>
    <w:rsid w:val="0081292C"/>
    <w:rsid w:val="00813A48"/>
    <w:rsid w:val="00813EDE"/>
    <w:rsid w:val="00814244"/>
    <w:rsid w:val="00814251"/>
    <w:rsid w:val="0081481A"/>
    <w:rsid w:val="00814EA8"/>
    <w:rsid w:val="00814F7B"/>
    <w:rsid w:val="00816CFA"/>
    <w:rsid w:val="00820312"/>
    <w:rsid w:val="008214B7"/>
    <w:rsid w:val="00821D50"/>
    <w:rsid w:val="00822010"/>
    <w:rsid w:val="008228ED"/>
    <w:rsid w:val="00823027"/>
    <w:rsid w:val="008230BC"/>
    <w:rsid w:val="008231D1"/>
    <w:rsid w:val="00824B87"/>
    <w:rsid w:val="008254D3"/>
    <w:rsid w:val="00825FB8"/>
    <w:rsid w:val="00826F2B"/>
    <w:rsid w:val="008273E3"/>
    <w:rsid w:val="008274A2"/>
    <w:rsid w:val="00831FA8"/>
    <w:rsid w:val="008324A8"/>
    <w:rsid w:val="00833733"/>
    <w:rsid w:val="00833B0F"/>
    <w:rsid w:val="008366A0"/>
    <w:rsid w:val="008374CE"/>
    <w:rsid w:val="008379CF"/>
    <w:rsid w:val="00840155"/>
    <w:rsid w:val="00841F1E"/>
    <w:rsid w:val="00842356"/>
    <w:rsid w:val="00842D76"/>
    <w:rsid w:val="008432B2"/>
    <w:rsid w:val="00843533"/>
    <w:rsid w:val="008440AE"/>
    <w:rsid w:val="008444DE"/>
    <w:rsid w:val="0084555E"/>
    <w:rsid w:val="00846B9B"/>
    <w:rsid w:val="008513CF"/>
    <w:rsid w:val="008526D7"/>
    <w:rsid w:val="00852907"/>
    <w:rsid w:val="00852A56"/>
    <w:rsid w:val="00853AD6"/>
    <w:rsid w:val="008553A6"/>
    <w:rsid w:val="00855BB6"/>
    <w:rsid w:val="00855F87"/>
    <w:rsid w:val="008572C6"/>
    <w:rsid w:val="008606B3"/>
    <w:rsid w:val="00860830"/>
    <w:rsid w:val="008619ED"/>
    <w:rsid w:val="00862C24"/>
    <w:rsid w:val="00863A3A"/>
    <w:rsid w:val="00863CEE"/>
    <w:rsid w:val="00864132"/>
    <w:rsid w:val="00864A40"/>
    <w:rsid w:val="0086521A"/>
    <w:rsid w:val="008655CE"/>
    <w:rsid w:val="00865875"/>
    <w:rsid w:val="0086607F"/>
    <w:rsid w:val="0086618A"/>
    <w:rsid w:val="008671DE"/>
    <w:rsid w:val="00867A4F"/>
    <w:rsid w:val="00870AC2"/>
    <w:rsid w:val="0087108A"/>
    <w:rsid w:val="008721A5"/>
    <w:rsid w:val="00872585"/>
    <w:rsid w:val="00872649"/>
    <w:rsid w:val="0087277B"/>
    <w:rsid w:val="0087358D"/>
    <w:rsid w:val="00874677"/>
    <w:rsid w:val="008747E5"/>
    <w:rsid w:val="00874A13"/>
    <w:rsid w:val="00874D4D"/>
    <w:rsid w:val="00875345"/>
    <w:rsid w:val="00875765"/>
    <w:rsid w:val="00875BC1"/>
    <w:rsid w:val="00876387"/>
    <w:rsid w:val="00876409"/>
    <w:rsid w:val="008766E1"/>
    <w:rsid w:val="00876823"/>
    <w:rsid w:val="00876B42"/>
    <w:rsid w:val="008779AE"/>
    <w:rsid w:val="00877DCB"/>
    <w:rsid w:val="0088013E"/>
    <w:rsid w:val="00880C6A"/>
    <w:rsid w:val="00881C17"/>
    <w:rsid w:val="0088297E"/>
    <w:rsid w:val="00883F5A"/>
    <w:rsid w:val="008844D1"/>
    <w:rsid w:val="008845FC"/>
    <w:rsid w:val="008847AA"/>
    <w:rsid w:val="008848CA"/>
    <w:rsid w:val="0088498F"/>
    <w:rsid w:val="00885A69"/>
    <w:rsid w:val="00886644"/>
    <w:rsid w:val="008866DD"/>
    <w:rsid w:val="0088701F"/>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3026"/>
    <w:rsid w:val="008A42E8"/>
    <w:rsid w:val="008A4931"/>
    <w:rsid w:val="008A4D36"/>
    <w:rsid w:val="008A58E4"/>
    <w:rsid w:val="008A6E03"/>
    <w:rsid w:val="008B1350"/>
    <w:rsid w:val="008B143B"/>
    <w:rsid w:val="008B244E"/>
    <w:rsid w:val="008B32E4"/>
    <w:rsid w:val="008B51D4"/>
    <w:rsid w:val="008B5644"/>
    <w:rsid w:val="008B56FD"/>
    <w:rsid w:val="008B594D"/>
    <w:rsid w:val="008B6704"/>
    <w:rsid w:val="008B67F0"/>
    <w:rsid w:val="008B6FE3"/>
    <w:rsid w:val="008B7079"/>
    <w:rsid w:val="008B75FF"/>
    <w:rsid w:val="008B7E74"/>
    <w:rsid w:val="008C032B"/>
    <w:rsid w:val="008C03AC"/>
    <w:rsid w:val="008C0721"/>
    <w:rsid w:val="008C1ABC"/>
    <w:rsid w:val="008C1F17"/>
    <w:rsid w:val="008C2053"/>
    <w:rsid w:val="008C3BB1"/>
    <w:rsid w:val="008C3F07"/>
    <w:rsid w:val="008C3F57"/>
    <w:rsid w:val="008C401C"/>
    <w:rsid w:val="008C4173"/>
    <w:rsid w:val="008C4236"/>
    <w:rsid w:val="008C6D6E"/>
    <w:rsid w:val="008C6FF8"/>
    <w:rsid w:val="008C754E"/>
    <w:rsid w:val="008C7DE8"/>
    <w:rsid w:val="008D127D"/>
    <w:rsid w:val="008D204F"/>
    <w:rsid w:val="008D2312"/>
    <w:rsid w:val="008D2DFC"/>
    <w:rsid w:val="008D4A6B"/>
    <w:rsid w:val="008D4A78"/>
    <w:rsid w:val="008D5083"/>
    <w:rsid w:val="008D5A93"/>
    <w:rsid w:val="008D7C1B"/>
    <w:rsid w:val="008E04D0"/>
    <w:rsid w:val="008E0D16"/>
    <w:rsid w:val="008E25A7"/>
    <w:rsid w:val="008E2C2E"/>
    <w:rsid w:val="008E329C"/>
    <w:rsid w:val="008E416F"/>
    <w:rsid w:val="008E52A7"/>
    <w:rsid w:val="008E55BA"/>
    <w:rsid w:val="008E6503"/>
    <w:rsid w:val="008E6568"/>
    <w:rsid w:val="008E7661"/>
    <w:rsid w:val="008F00D4"/>
    <w:rsid w:val="008F0131"/>
    <w:rsid w:val="008F01C0"/>
    <w:rsid w:val="008F0474"/>
    <w:rsid w:val="008F0AA8"/>
    <w:rsid w:val="008F194B"/>
    <w:rsid w:val="008F3047"/>
    <w:rsid w:val="008F3247"/>
    <w:rsid w:val="008F3D2D"/>
    <w:rsid w:val="008F3F3C"/>
    <w:rsid w:val="008F40DF"/>
    <w:rsid w:val="008F4325"/>
    <w:rsid w:val="008F463E"/>
    <w:rsid w:val="008F5CC7"/>
    <w:rsid w:val="008F5F7C"/>
    <w:rsid w:val="008F6639"/>
    <w:rsid w:val="008F6BCB"/>
    <w:rsid w:val="008F6DAF"/>
    <w:rsid w:val="008F6E43"/>
    <w:rsid w:val="008F7539"/>
    <w:rsid w:val="009008B0"/>
    <w:rsid w:val="00901468"/>
    <w:rsid w:val="0090234D"/>
    <w:rsid w:val="00904978"/>
    <w:rsid w:val="0090549A"/>
    <w:rsid w:val="009057A4"/>
    <w:rsid w:val="00905844"/>
    <w:rsid w:val="00905B81"/>
    <w:rsid w:val="0090653C"/>
    <w:rsid w:val="00906C83"/>
    <w:rsid w:val="00906D01"/>
    <w:rsid w:val="00907275"/>
    <w:rsid w:val="00910679"/>
    <w:rsid w:val="00910D18"/>
    <w:rsid w:val="00911D0F"/>
    <w:rsid w:val="00912755"/>
    <w:rsid w:val="009128F5"/>
    <w:rsid w:val="00912C02"/>
    <w:rsid w:val="009134FE"/>
    <w:rsid w:val="00914835"/>
    <w:rsid w:val="009151E4"/>
    <w:rsid w:val="00915AAD"/>
    <w:rsid w:val="00915FD3"/>
    <w:rsid w:val="009164AC"/>
    <w:rsid w:val="00916FDE"/>
    <w:rsid w:val="00917C4D"/>
    <w:rsid w:val="009203BE"/>
    <w:rsid w:val="00920718"/>
    <w:rsid w:val="00920FA4"/>
    <w:rsid w:val="009230DD"/>
    <w:rsid w:val="00923EC0"/>
    <w:rsid w:val="00923FF7"/>
    <w:rsid w:val="00924994"/>
    <w:rsid w:val="00925309"/>
    <w:rsid w:val="009268F0"/>
    <w:rsid w:val="00926E67"/>
    <w:rsid w:val="00927D3B"/>
    <w:rsid w:val="009303D6"/>
    <w:rsid w:val="00931606"/>
    <w:rsid w:val="00931737"/>
    <w:rsid w:val="00931EDB"/>
    <w:rsid w:val="00932A00"/>
    <w:rsid w:val="0093490A"/>
    <w:rsid w:val="0093493D"/>
    <w:rsid w:val="00934E66"/>
    <w:rsid w:val="00934F66"/>
    <w:rsid w:val="00935EDA"/>
    <w:rsid w:val="009364EE"/>
    <w:rsid w:val="009368D9"/>
    <w:rsid w:val="00936A74"/>
    <w:rsid w:val="00936FCF"/>
    <w:rsid w:val="0094068C"/>
    <w:rsid w:val="00940DA8"/>
    <w:rsid w:val="00941811"/>
    <w:rsid w:val="00941C6A"/>
    <w:rsid w:val="00942090"/>
    <w:rsid w:val="00942162"/>
    <w:rsid w:val="009430EF"/>
    <w:rsid w:val="00943A03"/>
    <w:rsid w:val="00944B3F"/>
    <w:rsid w:val="009464AF"/>
    <w:rsid w:val="00946CAC"/>
    <w:rsid w:val="00946FFC"/>
    <w:rsid w:val="009471EF"/>
    <w:rsid w:val="0094751D"/>
    <w:rsid w:val="00947B9D"/>
    <w:rsid w:val="00947C33"/>
    <w:rsid w:val="0095011A"/>
    <w:rsid w:val="00951795"/>
    <w:rsid w:val="00951CF1"/>
    <w:rsid w:val="0095260A"/>
    <w:rsid w:val="00952965"/>
    <w:rsid w:val="00952C6D"/>
    <w:rsid w:val="009531C9"/>
    <w:rsid w:val="00954429"/>
    <w:rsid w:val="00955AFF"/>
    <w:rsid w:val="00955CFB"/>
    <w:rsid w:val="00957052"/>
    <w:rsid w:val="00960361"/>
    <w:rsid w:val="009608D7"/>
    <w:rsid w:val="009614C4"/>
    <w:rsid w:val="009617B3"/>
    <w:rsid w:val="009624AF"/>
    <w:rsid w:val="00962E9C"/>
    <w:rsid w:val="009642C2"/>
    <w:rsid w:val="00964607"/>
    <w:rsid w:val="00964DA7"/>
    <w:rsid w:val="00965503"/>
    <w:rsid w:val="00965CA6"/>
    <w:rsid w:val="00965D16"/>
    <w:rsid w:val="0096605F"/>
    <w:rsid w:val="00966299"/>
    <w:rsid w:val="009662B3"/>
    <w:rsid w:val="00967ECC"/>
    <w:rsid w:val="009703D1"/>
    <w:rsid w:val="00970A66"/>
    <w:rsid w:val="009710AC"/>
    <w:rsid w:val="0097113B"/>
    <w:rsid w:val="00972089"/>
    <w:rsid w:val="00972450"/>
    <w:rsid w:val="00972817"/>
    <w:rsid w:val="00973CD9"/>
    <w:rsid w:val="00974135"/>
    <w:rsid w:val="0097518D"/>
    <w:rsid w:val="009757D2"/>
    <w:rsid w:val="00976C0C"/>
    <w:rsid w:val="00977F5F"/>
    <w:rsid w:val="00980560"/>
    <w:rsid w:val="009831FC"/>
    <w:rsid w:val="00983777"/>
    <w:rsid w:val="00983823"/>
    <w:rsid w:val="00983835"/>
    <w:rsid w:val="009840B6"/>
    <w:rsid w:val="0098527A"/>
    <w:rsid w:val="00985A4C"/>
    <w:rsid w:val="009861B1"/>
    <w:rsid w:val="009864A3"/>
    <w:rsid w:val="00987A64"/>
    <w:rsid w:val="0099084B"/>
    <w:rsid w:val="00990AFC"/>
    <w:rsid w:val="0099119A"/>
    <w:rsid w:val="00991D16"/>
    <w:rsid w:val="009929F5"/>
    <w:rsid w:val="00993378"/>
    <w:rsid w:val="009944A6"/>
    <w:rsid w:val="00994555"/>
    <w:rsid w:val="00994BD9"/>
    <w:rsid w:val="009952A1"/>
    <w:rsid w:val="00995902"/>
    <w:rsid w:val="00996155"/>
    <w:rsid w:val="009961A8"/>
    <w:rsid w:val="0099774E"/>
    <w:rsid w:val="009A0890"/>
    <w:rsid w:val="009A1F5F"/>
    <w:rsid w:val="009A2130"/>
    <w:rsid w:val="009A28E4"/>
    <w:rsid w:val="009A2A91"/>
    <w:rsid w:val="009A2DB5"/>
    <w:rsid w:val="009A33CA"/>
    <w:rsid w:val="009A3967"/>
    <w:rsid w:val="009A3CCD"/>
    <w:rsid w:val="009A4564"/>
    <w:rsid w:val="009A4664"/>
    <w:rsid w:val="009A54B8"/>
    <w:rsid w:val="009A551E"/>
    <w:rsid w:val="009A5C83"/>
    <w:rsid w:val="009A6033"/>
    <w:rsid w:val="009A6054"/>
    <w:rsid w:val="009A6245"/>
    <w:rsid w:val="009A69BC"/>
    <w:rsid w:val="009A7561"/>
    <w:rsid w:val="009B0F02"/>
    <w:rsid w:val="009B2003"/>
    <w:rsid w:val="009B2147"/>
    <w:rsid w:val="009B2A6D"/>
    <w:rsid w:val="009B2F0A"/>
    <w:rsid w:val="009B33BB"/>
    <w:rsid w:val="009B3A40"/>
    <w:rsid w:val="009B3B0D"/>
    <w:rsid w:val="009B3DF2"/>
    <w:rsid w:val="009B6319"/>
    <w:rsid w:val="009B654B"/>
    <w:rsid w:val="009B74DC"/>
    <w:rsid w:val="009B784A"/>
    <w:rsid w:val="009B7ADD"/>
    <w:rsid w:val="009C1B1B"/>
    <w:rsid w:val="009C1B68"/>
    <w:rsid w:val="009C23F3"/>
    <w:rsid w:val="009C7828"/>
    <w:rsid w:val="009D05CA"/>
    <w:rsid w:val="009D1D34"/>
    <w:rsid w:val="009D499B"/>
    <w:rsid w:val="009D524B"/>
    <w:rsid w:val="009D56DF"/>
    <w:rsid w:val="009D5B51"/>
    <w:rsid w:val="009D61F5"/>
    <w:rsid w:val="009D661E"/>
    <w:rsid w:val="009D6BE3"/>
    <w:rsid w:val="009D6C9F"/>
    <w:rsid w:val="009D6EB8"/>
    <w:rsid w:val="009D7510"/>
    <w:rsid w:val="009E0015"/>
    <w:rsid w:val="009E0BAC"/>
    <w:rsid w:val="009E0D84"/>
    <w:rsid w:val="009E1146"/>
    <w:rsid w:val="009E1462"/>
    <w:rsid w:val="009E1FAD"/>
    <w:rsid w:val="009E256D"/>
    <w:rsid w:val="009E32A2"/>
    <w:rsid w:val="009E371E"/>
    <w:rsid w:val="009E3B3D"/>
    <w:rsid w:val="009E3F4C"/>
    <w:rsid w:val="009E3F72"/>
    <w:rsid w:val="009E476C"/>
    <w:rsid w:val="009E4F5E"/>
    <w:rsid w:val="009E4FD7"/>
    <w:rsid w:val="009E5876"/>
    <w:rsid w:val="009E5B33"/>
    <w:rsid w:val="009E5EAC"/>
    <w:rsid w:val="009E6728"/>
    <w:rsid w:val="009E7496"/>
    <w:rsid w:val="009F035B"/>
    <w:rsid w:val="009F1037"/>
    <w:rsid w:val="009F1106"/>
    <w:rsid w:val="009F1357"/>
    <w:rsid w:val="009F1793"/>
    <w:rsid w:val="009F1B84"/>
    <w:rsid w:val="009F1CDE"/>
    <w:rsid w:val="009F1ED5"/>
    <w:rsid w:val="009F2A5F"/>
    <w:rsid w:val="009F2DAB"/>
    <w:rsid w:val="009F34E9"/>
    <w:rsid w:val="009F34ED"/>
    <w:rsid w:val="009F3C13"/>
    <w:rsid w:val="009F4766"/>
    <w:rsid w:val="009F624D"/>
    <w:rsid w:val="009F68BF"/>
    <w:rsid w:val="009F6C4E"/>
    <w:rsid w:val="009F7155"/>
    <w:rsid w:val="00A011FC"/>
    <w:rsid w:val="00A01C99"/>
    <w:rsid w:val="00A0285B"/>
    <w:rsid w:val="00A03035"/>
    <w:rsid w:val="00A0349F"/>
    <w:rsid w:val="00A05B94"/>
    <w:rsid w:val="00A070EF"/>
    <w:rsid w:val="00A07D1A"/>
    <w:rsid w:val="00A10181"/>
    <w:rsid w:val="00A106A5"/>
    <w:rsid w:val="00A10B15"/>
    <w:rsid w:val="00A10CF9"/>
    <w:rsid w:val="00A11D2D"/>
    <w:rsid w:val="00A13091"/>
    <w:rsid w:val="00A134ED"/>
    <w:rsid w:val="00A139FD"/>
    <w:rsid w:val="00A1487E"/>
    <w:rsid w:val="00A14E40"/>
    <w:rsid w:val="00A15F35"/>
    <w:rsid w:val="00A161AA"/>
    <w:rsid w:val="00A16B4A"/>
    <w:rsid w:val="00A1792A"/>
    <w:rsid w:val="00A17E52"/>
    <w:rsid w:val="00A17E69"/>
    <w:rsid w:val="00A20261"/>
    <w:rsid w:val="00A204B5"/>
    <w:rsid w:val="00A204DB"/>
    <w:rsid w:val="00A20FB3"/>
    <w:rsid w:val="00A21017"/>
    <w:rsid w:val="00A21713"/>
    <w:rsid w:val="00A21EA0"/>
    <w:rsid w:val="00A22413"/>
    <w:rsid w:val="00A22E73"/>
    <w:rsid w:val="00A23579"/>
    <w:rsid w:val="00A23B48"/>
    <w:rsid w:val="00A24025"/>
    <w:rsid w:val="00A24226"/>
    <w:rsid w:val="00A2458D"/>
    <w:rsid w:val="00A24C34"/>
    <w:rsid w:val="00A25A9B"/>
    <w:rsid w:val="00A26468"/>
    <w:rsid w:val="00A273C3"/>
    <w:rsid w:val="00A279BF"/>
    <w:rsid w:val="00A304BB"/>
    <w:rsid w:val="00A309AF"/>
    <w:rsid w:val="00A3236D"/>
    <w:rsid w:val="00A334FB"/>
    <w:rsid w:val="00A359E1"/>
    <w:rsid w:val="00A35BBC"/>
    <w:rsid w:val="00A35FD7"/>
    <w:rsid w:val="00A36BF1"/>
    <w:rsid w:val="00A40BA9"/>
    <w:rsid w:val="00A411BF"/>
    <w:rsid w:val="00A42BE4"/>
    <w:rsid w:val="00A43065"/>
    <w:rsid w:val="00A43C14"/>
    <w:rsid w:val="00A44186"/>
    <w:rsid w:val="00A44826"/>
    <w:rsid w:val="00A45B43"/>
    <w:rsid w:val="00A464F1"/>
    <w:rsid w:val="00A4768F"/>
    <w:rsid w:val="00A479EE"/>
    <w:rsid w:val="00A501F1"/>
    <w:rsid w:val="00A51314"/>
    <w:rsid w:val="00A51502"/>
    <w:rsid w:val="00A51B59"/>
    <w:rsid w:val="00A51B99"/>
    <w:rsid w:val="00A53280"/>
    <w:rsid w:val="00A54839"/>
    <w:rsid w:val="00A54C48"/>
    <w:rsid w:val="00A5503D"/>
    <w:rsid w:val="00A55932"/>
    <w:rsid w:val="00A55A32"/>
    <w:rsid w:val="00A55E33"/>
    <w:rsid w:val="00A563E4"/>
    <w:rsid w:val="00A56799"/>
    <w:rsid w:val="00A56B9B"/>
    <w:rsid w:val="00A5784E"/>
    <w:rsid w:val="00A57D7D"/>
    <w:rsid w:val="00A60240"/>
    <w:rsid w:val="00A60C6D"/>
    <w:rsid w:val="00A62948"/>
    <w:rsid w:val="00A62E5C"/>
    <w:rsid w:val="00A630E0"/>
    <w:rsid w:val="00A6329B"/>
    <w:rsid w:val="00A63703"/>
    <w:rsid w:val="00A641D8"/>
    <w:rsid w:val="00A645B0"/>
    <w:rsid w:val="00A64609"/>
    <w:rsid w:val="00A6494D"/>
    <w:rsid w:val="00A64986"/>
    <w:rsid w:val="00A66C4A"/>
    <w:rsid w:val="00A70174"/>
    <w:rsid w:val="00A71EAD"/>
    <w:rsid w:val="00A72031"/>
    <w:rsid w:val="00A73276"/>
    <w:rsid w:val="00A74341"/>
    <w:rsid w:val="00A747AD"/>
    <w:rsid w:val="00A74FA1"/>
    <w:rsid w:val="00A751D7"/>
    <w:rsid w:val="00A759B6"/>
    <w:rsid w:val="00A769FF"/>
    <w:rsid w:val="00A76D7B"/>
    <w:rsid w:val="00A77BD3"/>
    <w:rsid w:val="00A808EF"/>
    <w:rsid w:val="00A8152A"/>
    <w:rsid w:val="00A81B6D"/>
    <w:rsid w:val="00A81D44"/>
    <w:rsid w:val="00A822B8"/>
    <w:rsid w:val="00A828F3"/>
    <w:rsid w:val="00A8386A"/>
    <w:rsid w:val="00A849F7"/>
    <w:rsid w:val="00A84D1F"/>
    <w:rsid w:val="00A852C3"/>
    <w:rsid w:val="00A86233"/>
    <w:rsid w:val="00A86B12"/>
    <w:rsid w:val="00A8716E"/>
    <w:rsid w:val="00A87B28"/>
    <w:rsid w:val="00A87B29"/>
    <w:rsid w:val="00A90132"/>
    <w:rsid w:val="00A90B6A"/>
    <w:rsid w:val="00A91A4B"/>
    <w:rsid w:val="00A92429"/>
    <w:rsid w:val="00A93075"/>
    <w:rsid w:val="00A945BB"/>
    <w:rsid w:val="00A94998"/>
    <w:rsid w:val="00A95E11"/>
    <w:rsid w:val="00A95E79"/>
    <w:rsid w:val="00A9629F"/>
    <w:rsid w:val="00A96611"/>
    <w:rsid w:val="00A96A4A"/>
    <w:rsid w:val="00A96DCD"/>
    <w:rsid w:val="00AA1C4D"/>
    <w:rsid w:val="00AA2628"/>
    <w:rsid w:val="00AA2AB4"/>
    <w:rsid w:val="00AA401C"/>
    <w:rsid w:val="00AA606B"/>
    <w:rsid w:val="00AA67FF"/>
    <w:rsid w:val="00AA6A49"/>
    <w:rsid w:val="00AA77A4"/>
    <w:rsid w:val="00AA7DF2"/>
    <w:rsid w:val="00AB02B9"/>
    <w:rsid w:val="00AB06AA"/>
    <w:rsid w:val="00AB0733"/>
    <w:rsid w:val="00AB07F2"/>
    <w:rsid w:val="00AB2133"/>
    <w:rsid w:val="00AB28DA"/>
    <w:rsid w:val="00AB2A05"/>
    <w:rsid w:val="00AB2F72"/>
    <w:rsid w:val="00AB409C"/>
    <w:rsid w:val="00AB40C2"/>
    <w:rsid w:val="00AB44F2"/>
    <w:rsid w:val="00AB5215"/>
    <w:rsid w:val="00AB5EA2"/>
    <w:rsid w:val="00AB6158"/>
    <w:rsid w:val="00AB6BE1"/>
    <w:rsid w:val="00AB6E25"/>
    <w:rsid w:val="00AB6FE8"/>
    <w:rsid w:val="00AB7317"/>
    <w:rsid w:val="00AB7954"/>
    <w:rsid w:val="00AB7AEF"/>
    <w:rsid w:val="00AC0A36"/>
    <w:rsid w:val="00AC1183"/>
    <w:rsid w:val="00AC2EA8"/>
    <w:rsid w:val="00AC3C68"/>
    <w:rsid w:val="00AC4C2E"/>
    <w:rsid w:val="00AC522A"/>
    <w:rsid w:val="00AC7589"/>
    <w:rsid w:val="00AC7680"/>
    <w:rsid w:val="00AC7D14"/>
    <w:rsid w:val="00AD0C92"/>
    <w:rsid w:val="00AD0E4F"/>
    <w:rsid w:val="00AD0FF4"/>
    <w:rsid w:val="00AD1928"/>
    <w:rsid w:val="00AD1BA2"/>
    <w:rsid w:val="00AD287D"/>
    <w:rsid w:val="00AD326F"/>
    <w:rsid w:val="00AD35B5"/>
    <w:rsid w:val="00AD3AA6"/>
    <w:rsid w:val="00AD3C04"/>
    <w:rsid w:val="00AD439D"/>
    <w:rsid w:val="00AD4907"/>
    <w:rsid w:val="00AD4C47"/>
    <w:rsid w:val="00AD548E"/>
    <w:rsid w:val="00AD5F47"/>
    <w:rsid w:val="00AD5F78"/>
    <w:rsid w:val="00AD674E"/>
    <w:rsid w:val="00AD6D68"/>
    <w:rsid w:val="00AD6F64"/>
    <w:rsid w:val="00AD7A83"/>
    <w:rsid w:val="00AE031E"/>
    <w:rsid w:val="00AE0BC0"/>
    <w:rsid w:val="00AE162B"/>
    <w:rsid w:val="00AE2639"/>
    <w:rsid w:val="00AE3F97"/>
    <w:rsid w:val="00AE46C9"/>
    <w:rsid w:val="00AE60A8"/>
    <w:rsid w:val="00AE60F0"/>
    <w:rsid w:val="00AE66A2"/>
    <w:rsid w:val="00AE7F9C"/>
    <w:rsid w:val="00AF02F0"/>
    <w:rsid w:val="00AF1555"/>
    <w:rsid w:val="00AF2888"/>
    <w:rsid w:val="00AF2B52"/>
    <w:rsid w:val="00AF31D8"/>
    <w:rsid w:val="00AF343B"/>
    <w:rsid w:val="00AF357E"/>
    <w:rsid w:val="00AF3F87"/>
    <w:rsid w:val="00AF4102"/>
    <w:rsid w:val="00AF4B52"/>
    <w:rsid w:val="00AF5E88"/>
    <w:rsid w:val="00AF6820"/>
    <w:rsid w:val="00AF6B5F"/>
    <w:rsid w:val="00AF7C07"/>
    <w:rsid w:val="00AF7FC6"/>
    <w:rsid w:val="00B007BF"/>
    <w:rsid w:val="00B012A1"/>
    <w:rsid w:val="00B01412"/>
    <w:rsid w:val="00B01851"/>
    <w:rsid w:val="00B01C5F"/>
    <w:rsid w:val="00B01CE8"/>
    <w:rsid w:val="00B02048"/>
    <w:rsid w:val="00B02164"/>
    <w:rsid w:val="00B0218D"/>
    <w:rsid w:val="00B02908"/>
    <w:rsid w:val="00B02AEE"/>
    <w:rsid w:val="00B02CF5"/>
    <w:rsid w:val="00B031F6"/>
    <w:rsid w:val="00B03782"/>
    <w:rsid w:val="00B03879"/>
    <w:rsid w:val="00B04AA9"/>
    <w:rsid w:val="00B04F57"/>
    <w:rsid w:val="00B06121"/>
    <w:rsid w:val="00B06244"/>
    <w:rsid w:val="00B103EE"/>
    <w:rsid w:val="00B10A64"/>
    <w:rsid w:val="00B10AFD"/>
    <w:rsid w:val="00B114E5"/>
    <w:rsid w:val="00B118FF"/>
    <w:rsid w:val="00B11907"/>
    <w:rsid w:val="00B11E49"/>
    <w:rsid w:val="00B120D6"/>
    <w:rsid w:val="00B13FA5"/>
    <w:rsid w:val="00B13FF4"/>
    <w:rsid w:val="00B1411E"/>
    <w:rsid w:val="00B14521"/>
    <w:rsid w:val="00B14E58"/>
    <w:rsid w:val="00B15221"/>
    <w:rsid w:val="00B15242"/>
    <w:rsid w:val="00B152DF"/>
    <w:rsid w:val="00B15455"/>
    <w:rsid w:val="00B1653D"/>
    <w:rsid w:val="00B16639"/>
    <w:rsid w:val="00B17D32"/>
    <w:rsid w:val="00B214FD"/>
    <w:rsid w:val="00B23248"/>
    <w:rsid w:val="00B23A52"/>
    <w:rsid w:val="00B242CD"/>
    <w:rsid w:val="00B24F77"/>
    <w:rsid w:val="00B24FFA"/>
    <w:rsid w:val="00B25AB3"/>
    <w:rsid w:val="00B27028"/>
    <w:rsid w:val="00B2744C"/>
    <w:rsid w:val="00B3013F"/>
    <w:rsid w:val="00B3045B"/>
    <w:rsid w:val="00B327B5"/>
    <w:rsid w:val="00B33072"/>
    <w:rsid w:val="00B33109"/>
    <w:rsid w:val="00B335A2"/>
    <w:rsid w:val="00B34501"/>
    <w:rsid w:val="00B34604"/>
    <w:rsid w:val="00B347AE"/>
    <w:rsid w:val="00B3601C"/>
    <w:rsid w:val="00B36027"/>
    <w:rsid w:val="00B360D0"/>
    <w:rsid w:val="00B36AAB"/>
    <w:rsid w:val="00B36B8A"/>
    <w:rsid w:val="00B36FEC"/>
    <w:rsid w:val="00B37A12"/>
    <w:rsid w:val="00B40A20"/>
    <w:rsid w:val="00B4111F"/>
    <w:rsid w:val="00B41AA1"/>
    <w:rsid w:val="00B42151"/>
    <w:rsid w:val="00B423B9"/>
    <w:rsid w:val="00B42BF4"/>
    <w:rsid w:val="00B43094"/>
    <w:rsid w:val="00B43788"/>
    <w:rsid w:val="00B45815"/>
    <w:rsid w:val="00B45D29"/>
    <w:rsid w:val="00B45E1D"/>
    <w:rsid w:val="00B462FD"/>
    <w:rsid w:val="00B4705B"/>
    <w:rsid w:val="00B475D0"/>
    <w:rsid w:val="00B47690"/>
    <w:rsid w:val="00B47D91"/>
    <w:rsid w:val="00B47E9A"/>
    <w:rsid w:val="00B47F29"/>
    <w:rsid w:val="00B5045D"/>
    <w:rsid w:val="00B506F1"/>
    <w:rsid w:val="00B50987"/>
    <w:rsid w:val="00B511DB"/>
    <w:rsid w:val="00B51310"/>
    <w:rsid w:val="00B5146A"/>
    <w:rsid w:val="00B51824"/>
    <w:rsid w:val="00B52293"/>
    <w:rsid w:val="00B52564"/>
    <w:rsid w:val="00B53169"/>
    <w:rsid w:val="00B5336C"/>
    <w:rsid w:val="00B539EE"/>
    <w:rsid w:val="00B54267"/>
    <w:rsid w:val="00B54946"/>
    <w:rsid w:val="00B553CE"/>
    <w:rsid w:val="00B56F38"/>
    <w:rsid w:val="00B575AE"/>
    <w:rsid w:val="00B604BD"/>
    <w:rsid w:val="00B6068E"/>
    <w:rsid w:val="00B6142E"/>
    <w:rsid w:val="00B63A49"/>
    <w:rsid w:val="00B655CC"/>
    <w:rsid w:val="00B65CB7"/>
    <w:rsid w:val="00B66702"/>
    <w:rsid w:val="00B66E5F"/>
    <w:rsid w:val="00B67674"/>
    <w:rsid w:val="00B67D2A"/>
    <w:rsid w:val="00B70196"/>
    <w:rsid w:val="00B70B9F"/>
    <w:rsid w:val="00B713AC"/>
    <w:rsid w:val="00B715EE"/>
    <w:rsid w:val="00B722BB"/>
    <w:rsid w:val="00B72E21"/>
    <w:rsid w:val="00B730FE"/>
    <w:rsid w:val="00B731AC"/>
    <w:rsid w:val="00B73AE2"/>
    <w:rsid w:val="00B740A2"/>
    <w:rsid w:val="00B74AD6"/>
    <w:rsid w:val="00B75496"/>
    <w:rsid w:val="00B75ED0"/>
    <w:rsid w:val="00B767AB"/>
    <w:rsid w:val="00B7687D"/>
    <w:rsid w:val="00B76940"/>
    <w:rsid w:val="00B77D95"/>
    <w:rsid w:val="00B8066A"/>
    <w:rsid w:val="00B80F08"/>
    <w:rsid w:val="00B81488"/>
    <w:rsid w:val="00B81D38"/>
    <w:rsid w:val="00B82826"/>
    <w:rsid w:val="00B82CDE"/>
    <w:rsid w:val="00B83BCE"/>
    <w:rsid w:val="00B84BDF"/>
    <w:rsid w:val="00B86D89"/>
    <w:rsid w:val="00B86E1F"/>
    <w:rsid w:val="00B874CB"/>
    <w:rsid w:val="00B87609"/>
    <w:rsid w:val="00B876E8"/>
    <w:rsid w:val="00B87C4B"/>
    <w:rsid w:val="00B904D2"/>
    <w:rsid w:val="00B90639"/>
    <w:rsid w:val="00B911D4"/>
    <w:rsid w:val="00B91849"/>
    <w:rsid w:val="00B9239D"/>
    <w:rsid w:val="00B92E49"/>
    <w:rsid w:val="00B932A3"/>
    <w:rsid w:val="00B93346"/>
    <w:rsid w:val="00B94585"/>
    <w:rsid w:val="00B945F0"/>
    <w:rsid w:val="00B95B10"/>
    <w:rsid w:val="00B95D98"/>
    <w:rsid w:val="00B97EDE"/>
    <w:rsid w:val="00BA09C1"/>
    <w:rsid w:val="00BA2424"/>
    <w:rsid w:val="00BA28A6"/>
    <w:rsid w:val="00BA2A1B"/>
    <w:rsid w:val="00BA3418"/>
    <w:rsid w:val="00BA4923"/>
    <w:rsid w:val="00BA4D30"/>
    <w:rsid w:val="00BA4E6D"/>
    <w:rsid w:val="00BA6969"/>
    <w:rsid w:val="00BA6F06"/>
    <w:rsid w:val="00BA76CF"/>
    <w:rsid w:val="00BA7804"/>
    <w:rsid w:val="00BA7C44"/>
    <w:rsid w:val="00BB101A"/>
    <w:rsid w:val="00BB118F"/>
    <w:rsid w:val="00BB12AE"/>
    <w:rsid w:val="00BB1948"/>
    <w:rsid w:val="00BB20A1"/>
    <w:rsid w:val="00BB2D80"/>
    <w:rsid w:val="00BB30B5"/>
    <w:rsid w:val="00BB39A9"/>
    <w:rsid w:val="00BB3A68"/>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367"/>
    <w:rsid w:val="00BC5F30"/>
    <w:rsid w:val="00BC756B"/>
    <w:rsid w:val="00BD12DE"/>
    <w:rsid w:val="00BD16B0"/>
    <w:rsid w:val="00BD1D6F"/>
    <w:rsid w:val="00BD213D"/>
    <w:rsid w:val="00BD2803"/>
    <w:rsid w:val="00BD2A02"/>
    <w:rsid w:val="00BD4DDC"/>
    <w:rsid w:val="00BD5675"/>
    <w:rsid w:val="00BD590A"/>
    <w:rsid w:val="00BD5E6E"/>
    <w:rsid w:val="00BD5E9E"/>
    <w:rsid w:val="00BD5EE9"/>
    <w:rsid w:val="00BD6B90"/>
    <w:rsid w:val="00BD7617"/>
    <w:rsid w:val="00BE0519"/>
    <w:rsid w:val="00BE0670"/>
    <w:rsid w:val="00BE0818"/>
    <w:rsid w:val="00BE1493"/>
    <w:rsid w:val="00BE17CE"/>
    <w:rsid w:val="00BE194F"/>
    <w:rsid w:val="00BE2320"/>
    <w:rsid w:val="00BE2AE0"/>
    <w:rsid w:val="00BE2CCA"/>
    <w:rsid w:val="00BE371A"/>
    <w:rsid w:val="00BE484A"/>
    <w:rsid w:val="00BE51A8"/>
    <w:rsid w:val="00BE51C0"/>
    <w:rsid w:val="00BE58F4"/>
    <w:rsid w:val="00BE5985"/>
    <w:rsid w:val="00BE71CE"/>
    <w:rsid w:val="00BF10EC"/>
    <w:rsid w:val="00BF17E8"/>
    <w:rsid w:val="00BF1B23"/>
    <w:rsid w:val="00BF263C"/>
    <w:rsid w:val="00BF3B84"/>
    <w:rsid w:val="00BF4BEA"/>
    <w:rsid w:val="00BF5AD9"/>
    <w:rsid w:val="00BF62D9"/>
    <w:rsid w:val="00BF703D"/>
    <w:rsid w:val="00C0215A"/>
    <w:rsid w:val="00C02867"/>
    <w:rsid w:val="00C03364"/>
    <w:rsid w:val="00C047FB"/>
    <w:rsid w:val="00C04B42"/>
    <w:rsid w:val="00C04F54"/>
    <w:rsid w:val="00C0516F"/>
    <w:rsid w:val="00C05A39"/>
    <w:rsid w:val="00C05E5E"/>
    <w:rsid w:val="00C065F7"/>
    <w:rsid w:val="00C10E31"/>
    <w:rsid w:val="00C11587"/>
    <w:rsid w:val="00C11D0B"/>
    <w:rsid w:val="00C11DDC"/>
    <w:rsid w:val="00C12640"/>
    <w:rsid w:val="00C12834"/>
    <w:rsid w:val="00C1295C"/>
    <w:rsid w:val="00C12E73"/>
    <w:rsid w:val="00C13499"/>
    <w:rsid w:val="00C13796"/>
    <w:rsid w:val="00C1388B"/>
    <w:rsid w:val="00C14B02"/>
    <w:rsid w:val="00C15029"/>
    <w:rsid w:val="00C15E75"/>
    <w:rsid w:val="00C167F4"/>
    <w:rsid w:val="00C20C2F"/>
    <w:rsid w:val="00C2348A"/>
    <w:rsid w:val="00C23B29"/>
    <w:rsid w:val="00C23E34"/>
    <w:rsid w:val="00C24755"/>
    <w:rsid w:val="00C24AEF"/>
    <w:rsid w:val="00C25CC9"/>
    <w:rsid w:val="00C26FF6"/>
    <w:rsid w:val="00C27827"/>
    <w:rsid w:val="00C3092D"/>
    <w:rsid w:val="00C313CE"/>
    <w:rsid w:val="00C31821"/>
    <w:rsid w:val="00C31DC9"/>
    <w:rsid w:val="00C325B8"/>
    <w:rsid w:val="00C3463B"/>
    <w:rsid w:val="00C364B0"/>
    <w:rsid w:val="00C379FB"/>
    <w:rsid w:val="00C40006"/>
    <w:rsid w:val="00C40B68"/>
    <w:rsid w:val="00C40F93"/>
    <w:rsid w:val="00C40FE2"/>
    <w:rsid w:val="00C42426"/>
    <w:rsid w:val="00C42D2C"/>
    <w:rsid w:val="00C44671"/>
    <w:rsid w:val="00C450C2"/>
    <w:rsid w:val="00C452D5"/>
    <w:rsid w:val="00C46CCC"/>
    <w:rsid w:val="00C46E75"/>
    <w:rsid w:val="00C4713C"/>
    <w:rsid w:val="00C5019F"/>
    <w:rsid w:val="00C50259"/>
    <w:rsid w:val="00C503B1"/>
    <w:rsid w:val="00C504C2"/>
    <w:rsid w:val="00C50F71"/>
    <w:rsid w:val="00C51CB8"/>
    <w:rsid w:val="00C52952"/>
    <w:rsid w:val="00C53947"/>
    <w:rsid w:val="00C53D02"/>
    <w:rsid w:val="00C54B12"/>
    <w:rsid w:val="00C553C2"/>
    <w:rsid w:val="00C55A27"/>
    <w:rsid w:val="00C56A06"/>
    <w:rsid w:val="00C575C7"/>
    <w:rsid w:val="00C57DA6"/>
    <w:rsid w:val="00C6070C"/>
    <w:rsid w:val="00C61C0C"/>
    <w:rsid w:val="00C61EB7"/>
    <w:rsid w:val="00C62B24"/>
    <w:rsid w:val="00C638AA"/>
    <w:rsid w:val="00C641E6"/>
    <w:rsid w:val="00C64806"/>
    <w:rsid w:val="00C649DD"/>
    <w:rsid w:val="00C64B15"/>
    <w:rsid w:val="00C66B9F"/>
    <w:rsid w:val="00C6746B"/>
    <w:rsid w:val="00C7173A"/>
    <w:rsid w:val="00C71C64"/>
    <w:rsid w:val="00C71E8E"/>
    <w:rsid w:val="00C7264B"/>
    <w:rsid w:val="00C72F63"/>
    <w:rsid w:val="00C73B5C"/>
    <w:rsid w:val="00C74372"/>
    <w:rsid w:val="00C74E9E"/>
    <w:rsid w:val="00C74F63"/>
    <w:rsid w:val="00C75261"/>
    <w:rsid w:val="00C75348"/>
    <w:rsid w:val="00C761CE"/>
    <w:rsid w:val="00C762C8"/>
    <w:rsid w:val="00C76540"/>
    <w:rsid w:val="00C76651"/>
    <w:rsid w:val="00C77E83"/>
    <w:rsid w:val="00C83031"/>
    <w:rsid w:val="00C83D86"/>
    <w:rsid w:val="00C83DEC"/>
    <w:rsid w:val="00C84187"/>
    <w:rsid w:val="00C84450"/>
    <w:rsid w:val="00C84E34"/>
    <w:rsid w:val="00C85B79"/>
    <w:rsid w:val="00C86185"/>
    <w:rsid w:val="00C862B2"/>
    <w:rsid w:val="00C87322"/>
    <w:rsid w:val="00C87B82"/>
    <w:rsid w:val="00C90D5A"/>
    <w:rsid w:val="00C9129C"/>
    <w:rsid w:val="00C917B5"/>
    <w:rsid w:val="00C91CD4"/>
    <w:rsid w:val="00C91FB2"/>
    <w:rsid w:val="00C92129"/>
    <w:rsid w:val="00C9290A"/>
    <w:rsid w:val="00C94AE2"/>
    <w:rsid w:val="00C94C63"/>
    <w:rsid w:val="00C95DEC"/>
    <w:rsid w:val="00C961BD"/>
    <w:rsid w:val="00C965AC"/>
    <w:rsid w:val="00C96ECE"/>
    <w:rsid w:val="00C97471"/>
    <w:rsid w:val="00CA035A"/>
    <w:rsid w:val="00CA044C"/>
    <w:rsid w:val="00CA0667"/>
    <w:rsid w:val="00CA0DC8"/>
    <w:rsid w:val="00CA0F00"/>
    <w:rsid w:val="00CA1222"/>
    <w:rsid w:val="00CA255D"/>
    <w:rsid w:val="00CA2A58"/>
    <w:rsid w:val="00CA2D58"/>
    <w:rsid w:val="00CA3539"/>
    <w:rsid w:val="00CA57C5"/>
    <w:rsid w:val="00CA58FD"/>
    <w:rsid w:val="00CA5D25"/>
    <w:rsid w:val="00CA621F"/>
    <w:rsid w:val="00CA66F3"/>
    <w:rsid w:val="00CA6F32"/>
    <w:rsid w:val="00CA7802"/>
    <w:rsid w:val="00CA7AFD"/>
    <w:rsid w:val="00CB0E59"/>
    <w:rsid w:val="00CB1E54"/>
    <w:rsid w:val="00CB1E84"/>
    <w:rsid w:val="00CB5107"/>
    <w:rsid w:val="00CB5699"/>
    <w:rsid w:val="00CC192C"/>
    <w:rsid w:val="00CC1A52"/>
    <w:rsid w:val="00CC1B4A"/>
    <w:rsid w:val="00CC25A9"/>
    <w:rsid w:val="00CC3097"/>
    <w:rsid w:val="00CC379B"/>
    <w:rsid w:val="00CC38C9"/>
    <w:rsid w:val="00CC4C41"/>
    <w:rsid w:val="00CC5317"/>
    <w:rsid w:val="00CC561A"/>
    <w:rsid w:val="00CC5B69"/>
    <w:rsid w:val="00CC5EF6"/>
    <w:rsid w:val="00CC5EF7"/>
    <w:rsid w:val="00CC5F91"/>
    <w:rsid w:val="00CC6200"/>
    <w:rsid w:val="00CC6811"/>
    <w:rsid w:val="00CC6E27"/>
    <w:rsid w:val="00CD0CDE"/>
    <w:rsid w:val="00CD152E"/>
    <w:rsid w:val="00CD26DB"/>
    <w:rsid w:val="00CD2C00"/>
    <w:rsid w:val="00CD30A6"/>
    <w:rsid w:val="00CD30BA"/>
    <w:rsid w:val="00CD3F49"/>
    <w:rsid w:val="00CD4DE3"/>
    <w:rsid w:val="00CD509C"/>
    <w:rsid w:val="00CD6049"/>
    <w:rsid w:val="00CD650D"/>
    <w:rsid w:val="00CD6543"/>
    <w:rsid w:val="00CD65AC"/>
    <w:rsid w:val="00CE02DC"/>
    <w:rsid w:val="00CE1178"/>
    <w:rsid w:val="00CE2492"/>
    <w:rsid w:val="00CE270A"/>
    <w:rsid w:val="00CE2AAB"/>
    <w:rsid w:val="00CE420A"/>
    <w:rsid w:val="00CE4559"/>
    <w:rsid w:val="00CE465C"/>
    <w:rsid w:val="00CE5F3D"/>
    <w:rsid w:val="00CE652B"/>
    <w:rsid w:val="00CE6629"/>
    <w:rsid w:val="00CE6F4A"/>
    <w:rsid w:val="00CE751E"/>
    <w:rsid w:val="00CE7FAF"/>
    <w:rsid w:val="00CF0D61"/>
    <w:rsid w:val="00CF0F70"/>
    <w:rsid w:val="00CF1285"/>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0F36"/>
    <w:rsid w:val="00D1101F"/>
    <w:rsid w:val="00D11320"/>
    <w:rsid w:val="00D11DE4"/>
    <w:rsid w:val="00D12791"/>
    <w:rsid w:val="00D12A26"/>
    <w:rsid w:val="00D12CC1"/>
    <w:rsid w:val="00D12FDB"/>
    <w:rsid w:val="00D1310E"/>
    <w:rsid w:val="00D13ED4"/>
    <w:rsid w:val="00D14926"/>
    <w:rsid w:val="00D1496B"/>
    <w:rsid w:val="00D15631"/>
    <w:rsid w:val="00D156B1"/>
    <w:rsid w:val="00D15C08"/>
    <w:rsid w:val="00D17588"/>
    <w:rsid w:val="00D203D7"/>
    <w:rsid w:val="00D218EE"/>
    <w:rsid w:val="00D21CA1"/>
    <w:rsid w:val="00D22293"/>
    <w:rsid w:val="00D22C18"/>
    <w:rsid w:val="00D2342B"/>
    <w:rsid w:val="00D2653C"/>
    <w:rsid w:val="00D268F6"/>
    <w:rsid w:val="00D27454"/>
    <w:rsid w:val="00D27ECB"/>
    <w:rsid w:val="00D3067B"/>
    <w:rsid w:val="00D30E8C"/>
    <w:rsid w:val="00D3222C"/>
    <w:rsid w:val="00D323A7"/>
    <w:rsid w:val="00D32F00"/>
    <w:rsid w:val="00D338FF"/>
    <w:rsid w:val="00D33F5D"/>
    <w:rsid w:val="00D342A0"/>
    <w:rsid w:val="00D35372"/>
    <w:rsid w:val="00D359A3"/>
    <w:rsid w:val="00D35E9E"/>
    <w:rsid w:val="00D36975"/>
    <w:rsid w:val="00D37A6A"/>
    <w:rsid w:val="00D37AA5"/>
    <w:rsid w:val="00D400D7"/>
    <w:rsid w:val="00D403E5"/>
    <w:rsid w:val="00D43874"/>
    <w:rsid w:val="00D43F7B"/>
    <w:rsid w:val="00D45E96"/>
    <w:rsid w:val="00D467C6"/>
    <w:rsid w:val="00D47B8E"/>
    <w:rsid w:val="00D47D84"/>
    <w:rsid w:val="00D502DE"/>
    <w:rsid w:val="00D50AEF"/>
    <w:rsid w:val="00D51DA4"/>
    <w:rsid w:val="00D525C3"/>
    <w:rsid w:val="00D53662"/>
    <w:rsid w:val="00D5452E"/>
    <w:rsid w:val="00D54CD7"/>
    <w:rsid w:val="00D555F6"/>
    <w:rsid w:val="00D55929"/>
    <w:rsid w:val="00D55E89"/>
    <w:rsid w:val="00D56013"/>
    <w:rsid w:val="00D56BD2"/>
    <w:rsid w:val="00D57F5C"/>
    <w:rsid w:val="00D60629"/>
    <w:rsid w:val="00D60674"/>
    <w:rsid w:val="00D607A3"/>
    <w:rsid w:val="00D60EE3"/>
    <w:rsid w:val="00D616F8"/>
    <w:rsid w:val="00D62620"/>
    <w:rsid w:val="00D62B43"/>
    <w:rsid w:val="00D63F54"/>
    <w:rsid w:val="00D64136"/>
    <w:rsid w:val="00D64817"/>
    <w:rsid w:val="00D6602A"/>
    <w:rsid w:val="00D66146"/>
    <w:rsid w:val="00D6659F"/>
    <w:rsid w:val="00D669B0"/>
    <w:rsid w:val="00D66E53"/>
    <w:rsid w:val="00D6759A"/>
    <w:rsid w:val="00D70333"/>
    <w:rsid w:val="00D70F09"/>
    <w:rsid w:val="00D72280"/>
    <w:rsid w:val="00D73690"/>
    <w:rsid w:val="00D759A6"/>
    <w:rsid w:val="00D769E7"/>
    <w:rsid w:val="00D77974"/>
    <w:rsid w:val="00D77B89"/>
    <w:rsid w:val="00D801CD"/>
    <w:rsid w:val="00D807D1"/>
    <w:rsid w:val="00D81181"/>
    <w:rsid w:val="00D82F3B"/>
    <w:rsid w:val="00D83FFE"/>
    <w:rsid w:val="00D84288"/>
    <w:rsid w:val="00D84BAF"/>
    <w:rsid w:val="00D852EF"/>
    <w:rsid w:val="00D857C2"/>
    <w:rsid w:val="00D8608C"/>
    <w:rsid w:val="00D869F0"/>
    <w:rsid w:val="00D91043"/>
    <w:rsid w:val="00D917A1"/>
    <w:rsid w:val="00D91B26"/>
    <w:rsid w:val="00D9244C"/>
    <w:rsid w:val="00D92F4B"/>
    <w:rsid w:val="00D93981"/>
    <w:rsid w:val="00D9466A"/>
    <w:rsid w:val="00D946AE"/>
    <w:rsid w:val="00D94898"/>
    <w:rsid w:val="00D95ECE"/>
    <w:rsid w:val="00D97AB0"/>
    <w:rsid w:val="00DA0AEF"/>
    <w:rsid w:val="00DA2222"/>
    <w:rsid w:val="00DA2769"/>
    <w:rsid w:val="00DA2976"/>
    <w:rsid w:val="00DA2DB5"/>
    <w:rsid w:val="00DA3192"/>
    <w:rsid w:val="00DA40BD"/>
    <w:rsid w:val="00DA46F5"/>
    <w:rsid w:val="00DA6B5D"/>
    <w:rsid w:val="00DA749B"/>
    <w:rsid w:val="00DB0C5C"/>
    <w:rsid w:val="00DB18D2"/>
    <w:rsid w:val="00DB2617"/>
    <w:rsid w:val="00DB26B9"/>
    <w:rsid w:val="00DB2A18"/>
    <w:rsid w:val="00DB418E"/>
    <w:rsid w:val="00DB53B9"/>
    <w:rsid w:val="00DB6155"/>
    <w:rsid w:val="00DB7395"/>
    <w:rsid w:val="00DC1644"/>
    <w:rsid w:val="00DC1C15"/>
    <w:rsid w:val="00DC36F1"/>
    <w:rsid w:val="00DC4A89"/>
    <w:rsid w:val="00DC6096"/>
    <w:rsid w:val="00DC6173"/>
    <w:rsid w:val="00DC6409"/>
    <w:rsid w:val="00DC733C"/>
    <w:rsid w:val="00DC7E50"/>
    <w:rsid w:val="00DD1709"/>
    <w:rsid w:val="00DD1C05"/>
    <w:rsid w:val="00DD3832"/>
    <w:rsid w:val="00DD3904"/>
    <w:rsid w:val="00DD46E7"/>
    <w:rsid w:val="00DD4E75"/>
    <w:rsid w:val="00DD5288"/>
    <w:rsid w:val="00DD5AB7"/>
    <w:rsid w:val="00DD6A2F"/>
    <w:rsid w:val="00DD6BD7"/>
    <w:rsid w:val="00DD6E69"/>
    <w:rsid w:val="00DD79D9"/>
    <w:rsid w:val="00DE01FD"/>
    <w:rsid w:val="00DE1467"/>
    <w:rsid w:val="00DE2200"/>
    <w:rsid w:val="00DE292E"/>
    <w:rsid w:val="00DE29C6"/>
    <w:rsid w:val="00DE2ABE"/>
    <w:rsid w:val="00DE2B32"/>
    <w:rsid w:val="00DE3A1E"/>
    <w:rsid w:val="00DE46EB"/>
    <w:rsid w:val="00DE4A2F"/>
    <w:rsid w:val="00DE4A8F"/>
    <w:rsid w:val="00DE4CCE"/>
    <w:rsid w:val="00DE5006"/>
    <w:rsid w:val="00DE5AEC"/>
    <w:rsid w:val="00DE6683"/>
    <w:rsid w:val="00DE66E7"/>
    <w:rsid w:val="00DE6A1C"/>
    <w:rsid w:val="00DE6B6C"/>
    <w:rsid w:val="00DE6FCE"/>
    <w:rsid w:val="00DE7346"/>
    <w:rsid w:val="00DF084F"/>
    <w:rsid w:val="00DF336A"/>
    <w:rsid w:val="00DF3670"/>
    <w:rsid w:val="00DF37D6"/>
    <w:rsid w:val="00DF3C21"/>
    <w:rsid w:val="00DF583A"/>
    <w:rsid w:val="00DF5D9B"/>
    <w:rsid w:val="00DF65B0"/>
    <w:rsid w:val="00DF66F6"/>
    <w:rsid w:val="00DF6DB8"/>
    <w:rsid w:val="00DF6F09"/>
    <w:rsid w:val="00DF7FBC"/>
    <w:rsid w:val="00E0022D"/>
    <w:rsid w:val="00E0052E"/>
    <w:rsid w:val="00E02C9C"/>
    <w:rsid w:val="00E0321A"/>
    <w:rsid w:val="00E03656"/>
    <w:rsid w:val="00E03B7A"/>
    <w:rsid w:val="00E0515E"/>
    <w:rsid w:val="00E05563"/>
    <w:rsid w:val="00E0612F"/>
    <w:rsid w:val="00E0658C"/>
    <w:rsid w:val="00E06B55"/>
    <w:rsid w:val="00E06D81"/>
    <w:rsid w:val="00E071FF"/>
    <w:rsid w:val="00E07C09"/>
    <w:rsid w:val="00E07D59"/>
    <w:rsid w:val="00E07D60"/>
    <w:rsid w:val="00E10479"/>
    <w:rsid w:val="00E11094"/>
    <w:rsid w:val="00E12DA1"/>
    <w:rsid w:val="00E12F85"/>
    <w:rsid w:val="00E1300E"/>
    <w:rsid w:val="00E13A68"/>
    <w:rsid w:val="00E1490C"/>
    <w:rsid w:val="00E15FC8"/>
    <w:rsid w:val="00E16C53"/>
    <w:rsid w:val="00E1728E"/>
    <w:rsid w:val="00E1737E"/>
    <w:rsid w:val="00E2131A"/>
    <w:rsid w:val="00E21483"/>
    <w:rsid w:val="00E22105"/>
    <w:rsid w:val="00E229AA"/>
    <w:rsid w:val="00E22FDC"/>
    <w:rsid w:val="00E23D5A"/>
    <w:rsid w:val="00E2478C"/>
    <w:rsid w:val="00E24C61"/>
    <w:rsid w:val="00E25131"/>
    <w:rsid w:val="00E25A19"/>
    <w:rsid w:val="00E25D31"/>
    <w:rsid w:val="00E2643C"/>
    <w:rsid w:val="00E3061F"/>
    <w:rsid w:val="00E31E90"/>
    <w:rsid w:val="00E321C6"/>
    <w:rsid w:val="00E3228A"/>
    <w:rsid w:val="00E324C9"/>
    <w:rsid w:val="00E3263C"/>
    <w:rsid w:val="00E33EF7"/>
    <w:rsid w:val="00E34614"/>
    <w:rsid w:val="00E35DAF"/>
    <w:rsid w:val="00E36670"/>
    <w:rsid w:val="00E37918"/>
    <w:rsid w:val="00E40D49"/>
    <w:rsid w:val="00E4107C"/>
    <w:rsid w:val="00E415E9"/>
    <w:rsid w:val="00E4174B"/>
    <w:rsid w:val="00E422B1"/>
    <w:rsid w:val="00E42F92"/>
    <w:rsid w:val="00E444B0"/>
    <w:rsid w:val="00E478BD"/>
    <w:rsid w:val="00E5015D"/>
    <w:rsid w:val="00E50926"/>
    <w:rsid w:val="00E51E01"/>
    <w:rsid w:val="00E52B60"/>
    <w:rsid w:val="00E52EAB"/>
    <w:rsid w:val="00E53159"/>
    <w:rsid w:val="00E5321D"/>
    <w:rsid w:val="00E53470"/>
    <w:rsid w:val="00E5391A"/>
    <w:rsid w:val="00E54B2B"/>
    <w:rsid w:val="00E5542E"/>
    <w:rsid w:val="00E56225"/>
    <w:rsid w:val="00E569C9"/>
    <w:rsid w:val="00E57BDE"/>
    <w:rsid w:val="00E6094E"/>
    <w:rsid w:val="00E6134D"/>
    <w:rsid w:val="00E61BB3"/>
    <w:rsid w:val="00E62D1C"/>
    <w:rsid w:val="00E6314B"/>
    <w:rsid w:val="00E632FB"/>
    <w:rsid w:val="00E65411"/>
    <w:rsid w:val="00E65C30"/>
    <w:rsid w:val="00E66AB8"/>
    <w:rsid w:val="00E66D7B"/>
    <w:rsid w:val="00E66F87"/>
    <w:rsid w:val="00E67A9F"/>
    <w:rsid w:val="00E700DA"/>
    <w:rsid w:val="00E7016C"/>
    <w:rsid w:val="00E7057A"/>
    <w:rsid w:val="00E71B81"/>
    <w:rsid w:val="00E72214"/>
    <w:rsid w:val="00E72EE5"/>
    <w:rsid w:val="00E736ED"/>
    <w:rsid w:val="00E74C73"/>
    <w:rsid w:val="00E74C93"/>
    <w:rsid w:val="00E75038"/>
    <w:rsid w:val="00E75472"/>
    <w:rsid w:val="00E77323"/>
    <w:rsid w:val="00E778DF"/>
    <w:rsid w:val="00E801DC"/>
    <w:rsid w:val="00E803E4"/>
    <w:rsid w:val="00E81A26"/>
    <w:rsid w:val="00E82FFC"/>
    <w:rsid w:val="00E83511"/>
    <w:rsid w:val="00E854F7"/>
    <w:rsid w:val="00E86FEF"/>
    <w:rsid w:val="00E871CB"/>
    <w:rsid w:val="00E90B5C"/>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0997"/>
    <w:rsid w:val="00EB0AA7"/>
    <w:rsid w:val="00EB18AD"/>
    <w:rsid w:val="00EB2966"/>
    <w:rsid w:val="00EB2A4D"/>
    <w:rsid w:val="00EB2B45"/>
    <w:rsid w:val="00EB307F"/>
    <w:rsid w:val="00EB3890"/>
    <w:rsid w:val="00EB3F36"/>
    <w:rsid w:val="00EB4638"/>
    <w:rsid w:val="00EB5912"/>
    <w:rsid w:val="00EB5BA0"/>
    <w:rsid w:val="00EB79A5"/>
    <w:rsid w:val="00EB7B4B"/>
    <w:rsid w:val="00EB7CA9"/>
    <w:rsid w:val="00EC1707"/>
    <w:rsid w:val="00EC1B2E"/>
    <w:rsid w:val="00EC1B59"/>
    <w:rsid w:val="00EC1DB9"/>
    <w:rsid w:val="00EC36EB"/>
    <w:rsid w:val="00EC4E67"/>
    <w:rsid w:val="00EC5812"/>
    <w:rsid w:val="00EC65E0"/>
    <w:rsid w:val="00EC6764"/>
    <w:rsid w:val="00EC6DB5"/>
    <w:rsid w:val="00EC79E0"/>
    <w:rsid w:val="00EC7F19"/>
    <w:rsid w:val="00ED36A7"/>
    <w:rsid w:val="00ED3905"/>
    <w:rsid w:val="00ED4323"/>
    <w:rsid w:val="00ED4AA8"/>
    <w:rsid w:val="00ED62E0"/>
    <w:rsid w:val="00ED6708"/>
    <w:rsid w:val="00ED6843"/>
    <w:rsid w:val="00ED760C"/>
    <w:rsid w:val="00ED7924"/>
    <w:rsid w:val="00ED7D26"/>
    <w:rsid w:val="00ED7E43"/>
    <w:rsid w:val="00EE0B58"/>
    <w:rsid w:val="00EE1849"/>
    <w:rsid w:val="00EE202F"/>
    <w:rsid w:val="00EE204C"/>
    <w:rsid w:val="00EE2187"/>
    <w:rsid w:val="00EE242B"/>
    <w:rsid w:val="00EE24F8"/>
    <w:rsid w:val="00EE496B"/>
    <w:rsid w:val="00EE6054"/>
    <w:rsid w:val="00EE61CB"/>
    <w:rsid w:val="00EE622F"/>
    <w:rsid w:val="00EE6719"/>
    <w:rsid w:val="00EE6A0B"/>
    <w:rsid w:val="00EE6B17"/>
    <w:rsid w:val="00EE73FA"/>
    <w:rsid w:val="00EE7FFE"/>
    <w:rsid w:val="00EF0460"/>
    <w:rsid w:val="00EF160F"/>
    <w:rsid w:val="00EF1F59"/>
    <w:rsid w:val="00EF22DC"/>
    <w:rsid w:val="00EF27D0"/>
    <w:rsid w:val="00EF339A"/>
    <w:rsid w:val="00EF40BB"/>
    <w:rsid w:val="00EF4816"/>
    <w:rsid w:val="00EF4A4F"/>
    <w:rsid w:val="00EF593F"/>
    <w:rsid w:val="00EF5B10"/>
    <w:rsid w:val="00EF7315"/>
    <w:rsid w:val="00EF734A"/>
    <w:rsid w:val="00EF76ED"/>
    <w:rsid w:val="00F009A3"/>
    <w:rsid w:val="00F00B4B"/>
    <w:rsid w:val="00F01BE3"/>
    <w:rsid w:val="00F02006"/>
    <w:rsid w:val="00F0264E"/>
    <w:rsid w:val="00F030BF"/>
    <w:rsid w:val="00F03516"/>
    <w:rsid w:val="00F046FC"/>
    <w:rsid w:val="00F06565"/>
    <w:rsid w:val="00F0677C"/>
    <w:rsid w:val="00F06A11"/>
    <w:rsid w:val="00F070D5"/>
    <w:rsid w:val="00F07ADE"/>
    <w:rsid w:val="00F106C3"/>
    <w:rsid w:val="00F10A69"/>
    <w:rsid w:val="00F10FB7"/>
    <w:rsid w:val="00F1333F"/>
    <w:rsid w:val="00F13950"/>
    <w:rsid w:val="00F15512"/>
    <w:rsid w:val="00F1678D"/>
    <w:rsid w:val="00F17B65"/>
    <w:rsid w:val="00F20385"/>
    <w:rsid w:val="00F20771"/>
    <w:rsid w:val="00F211D9"/>
    <w:rsid w:val="00F211DA"/>
    <w:rsid w:val="00F22A08"/>
    <w:rsid w:val="00F22A83"/>
    <w:rsid w:val="00F22CBF"/>
    <w:rsid w:val="00F2365E"/>
    <w:rsid w:val="00F241FF"/>
    <w:rsid w:val="00F24555"/>
    <w:rsid w:val="00F24E09"/>
    <w:rsid w:val="00F26504"/>
    <w:rsid w:val="00F266A9"/>
    <w:rsid w:val="00F268F9"/>
    <w:rsid w:val="00F26D2E"/>
    <w:rsid w:val="00F30026"/>
    <w:rsid w:val="00F308F7"/>
    <w:rsid w:val="00F312A0"/>
    <w:rsid w:val="00F3222C"/>
    <w:rsid w:val="00F33C22"/>
    <w:rsid w:val="00F34A00"/>
    <w:rsid w:val="00F35DF1"/>
    <w:rsid w:val="00F36398"/>
    <w:rsid w:val="00F364F5"/>
    <w:rsid w:val="00F408C6"/>
    <w:rsid w:val="00F43014"/>
    <w:rsid w:val="00F43175"/>
    <w:rsid w:val="00F435BE"/>
    <w:rsid w:val="00F43870"/>
    <w:rsid w:val="00F43DD3"/>
    <w:rsid w:val="00F44205"/>
    <w:rsid w:val="00F44219"/>
    <w:rsid w:val="00F44689"/>
    <w:rsid w:val="00F453A5"/>
    <w:rsid w:val="00F460E7"/>
    <w:rsid w:val="00F463C4"/>
    <w:rsid w:val="00F47205"/>
    <w:rsid w:val="00F47592"/>
    <w:rsid w:val="00F476A5"/>
    <w:rsid w:val="00F4777A"/>
    <w:rsid w:val="00F479ED"/>
    <w:rsid w:val="00F50511"/>
    <w:rsid w:val="00F50842"/>
    <w:rsid w:val="00F523D2"/>
    <w:rsid w:val="00F525C0"/>
    <w:rsid w:val="00F52FF7"/>
    <w:rsid w:val="00F5355F"/>
    <w:rsid w:val="00F535F5"/>
    <w:rsid w:val="00F5384B"/>
    <w:rsid w:val="00F54BBA"/>
    <w:rsid w:val="00F55604"/>
    <w:rsid w:val="00F56CEC"/>
    <w:rsid w:val="00F578B6"/>
    <w:rsid w:val="00F60658"/>
    <w:rsid w:val="00F60A05"/>
    <w:rsid w:val="00F62759"/>
    <w:rsid w:val="00F63824"/>
    <w:rsid w:val="00F6408C"/>
    <w:rsid w:val="00F64948"/>
    <w:rsid w:val="00F6507B"/>
    <w:rsid w:val="00F6535E"/>
    <w:rsid w:val="00F65793"/>
    <w:rsid w:val="00F66C78"/>
    <w:rsid w:val="00F670BF"/>
    <w:rsid w:val="00F67152"/>
    <w:rsid w:val="00F676EE"/>
    <w:rsid w:val="00F700A3"/>
    <w:rsid w:val="00F70C31"/>
    <w:rsid w:val="00F712D4"/>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87879"/>
    <w:rsid w:val="00F87F84"/>
    <w:rsid w:val="00F91FC0"/>
    <w:rsid w:val="00F925D7"/>
    <w:rsid w:val="00F933F8"/>
    <w:rsid w:val="00F93BAD"/>
    <w:rsid w:val="00F93ECA"/>
    <w:rsid w:val="00F945B2"/>
    <w:rsid w:val="00F94C79"/>
    <w:rsid w:val="00F95267"/>
    <w:rsid w:val="00F954F1"/>
    <w:rsid w:val="00F96420"/>
    <w:rsid w:val="00F9697D"/>
    <w:rsid w:val="00F974A0"/>
    <w:rsid w:val="00F97D2C"/>
    <w:rsid w:val="00FA0137"/>
    <w:rsid w:val="00FA07BE"/>
    <w:rsid w:val="00FA0A9A"/>
    <w:rsid w:val="00FA0F33"/>
    <w:rsid w:val="00FA0F80"/>
    <w:rsid w:val="00FA2B28"/>
    <w:rsid w:val="00FA2FF7"/>
    <w:rsid w:val="00FA3028"/>
    <w:rsid w:val="00FA32F3"/>
    <w:rsid w:val="00FA3ECD"/>
    <w:rsid w:val="00FA49AC"/>
    <w:rsid w:val="00FA51EE"/>
    <w:rsid w:val="00FA703E"/>
    <w:rsid w:val="00FA70C8"/>
    <w:rsid w:val="00FA74F2"/>
    <w:rsid w:val="00FA752E"/>
    <w:rsid w:val="00FA7E5C"/>
    <w:rsid w:val="00FA7F14"/>
    <w:rsid w:val="00FB0054"/>
    <w:rsid w:val="00FB0C0C"/>
    <w:rsid w:val="00FB1957"/>
    <w:rsid w:val="00FB1FAB"/>
    <w:rsid w:val="00FB300A"/>
    <w:rsid w:val="00FB3C69"/>
    <w:rsid w:val="00FB3FF7"/>
    <w:rsid w:val="00FB4450"/>
    <w:rsid w:val="00FB4985"/>
    <w:rsid w:val="00FB5912"/>
    <w:rsid w:val="00FB72CF"/>
    <w:rsid w:val="00FB7610"/>
    <w:rsid w:val="00FB78E7"/>
    <w:rsid w:val="00FC087F"/>
    <w:rsid w:val="00FC0ACD"/>
    <w:rsid w:val="00FC0C55"/>
    <w:rsid w:val="00FC0D73"/>
    <w:rsid w:val="00FC27C7"/>
    <w:rsid w:val="00FC2B9E"/>
    <w:rsid w:val="00FC2EDE"/>
    <w:rsid w:val="00FC3118"/>
    <w:rsid w:val="00FC336F"/>
    <w:rsid w:val="00FC34B3"/>
    <w:rsid w:val="00FC3946"/>
    <w:rsid w:val="00FC3F7D"/>
    <w:rsid w:val="00FC441A"/>
    <w:rsid w:val="00FC4806"/>
    <w:rsid w:val="00FC5270"/>
    <w:rsid w:val="00FC657D"/>
    <w:rsid w:val="00FC6AB8"/>
    <w:rsid w:val="00FC6B9F"/>
    <w:rsid w:val="00FC77ED"/>
    <w:rsid w:val="00FC7827"/>
    <w:rsid w:val="00FC7949"/>
    <w:rsid w:val="00FC7BFB"/>
    <w:rsid w:val="00FC7C01"/>
    <w:rsid w:val="00FC7E1A"/>
    <w:rsid w:val="00FD0824"/>
    <w:rsid w:val="00FD0A86"/>
    <w:rsid w:val="00FD0ECA"/>
    <w:rsid w:val="00FD0F72"/>
    <w:rsid w:val="00FD1890"/>
    <w:rsid w:val="00FD23B2"/>
    <w:rsid w:val="00FD2937"/>
    <w:rsid w:val="00FD358C"/>
    <w:rsid w:val="00FD3738"/>
    <w:rsid w:val="00FD3BA3"/>
    <w:rsid w:val="00FD4D90"/>
    <w:rsid w:val="00FD52AC"/>
    <w:rsid w:val="00FD5321"/>
    <w:rsid w:val="00FD5CFF"/>
    <w:rsid w:val="00FD7C07"/>
    <w:rsid w:val="00FE094E"/>
    <w:rsid w:val="00FE0ACE"/>
    <w:rsid w:val="00FE1B5E"/>
    <w:rsid w:val="00FE1C6C"/>
    <w:rsid w:val="00FE1CAC"/>
    <w:rsid w:val="00FE1FA2"/>
    <w:rsid w:val="00FE3258"/>
    <w:rsid w:val="00FE3A45"/>
    <w:rsid w:val="00FE536B"/>
    <w:rsid w:val="00FE68FB"/>
    <w:rsid w:val="00FE74D5"/>
    <w:rsid w:val="00FE7827"/>
    <w:rsid w:val="00FE7FCF"/>
    <w:rsid w:val="00FF0F31"/>
    <w:rsid w:val="00FF11DA"/>
    <w:rsid w:val="00FF3459"/>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DC"/>
    <w:pPr>
      <w:jc w:val="both"/>
    </w:pPr>
    <w:rPr>
      <w:rFonts w:ascii="Segoe UI Light" w:hAnsi="Segoe UI Light"/>
      <w:color w:val="000000" w:themeColor="text1"/>
    </w:rPr>
  </w:style>
  <w:style w:type="paragraph" w:styleId="Heading1">
    <w:name w:val="heading 1"/>
    <w:basedOn w:val="Normal"/>
    <w:next w:val="Normal"/>
    <w:link w:val="Heading1Char"/>
    <w:qFormat/>
    <w:rsid w:val="00A011FC"/>
    <w:pPr>
      <w:ind w:left="720"/>
      <w:jc w:val="center"/>
      <w:outlineLvl w:val="0"/>
    </w:pPr>
    <w:rPr>
      <w:rFonts w:ascii="Segoe UI" w:hAnsi="Segoe UI" w:cs="Segoe UI"/>
      <w:sz w:val="24"/>
      <w:szCs w:val="22"/>
      <w:shd w:val="clear" w:color="auto" w:fill="FFFFFF"/>
      <w:lang w:val="es-CO"/>
    </w:rPr>
  </w:style>
  <w:style w:type="paragraph" w:styleId="Heading2">
    <w:name w:val="heading 2"/>
    <w:basedOn w:val="Normal"/>
    <w:next w:val="Normal"/>
    <w:qFormat/>
    <w:rsid w:val="00A011FC"/>
    <w:pPr>
      <w:outlineLvl w:val="1"/>
    </w:pPr>
    <w:rPr>
      <w:rFonts w:ascii="Segoe UI" w:hAnsi="Segoe UI"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04138A"/>
    <w:pPr>
      <w:tabs>
        <w:tab w:val="right" w:leader="dot" w:pos="9962"/>
      </w:tabs>
    </w:pPr>
    <w:rPr>
      <w:sz w:val="16"/>
    </w:rPr>
  </w:style>
  <w:style w:type="paragraph" w:styleId="TableofFigures">
    <w:name w:val="table of figures"/>
    <w:basedOn w:val="Normal"/>
    <w:next w:val="Normal"/>
    <w:uiPriority w:val="99"/>
    <w:unhideWhenUsed/>
    <w:rsid w:val="0004138A"/>
    <w:rPr>
      <w:sz w:val="16"/>
    </w:rPr>
  </w:style>
  <w:style w:type="paragraph" w:styleId="TOC2">
    <w:name w:val="toc 2"/>
    <w:basedOn w:val="Normal"/>
    <w:next w:val="Normal"/>
    <w:autoRedefine/>
    <w:uiPriority w:val="39"/>
    <w:unhideWhenUsed/>
    <w:rsid w:val="0004138A"/>
    <w:pPr>
      <w:tabs>
        <w:tab w:val="right" w:leader="dot" w:pos="9962"/>
      </w:tabs>
      <w:ind w:left="220"/>
    </w:pPr>
    <w:rPr>
      <w:sz w:val="16"/>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011FC"/>
    <w:rPr>
      <w:rFonts w:ascii="Segoe UI" w:hAnsi="Segoe UI" w:cs="Segoe UI"/>
      <w:color w:val="000000" w:themeColor="text1"/>
      <w:sz w:val="24"/>
      <w:szCs w:val="22"/>
      <w:lang w:val="es-CO"/>
    </w:rPr>
  </w:style>
  <w:style w:type="paragraph" w:styleId="Caption">
    <w:name w:val="caption"/>
    <w:basedOn w:val="Normal"/>
    <w:next w:val="Normal"/>
    <w:uiPriority w:val="35"/>
    <w:unhideWhenUsed/>
    <w:qFormat/>
    <w:rsid w:val="003978D4"/>
    <w:pPr>
      <w:jc w:val="center"/>
    </w:pPr>
    <w:rPr>
      <w:bCs/>
      <w:color w:val="auto"/>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5535">
      <w:bodyDiv w:val="1"/>
      <w:marLeft w:val="0"/>
      <w:marRight w:val="0"/>
      <w:marTop w:val="0"/>
      <w:marBottom w:val="0"/>
      <w:divBdr>
        <w:top w:val="none" w:sz="0" w:space="0" w:color="auto"/>
        <w:left w:val="none" w:sz="0" w:space="0" w:color="auto"/>
        <w:bottom w:val="none" w:sz="0" w:space="0" w:color="auto"/>
        <w:right w:val="none" w:sz="0" w:space="0" w:color="auto"/>
      </w:divBdr>
    </w:div>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4306255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004217">
      <w:bodyDiv w:val="1"/>
      <w:marLeft w:val="0"/>
      <w:marRight w:val="0"/>
      <w:marTop w:val="0"/>
      <w:marBottom w:val="0"/>
      <w:divBdr>
        <w:top w:val="none" w:sz="0" w:space="0" w:color="auto"/>
        <w:left w:val="none" w:sz="0" w:space="0" w:color="auto"/>
        <w:bottom w:val="none" w:sz="0" w:space="0" w:color="auto"/>
        <w:right w:val="none" w:sz="0" w:space="0" w:color="auto"/>
      </w:divBdr>
    </w:div>
    <w:div w:id="131678814">
      <w:bodyDiv w:val="1"/>
      <w:marLeft w:val="0"/>
      <w:marRight w:val="0"/>
      <w:marTop w:val="0"/>
      <w:marBottom w:val="0"/>
      <w:divBdr>
        <w:top w:val="none" w:sz="0" w:space="0" w:color="auto"/>
        <w:left w:val="none" w:sz="0" w:space="0" w:color="auto"/>
        <w:bottom w:val="none" w:sz="0" w:space="0" w:color="auto"/>
        <w:right w:val="none" w:sz="0" w:space="0" w:color="auto"/>
      </w:divBdr>
    </w:div>
    <w:div w:id="183639913">
      <w:bodyDiv w:val="1"/>
      <w:marLeft w:val="0"/>
      <w:marRight w:val="0"/>
      <w:marTop w:val="0"/>
      <w:marBottom w:val="0"/>
      <w:divBdr>
        <w:top w:val="none" w:sz="0" w:space="0" w:color="auto"/>
        <w:left w:val="none" w:sz="0" w:space="0" w:color="auto"/>
        <w:bottom w:val="none" w:sz="0" w:space="0" w:color="auto"/>
        <w:right w:val="none" w:sz="0" w:space="0" w:color="auto"/>
      </w:divBdr>
    </w:div>
    <w:div w:id="234173485">
      <w:bodyDiv w:val="1"/>
      <w:marLeft w:val="0"/>
      <w:marRight w:val="0"/>
      <w:marTop w:val="0"/>
      <w:marBottom w:val="0"/>
      <w:divBdr>
        <w:top w:val="none" w:sz="0" w:space="0" w:color="auto"/>
        <w:left w:val="none" w:sz="0" w:space="0" w:color="auto"/>
        <w:bottom w:val="none" w:sz="0" w:space="0" w:color="auto"/>
        <w:right w:val="none" w:sz="0" w:space="0" w:color="auto"/>
      </w:divBdr>
    </w:div>
    <w:div w:id="260799930">
      <w:bodyDiv w:val="1"/>
      <w:marLeft w:val="0"/>
      <w:marRight w:val="0"/>
      <w:marTop w:val="0"/>
      <w:marBottom w:val="0"/>
      <w:divBdr>
        <w:top w:val="none" w:sz="0" w:space="0" w:color="auto"/>
        <w:left w:val="none" w:sz="0" w:space="0" w:color="auto"/>
        <w:bottom w:val="none" w:sz="0" w:space="0" w:color="auto"/>
        <w:right w:val="none" w:sz="0" w:space="0" w:color="auto"/>
      </w:divBdr>
    </w:div>
    <w:div w:id="298455885">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357241054">
      <w:bodyDiv w:val="1"/>
      <w:marLeft w:val="0"/>
      <w:marRight w:val="0"/>
      <w:marTop w:val="0"/>
      <w:marBottom w:val="0"/>
      <w:divBdr>
        <w:top w:val="none" w:sz="0" w:space="0" w:color="auto"/>
        <w:left w:val="none" w:sz="0" w:space="0" w:color="auto"/>
        <w:bottom w:val="none" w:sz="0" w:space="0" w:color="auto"/>
        <w:right w:val="none" w:sz="0" w:space="0" w:color="auto"/>
      </w:divBdr>
    </w:div>
    <w:div w:id="358967071">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2792961">
      <w:bodyDiv w:val="1"/>
      <w:marLeft w:val="0"/>
      <w:marRight w:val="0"/>
      <w:marTop w:val="0"/>
      <w:marBottom w:val="0"/>
      <w:divBdr>
        <w:top w:val="none" w:sz="0" w:space="0" w:color="auto"/>
        <w:left w:val="none" w:sz="0" w:space="0" w:color="auto"/>
        <w:bottom w:val="none" w:sz="0" w:space="0" w:color="auto"/>
        <w:right w:val="none" w:sz="0" w:space="0" w:color="auto"/>
      </w:divBdr>
    </w:div>
    <w:div w:id="502357988">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597104809">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6708678">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2734168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73595818">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1012606">
      <w:bodyDiv w:val="1"/>
      <w:marLeft w:val="0"/>
      <w:marRight w:val="0"/>
      <w:marTop w:val="0"/>
      <w:marBottom w:val="0"/>
      <w:divBdr>
        <w:top w:val="none" w:sz="0" w:space="0" w:color="auto"/>
        <w:left w:val="none" w:sz="0" w:space="0" w:color="auto"/>
        <w:bottom w:val="none" w:sz="0" w:space="0" w:color="auto"/>
        <w:right w:val="none" w:sz="0" w:space="0" w:color="auto"/>
      </w:divBdr>
    </w:div>
    <w:div w:id="865874217">
      <w:bodyDiv w:val="1"/>
      <w:marLeft w:val="0"/>
      <w:marRight w:val="0"/>
      <w:marTop w:val="0"/>
      <w:marBottom w:val="0"/>
      <w:divBdr>
        <w:top w:val="none" w:sz="0" w:space="0" w:color="auto"/>
        <w:left w:val="none" w:sz="0" w:space="0" w:color="auto"/>
        <w:bottom w:val="none" w:sz="0" w:space="0" w:color="auto"/>
        <w:right w:val="none" w:sz="0" w:space="0" w:color="auto"/>
      </w:divBdr>
    </w:div>
    <w:div w:id="869803377">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482386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951017386">
      <w:bodyDiv w:val="1"/>
      <w:marLeft w:val="0"/>
      <w:marRight w:val="0"/>
      <w:marTop w:val="0"/>
      <w:marBottom w:val="0"/>
      <w:divBdr>
        <w:top w:val="none" w:sz="0" w:space="0" w:color="auto"/>
        <w:left w:val="none" w:sz="0" w:space="0" w:color="auto"/>
        <w:bottom w:val="none" w:sz="0" w:space="0" w:color="auto"/>
        <w:right w:val="none" w:sz="0" w:space="0" w:color="auto"/>
      </w:divBdr>
    </w:div>
    <w:div w:id="953515518">
      <w:bodyDiv w:val="1"/>
      <w:marLeft w:val="0"/>
      <w:marRight w:val="0"/>
      <w:marTop w:val="0"/>
      <w:marBottom w:val="0"/>
      <w:divBdr>
        <w:top w:val="none" w:sz="0" w:space="0" w:color="auto"/>
        <w:left w:val="none" w:sz="0" w:space="0" w:color="auto"/>
        <w:bottom w:val="none" w:sz="0" w:space="0" w:color="auto"/>
        <w:right w:val="none" w:sz="0" w:space="0" w:color="auto"/>
      </w:divBdr>
    </w:div>
    <w:div w:id="984969197">
      <w:bodyDiv w:val="1"/>
      <w:marLeft w:val="0"/>
      <w:marRight w:val="0"/>
      <w:marTop w:val="0"/>
      <w:marBottom w:val="0"/>
      <w:divBdr>
        <w:top w:val="none" w:sz="0" w:space="0" w:color="auto"/>
        <w:left w:val="none" w:sz="0" w:space="0" w:color="auto"/>
        <w:bottom w:val="none" w:sz="0" w:space="0" w:color="auto"/>
        <w:right w:val="none" w:sz="0" w:space="0" w:color="auto"/>
      </w:divBdr>
    </w:div>
    <w:div w:id="1041907558">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08158838">
      <w:bodyDiv w:val="1"/>
      <w:marLeft w:val="0"/>
      <w:marRight w:val="0"/>
      <w:marTop w:val="0"/>
      <w:marBottom w:val="0"/>
      <w:divBdr>
        <w:top w:val="none" w:sz="0" w:space="0" w:color="auto"/>
        <w:left w:val="none" w:sz="0" w:space="0" w:color="auto"/>
        <w:bottom w:val="none" w:sz="0" w:space="0" w:color="auto"/>
        <w:right w:val="none" w:sz="0" w:space="0" w:color="auto"/>
      </w:divBdr>
    </w:div>
    <w:div w:id="110946751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288202076">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714220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16393239">
      <w:bodyDiv w:val="1"/>
      <w:marLeft w:val="0"/>
      <w:marRight w:val="0"/>
      <w:marTop w:val="0"/>
      <w:marBottom w:val="0"/>
      <w:divBdr>
        <w:top w:val="none" w:sz="0" w:space="0" w:color="auto"/>
        <w:left w:val="none" w:sz="0" w:space="0" w:color="auto"/>
        <w:bottom w:val="none" w:sz="0" w:space="0" w:color="auto"/>
        <w:right w:val="none" w:sz="0" w:space="0" w:color="auto"/>
      </w:divBdr>
    </w:div>
    <w:div w:id="1416433213">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29442604">
      <w:bodyDiv w:val="1"/>
      <w:marLeft w:val="0"/>
      <w:marRight w:val="0"/>
      <w:marTop w:val="0"/>
      <w:marBottom w:val="0"/>
      <w:divBdr>
        <w:top w:val="none" w:sz="0" w:space="0" w:color="auto"/>
        <w:left w:val="none" w:sz="0" w:space="0" w:color="auto"/>
        <w:bottom w:val="none" w:sz="0" w:space="0" w:color="auto"/>
        <w:right w:val="none" w:sz="0" w:space="0" w:color="auto"/>
      </w:divBdr>
    </w:div>
    <w:div w:id="15449492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630863980">
      <w:bodyDiv w:val="1"/>
      <w:marLeft w:val="0"/>
      <w:marRight w:val="0"/>
      <w:marTop w:val="0"/>
      <w:marBottom w:val="0"/>
      <w:divBdr>
        <w:top w:val="none" w:sz="0" w:space="0" w:color="auto"/>
        <w:left w:val="none" w:sz="0" w:space="0" w:color="auto"/>
        <w:bottom w:val="none" w:sz="0" w:space="0" w:color="auto"/>
        <w:right w:val="none" w:sz="0" w:space="0" w:color="auto"/>
      </w:divBdr>
    </w:div>
    <w:div w:id="1697344213">
      <w:bodyDiv w:val="1"/>
      <w:marLeft w:val="0"/>
      <w:marRight w:val="0"/>
      <w:marTop w:val="0"/>
      <w:marBottom w:val="0"/>
      <w:divBdr>
        <w:top w:val="none" w:sz="0" w:space="0" w:color="auto"/>
        <w:left w:val="none" w:sz="0" w:space="0" w:color="auto"/>
        <w:bottom w:val="none" w:sz="0" w:space="0" w:color="auto"/>
        <w:right w:val="none" w:sz="0" w:space="0" w:color="auto"/>
      </w:divBdr>
    </w:div>
    <w:div w:id="1702196945">
      <w:bodyDiv w:val="1"/>
      <w:marLeft w:val="0"/>
      <w:marRight w:val="0"/>
      <w:marTop w:val="0"/>
      <w:marBottom w:val="0"/>
      <w:divBdr>
        <w:top w:val="none" w:sz="0" w:space="0" w:color="auto"/>
        <w:left w:val="none" w:sz="0" w:space="0" w:color="auto"/>
        <w:bottom w:val="none" w:sz="0" w:space="0" w:color="auto"/>
        <w:right w:val="none" w:sz="0" w:space="0" w:color="auto"/>
      </w:divBdr>
    </w:div>
    <w:div w:id="1731878954">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71974897">
      <w:bodyDiv w:val="1"/>
      <w:marLeft w:val="0"/>
      <w:marRight w:val="0"/>
      <w:marTop w:val="0"/>
      <w:marBottom w:val="0"/>
      <w:divBdr>
        <w:top w:val="none" w:sz="0" w:space="0" w:color="auto"/>
        <w:left w:val="none" w:sz="0" w:space="0" w:color="auto"/>
        <w:bottom w:val="none" w:sz="0" w:space="0" w:color="auto"/>
        <w:right w:val="none" w:sz="0" w:space="0" w:color="auto"/>
      </w:divBdr>
    </w:div>
    <w:div w:id="1816945425">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22842722">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59696894">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3619151">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hyperlink" Target="http://websoilsurvey.nrcs.usda.gov/"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2.wdp"/><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1.wdp"/><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hyperlink" Target="https://github.com/rcfdtools/R.HydroBogota"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hyperlink" Target="http://www.escuelaing.edu.co"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hec.usace.army.mil/confluence/rasdocs/ras1dtechref/latest/theoretical-basis-for-one-dimensional-and-two-dimensional-hydrodynamic-calculations/2d-unsteady-flow-hydrodynamics/hydraulic-equations/diffusion-wave-approximation-to-the-shallow-water-equations" TargetMode="External"/><Relationship Id="rId3" Type="http://schemas.openxmlformats.org/officeDocument/2006/relationships/hyperlink" Target="mailto:juan.rodriguez@escuelaing.edu.co" TargetMode="External"/><Relationship Id="rId7" Type="http://schemas.openxmlformats.org/officeDocument/2006/relationships/hyperlink" Target="https://learn.hydrologystudio.com/hydrology-studio/knowledge-base/nrcs-unit-hydrograph-peak-factors/" TargetMode="External"/><Relationship Id="rId2" Type="http://schemas.openxmlformats.org/officeDocument/2006/relationships/hyperlink" Target="mailto:andres.otalora@escuelaing.edu.co" TargetMode="External"/><Relationship Id="rId1" Type="http://schemas.openxmlformats.org/officeDocument/2006/relationships/hyperlink" Target="mailto:alfonso.rodriguez@escuelaing.edu.co" TargetMode="External"/><Relationship Id="rId6" Type="http://schemas.openxmlformats.org/officeDocument/2006/relationships/hyperlink" Target="https://www.hec.usace.army.mil/confluence/rasdocs/rmum/latest/land-classification-layers" TargetMode="External"/><Relationship Id="rId5" Type="http://schemas.openxmlformats.org/officeDocument/2006/relationships/hyperlink" Target="https://www.usgs.gov/node/279743" TargetMode="External"/><Relationship Id="rId4" Type="http://schemas.openxmlformats.org/officeDocument/2006/relationships/hyperlink" Target="mailto:william.aguilar@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3338</TotalTime>
  <Pages>25</Pages>
  <Words>7625</Words>
  <Characters>41941</Characters>
  <Application>Microsoft Office Word</Application>
  <DocSecurity>0</DocSecurity>
  <Lines>349</Lines>
  <Paragraphs>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49468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Hydro-Bogotá Artículo 1</dc:title>
  <dc:creator>ESCUELA COL DE INGENIERIA</dc:creator>
  <cp:lastModifiedBy>WILLIAM RICARDO AGUILAR PIÑA</cp:lastModifiedBy>
  <cp:revision>1335</cp:revision>
  <cp:lastPrinted>2024-08-28T13:00:00Z</cp:lastPrinted>
  <dcterms:created xsi:type="dcterms:W3CDTF">2021-09-02T18:14:00Z</dcterms:created>
  <dcterms:modified xsi:type="dcterms:W3CDTF">2024-09-08T15:11:00Z</dcterms:modified>
</cp:coreProperties>
</file>